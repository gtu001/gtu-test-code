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A51BB" w14:textId="77777777" w:rsidR="00FB1235" w:rsidRPr="00FA5FE8" w:rsidRDefault="00FB1235" w:rsidP="00FC2DC1">
      <w:pPr>
        <w:rPr>
          <w:rFonts w:ascii="Times New Roman" w:hAnsi="Times New Roman"/>
          <w:color w:val="000000"/>
        </w:rPr>
      </w:pPr>
    </w:p>
    <w:p w14:paraId="779E3398" w14:textId="77777777" w:rsidR="00FB1235" w:rsidRPr="00FA5FE8" w:rsidRDefault="00FB1235" w:rsidP="00E07050">
      <w:pPr>
        <w:pStyle w:val="afff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r w:rsidRPr="00FA5FE8">
        <w:rPr>
          <w:rFonts w:ascii="Times New Roman" w:hAnsi="Times New Roman"/>
          <w:sz w:val="52"/>
          <w:szCs w:val="52"/>
        </w:rPr>
        <w:t>臺灣土地銀行股份有限公司</w:t>
      </w:r>
    </w:p>
    <w:p w14:paraId="0B2E450F" w14:textId="77777777" w:rsidR="00FB1235" w:rsidRPr="00FA5FE8" w:rsidRDefault="00FB1235" w:rsidP="00E07050">
      <w:pPr>
        <w:pStyle w:val="afff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r w:rsidRPr="00FA5FE8">
        <w:rPr>
          <w:rFonts w:ascii="Times New Roman" w:hAnsi="Times New Roman"/>
          <w:sz w:val="52"/>
          <w:szCs w:val="52"/>
        </w:rPr>
        <w:t>105</w:t>
      </w:r>
      <w:r w:rsidRPr="00FA5FE8">
        <w:rPr>
          <w:rFonts w:ascii="Times New Roman" w:hAnsi="Times New Roman"/>
          <w:sz w:val="52"/>
          <w:szCs w:val="52"/>
        </w:rPr>
        <w:t>年度標購資產經營管理系統</w:t>
      </w:r>
    </w:p>
    <w:p w14:paraId="091C073A" w14:textId="7CE8C8BC" w:rsidR="00045502" w:rsidRPr="00FA5FE8" w:rsidRDefault="0096782C" w:rsidP="00E07050">
      <w:pPr>
        <w:pStyle w:val="afff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b/>
          <w:sz w:val="44"/>
          <w:szCs w:val="44"/>
        </w:rPr>
      </w:pPr>
      <w:r w:rsidRPr="00FA5FE8">
        <w:rPr>
          <w:rFonts w:ascii="Times New Roman" w:hAnsi="Times New Roman"/>
          <w:b/>
          <w:sz w:val="44"/>
          <w:szCs w:val="44"/>
        </w:rPr>
        <w:t>系統設計規格</w:t>
      </w:r>
      <w:r w:rsidR="00FB1235" w:rsidRPr="00FA5FE8">
        <w:rPr>
          <w:rFonts w:ascii="Times New Roman" w:hAnsi="Times New Roman"/>
          <w:b/>
          <w:sz w:val="44"/>
          <w:szCs w:val="44"/>
        </w:rPr>
        <w:t>書</w:t>
      </w:r>
    </w:p>
    <w:p w14:paraId="49C67863" w14:textId="37AA5015" w:rsidR="000F6C65" w:rsidRPr="00FA5FE8" w:rsidRDefault="000F6C65" w:rsidP="006A53E4">
      <w:pPr>
        <w:jc w:val="center"/>
        <w:rPr>
          <w:rFonts w:ascii="Times New Roman" w:hAnsi="Times New Roman"/>
          <w:color w:val="000000"/>
          <w:sz w:val="40"/>
          <w:szCs w:val="40"/>
          <w:lang w:val="zh-TW"/>
        </w:rPr>
      </w:pPr>
      <w:r w:rsidRPr="00FA5FE8">
        <w:rPr>
          <w:rFonts w:ascii="Times New Roman" w:hAnsi="Times New Roman"/>
          <w:color w:val="000000"/>
          <w:sz w:val="40"/>
          <w:szCs w:val="40"/>
          <w:lang w:val="zh-TW"/>
        </w:rPr>
        <w:t>資料庫設計</w:t>
      </w:r>
    </w:p>
    <w:p w14:paraId="503F4026" w14:textId="24F2E578" w:rsidR="00045502" w:rsidRPr="00FA5FE8" w:rsidRDefault="00571A7E" w:rsidP="006A53E4">
      <w:pPr>
        <w:jc w:val="center"/>
        <w:rPr>
          <w:rFonts w:ascii="Times New Roman" w:hAnsi="Times New Roman"/>
          <w:color w:val="000000"/>
        </w:rPr>
      </w:pPr>
      <w:r w:rsidRPr="00FA5FE8">
        <w:rPr>
          <w:rFonts w:ascii="Times New Roman" w:hAnsi="Times New Roman"/>
          <w:color w:val="000000"/>
          <w:sz w:val="40"/>
          <w:szCs w:val="40"/>
          <w:lang w:val="zh-TW"/>
        </w:rPr>
        <w:t>資產出租管理</w:t>
      </w:r>
    </w:p>
    <w:p w14:paraId="258CE26D" w14:textId="77777777" w:rsidR="00045502" w:rsidRPr="00FA5FE8" w:rsidRDefault="00045502" w:rsidP="00045502">
      <w:pPr>
        <w:rPr>
          <w:rFonts w:ascii="Times New Roman" w:hAnsi="Times New Roman"/>
          <w:color w:val="000000"/>
        </w:rPr>
      </w:pPr>
    </w:p>
    <w:p w14:paraId="28D7234D" w14:textId="77777777" w:rsidR="00045502" w:rsidRPr="00FA5FE8" w:rsidRDefault="00045502" w:rsidP="00045502">
      <w:pPr>
        <w:jc w:val="center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</w:tblGrid>
      <w:tr w:rsidR="001B2746" w:rsidRPr="00FA5FE8" w14:paraId="0C55B395" w14:textId="77777777" w:rsidTr="005E7F99">
        <w:trPr>
          <w:jc w:val="center"/>
        </w:trPr>
        <w:tc>
          <w:tcPr>
            <w:tcW w:w="1668" w:type="dxa"/>
            <w:shd w:val="clear" w:color="auto" w:fill="auto"/>
          </w:tcPr>
          <w:p w14:paraId="6072012F" w14:textId="77777777" w:rsidR="001B2746" w:rsidRPr="00FA5FE8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文件版本：</w:t>
            </w:r>
          </w:p>
        </w:tc>
        <w:tc>
          <w:tcPr>
            <w:tcW w:w="5244" w:type="dxa"/>
            <w:shd w:val="clear" w:color="auto" w:fill="auto"/>
          </w:tcPr>
          <w:p w14:paraId="10A45B78" w14:textId="31145BF2" w:rsidR="001B2746" w:rsidRPr="00FA5FE8" w:rsidRDefault="001B2746" w:rsidP="00FD2318">
            <w:pPr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1.</w:t>
            </w:r>
            <w:r w:rsidR="0096782C" w:rsidRPr="00FA5FE8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1B2746" w:rsidRPr="00FA5FE8" w14:paraId="43722591" w14:textId="77777777" w:rsidTr="005E7F99">
        <w:trPr>
          <w:jc w:val="center"/>
        </w:trPr>
        <w:tc>
          <w:tcPr>
            <w:tcW w:w="1668" w:type="dxa"/>
            <w:shd w:val="clear" w:color="auto" w:fill="auto"/>
          </w:tcPr>
          <w:p w14:paraId="4ED71C51" w14:textId="77777777" w:rsidR="001B2746" w:rsidRPr="00FA5FE8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交付日期：</w:t>
            </w:r>
          </w:p>
        </w:tc>
        <w:tc>
          <w:tcPr>
            <w:tcW w:w="5244" w:type="dxa"/>
            <w:shd w:val="clear" w:color="auto" w:fill="auto"/>
          </w:tcPr>
          <w:p w14:paraId="2D662A51" w14:textId="37A1613E" w:rsidR="001B2746" w:rsidRPr="00FA5FE8" w:rsidRDefault="001B2746" w:rsidP="002D502D">
            <w:pPr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10</w:t>
            </w:r>
            <w:r w:rsidR="0096782C" w:rsidRPr="00FA5FE8">
              <w:rPr>
                <w:rFonts w:ascii="Times New Roman" w:hAnsi="Times New Roman"/>
                <w:color w:val="000000"/>
              </w:rPr>
              <w:t>6</w:t>
            </w:r>
            <w:r w:rsidRPr="00FA5FE8">
              <w:rPr>
                <w:rFonts w:ascii="Times New Roman" w:hAnsi="Times New Roman"/>
                <w:color w:val="000000"/>
              </w:rPr>
              <w:t>年</w:t>
            </w:r>
            <w:r w:rsidR="0096782C" w:rsidRPr="00FA5FE8">
              <w:rPr>
                <w:rFonts w:ascii="Times New Roman" w:hAnsi="Times New Roman"/>
                <w:color w:val="000000"/>
              </w:rPr>
              <w:t>0</w:t>
            </w:r>
            <w:r w:rsidR="00E27030" w:rsidRPr="00FA5FE8">
              <w:rPr>
                <w:rFonts w:ascii="Times New Roman" w:hAnsi="Times New Roman"/>
                <w:color w:val="000000"/>
              </w:rPr>
              <w:t>7</w:t>
            </w:r>
            <w:r w:rsidRPr="00FA5FE8">
              <w:rPr>
                <w:rFonts w:ascii="Times New Roman" w:hAnsi="Times New Roman"/>
                <w:color w:val="000000"/>
              </w:rPr>
              <w:t>月</w:t>
            </w:r>
            <w:r w:rsidR="00E27030" w:rsidRPr="00FA5FE8">
              <w:rPr>
                <w:rFonts w:ascii="Times New Roman" w:hAnsi="Times New Roman"/>
                <w:color w:val="000000"/>
              </w:rPr>
              <w:t>25</w:t>
            </w:r>
            <w:r w:rsidRPr="00FA5FE8">
              <w:rPr>
                <w:rFonts w:ascii="Times New Roman" w:hAnsi="Times New Roman"/>
                <w:color w:val="000000"/>
              </w:rPr>
              <w:t>日</w:t>
            </w:r>
          </w:p>
        </w:tc>
      </w:tr>
      <w:tr w:rsidR="001B2746" w:rsidRPr="00FA5FE8" w14:paraId="52A22261" w14:textId="77777777" w:rsidTr="005E7F99">
        <w:trPr>
          <w:jc w:val="center"/>
        </w:trPr>
        <w:tc>
          <w:tcPr>
            <w:tcW w:w="1668" w:type="dxa"/>
            <w:shd w:val="clear" w:color="auto" w:fill="auto"/>
          </w:tcPr>
          <w:p w14:paraId="0D17F1BD" w14:textId="77777777" w:rsidR="001B2746" w:rsidRPr="00FA5FE8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文件作者：</w:t>
            </w:r>
          </w:p>
        </w:tc>
        <w:tc>
          <w:tcPr>
            <w:tcW w:w="5244" w:type="dxa"/>
            <w:shd w:val="clear" w:color="auto" w:fill="auto"/>
          </w:tcPr>
          <w:p w14:paraId="6AA18CC4" w14:textId="77777777" w:rsidR="001B2746" w:rsidRPr="00FA5FE8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關貿網路</w:t>
            </w:r>
          </w:p>
        </w:tc>
      </w:tr>
      <w:tr w:rsidR="001B2746" w:rsidRPr="00FA5FE8" w14:paraId="5477C946" w14:textId="77777777" w:rsidTr="005E7F99">
        <w:trPr>
          <w:jc w:val="center"/>
        </w:trPr>
        <w:tc>
          <w:tcPr>
            <w:tcW w:w="1668" w:type="dxa"/>
            <w:shd w:val="clear" w:color="auto" w:fill="auto"/>
          </w:tcPr>
          <w:p w14:paraId="310DC1A6" w14:textId="77777777" w:rsidR="001B2746" w:rsidRPr="00FA5FE8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土銀人員</w:t>
            </w:r>
          </w:p>
          <w:p w14:paraId="77CAD20C" w14:textId="77777777" w:rsidR="001B2746" w:rsidRPr="00FA5FE8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簽章：</w:t>
            </w:r>
          </w:p>
          <w:p w14:paraId="3AE900E8" w14:textId="77777777" w:rsidR="001B2746" w:rsidRPr="00FA5FE8" w:rsidRDefault="001B2746" w:rsidP="0004550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244" w:type="dxa"/>
            <w:shd w:val="clear" w:color="auto" w:fill="auto"/>
          </w:tcPr>
          <w:p w14:paraId="17D4A983" w14:textId="77777777" w:rsidR="001B2746" w:rsidRPr="00FA5FE8" w:rsidRDefault="007864DB" w:rsidP="00045502">
            <w:pPr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副科</w:t>
            </w:r>
            <w:r w:rsidR="001B2746" w:rsidRPr="00FA5FE8">
              <w:rPr>
                <w:rFonts w:ascii="Times New Roman" w:hAnsi="Times New Roman"/>
                <w:color w:val="000000"/>
              </w:rPr>
              <w:t xml:space="preserve">             </w:t>
            </w:r>
            <w:r w:rsidR="001B2746" w:rsidRPr="00FA5FE8">
              <w:rPr>
                <w:rFonts w:ascii="Times New Roman" w:hAnsi="Times New Roman"/>
                <w:color w:val="000000"/>
              </w:rPr>
              <w:t>科長</w:t>
            </w:r>
          </w:p>
        </w:tc>
      </w:tr>
    </w:tbl>
    <w:p w14:paraId="12717599" w14:textId="77777777" w:rsidR="00045502" w:rsidRPr="00FA5FE8" w:rsidRDefault="00045502" w:rsidP="00045502">
      <w:pPr>
        <w:rPr>
          <w:rFonts w:ascii="Times New Roman" w:hAnsi="Times New Roman"/>
          <w:color w:val="000000"/>
        </w:rPr>
      </w:pPr>
    </w:p>
    <w:p w14:paraId="25B92907" w14:textId="77777777" w:rsidR="00045502" w:rsidRPr="00FA5FE8" w:rsidRDefault="00045502" w:rsidP="00045502">
      <w:pPr>
        <w:rPr>
          <w:rFonts w:ascii="Times New Roman" w:hAnsi="Times New Roman"/>
          <w:color w:val="000000"/>
        </w:rPr>
      </w:pPr>
    </w:p>
    <w:p w14:paraId="4B67BF18" w14:textId="77777777" w:rsidR="00045502" w:rsidRPr="00FA5FE8" w:rsidRDefault="00045502" w:rsidP="00045502">
      <w:pPr>
        <w:rPr>
          <w:rFonts w:ascii="Times New Roman" w:hAnsi="Times New Roman"/>
          <w:color w:val="000000"/>
        </w:rPr>
      </w:pPr>
    </w:p>
    <w:p w14:paraId="661AD57B" w14:textId="77777777" w:rsidR="00045502" w:rsidRPr="00FA5FE8" w:rsidRDefault="00045502" w:rsidP="00045502">
      <w:pPr>
        <w:jc w:val="center"/>
        <w:rPr>
          <w:rFonts w:ascii="Times New Roman" w:hAnsi="Times New Roman"/>
          <w:bCs/>
          <w:color w:val="000000"/>
          <w:sz w:val="56"/>
          <w:szCs w:val="56"/>
        </w:rPr>
      </w:pPr>
    </w:p>
    <w:p w14:paraId="2E7CC0C0" w14:textId="50E9C63D" w:rsidR="002F21C4" w:rsidRPr="00FA5FE8" w:rsidRDefault="0008273F" w:rsidP="002F21C4">
      <w:pPr>
        <w:jc w:val="center"/>
        <w:rPr>
          <w:rFonts w:ascii="Times New Roman" w:hAnsi="Times New Roman"/>
          <w:b/>
          <w:bCs/>
          <w:sz w:val="44"/>
        </w:rPr>
      </w:pPr>
      <w:r w:rsidRPr="00FA5FE8">
        <w:rPr>
          <w:rFonts w:ascii="Times New Roman" w:hAnsi="Times New Roman"/>
          <w:b/>
          <w:bCs/>
          <w:sz w:val="44"/>
        </w:rPr>
        <w:t>J122-SDD-001-</w:t>
      </w:r>
      <w:r w:rsidR="00571A7E" w:rsidRPr="00FA5FE8">
        <w:rPr>
          <w:rFonts w:ascii="Times New Roman" w:hAnsi="Times New Roman"/>
          <w:b/>
          <w:bCs/>
          <w:sz w:val="44"/>
        </w:rPr>
        <w:t>E22</w:t>
      </w:r>
    </w:p>
    <w:p w14:paraId="02FB6344" w14:textId="392BBDAE" w:rsidR="002F21C4" w:rsidRPr="00FA5FE8" w:rsidRDefault="002F21C4" w:rsidP="002F21C4">
      <w:pPr>
        <w:jc w:val="center"/>
        <w:rPr>
          <w:rFonts w:ascii="Times New Roman" w:hAnsi="Times New Roman"/>
          <w:b/>
          <w:bCs/>
          <w:sz w:val="44"/>
        </w:rPr>
      </w:pPr>
      <w:r w:rsidRPr="00FA5FE8">
        <w:rPr>
          <w:rFonts w:ascii="Times New Roman" w:hAnsi="Times New Roman"/>
          <w:b/>
          <w:bCs/>
          <w:sz w:val="44"/>
        </w:rPr>
        <w:t>V</w:t>
      </w:r>
      <w:r w:rsidR="001B2746" w:rsidRPr="00FA5FE8">
        <w:rPr>
          <w:rFonts w:ascii="Times New Roman" w:hAnsi="Times New Roman"/>
          <w:b/>
          <w:bCs/>
          <w:sz w:val="44"/>
        </w:rPr>
        <w:t>1</w:t>
      </w:r>
      <w:r w:rsidRPr="00FA5FE8">
        <w:rPr>
          <w:rFonts w:ascii="Times New Roman" w:hAnsi="Times New Roman"/>
          <w:b/>
          <w:bCs/>
          <w:sz w:val="44"/>
        </w:rPr>
        <w:t>.</w:t>
      </w:r>
      <w:r w:rsidR="0096782C" w:rsidRPr="00FA5FE8">
        <w:rPr>
          <w:rFonts w:ascii="Times New Roman" w:hAnsi="Times New Roman"/>
          <w:b/>
          <w:bCs/>
          <w:sz w:val="44"/>
        </w:rPr>
        <w:t>0</w:t>
      </w:r>
    </w:p>
    <w:p w14:paraId="011BCF32" w14:textId="77777777" w:rsidR="00045502" w:rsidRPr="00FA5FE8" w:rsidRDefault="00045502" w:rsidP="00045502">
      <w:pPr>
        <w:rPr>
          <w:rFonts w:ascii="Times New Roman" w:hAnsi="Times New Roman"/>
          <w:color w:val="000000"/>
        </w:rPr>
      </w:pPr>
    </w:p>
    <w:p w14:paraId="22E85A14" w14:textId="77777777" w:rsidR="00045502" w:rsidRPr="00FA5FE8" w:rsidRDefault="00045502" w:rsidP="00045502">
      <w:pPr>
        <w:rPr>
          <w:rFonts w:ascii="Times New Roman" w:hAnsi="Times New Roman"/>
          <w:color w:val="000000"/>
        </w:rPr>
      </w:pPr>
    </w:p>
    <w:p w14:paraId="46D4827B" w14:textId="77777777" w:rsidR="00045502" w:rsidRPr="00FA5FE8" w:rsidRDefault="00045502" w:rsidP="00045502">
      <w:pPr>
        <w:rPr>
          <w:rFonts w:ascii="Times New Roman" w:hAnsi="Times New Roman"/>
          <w:color w:val="000000"/>
        </w:rPr>
      </w:pPr>
    </w:p>
    <w:p w14:paraId="619E91D8" w14:textId="77777777" w:rsidR="00045502" w:rsidRPr="00FA5FE8" w:rsidRDefault="00045502" w:rsidP="00045502">
      <w:pPr>
        <w:rPr>
          <w:rFonts w:ascii="Times New Roman" w:hAnsi="Times New Roman"/>
          <w:color w:val="000000"/>
        </w:rPr>
      </w:pPr>
    </w:p>
    <w:p w14:paraId="1B4DF5DF" w14:textId="77777777" w:rsidR="00045502" w:rsidRPr="00FA5FE8" w:rsidRDefault="00A44DEE" w:rsidP="00045502">
      <w:pPr>
        <w:rPr>
          <w:rFonts w:ascii="Times New Roman" w:hAnsi="Times New Roman"/>
          <w:color w:val="000000"/>
        </w:rPr>
      </w:pPr>
      <w:r w:rsidRPr="00FA5FE8">
        <w:rPr>
          <w:rFonts w:ascii="Times New Roman" w:hAnsi="Times New Roman"/>
          <w:noProof/>
        </w:rPr>
        <w:drawing>
          <wp:anchor distT="0" distB="0" distL="114300" distR="114300" simplePos="0" relativeHeight="251663872" behindDoc="0" locked="0" layoutInCell="1" allowOverlap="1" wp14:anchorId="3144AC3F" wp14:editId="3290AFB9">
            <wp:simplePos x="0" y="0"/>
            <wp:positionH relativeFrom="column">
              <wp:posOffset>711200</wp:posOffset>
            </wp:positionH>
            <wp:positionV relativeFrom="paragraph">
              <wp:posOffset>178435</wp:posOffset>
            </wp:positionV>
            <wp:extent cx="374015" cy="295275"/>
            <wp:effectExtent l="0" t="0" r="6985" b="9525"/>
            <wp:wrapNone/>
            <wp:docPr id="3" name="圖片 1" descr="描述: trade-van-02 的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描述: trade-van-02 的副本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E1CCB" w14:textId="77777777" w:rsidR="00045502" w:rsidRPr="00FA5FE8" w:rsidRDefault="00045502" w:rsidP="00045502">
      <w:pPr>
        <w:jc w:val="center"/>
        <w:rPr>
          <w:rFonts w:ascii="Times New Roman" w:hAnsi="Times New Roman"/>
          <w:color w:val="000000"/>
          <w:sz w:val="40"/>
          <w:szCs w:val="40"/>
        </w:rPr>
      </w:pPr>
      <w:r w:rsidRPr="00FA5FE8">
        <w:rPr>
          <w:rFonts w:ascii="Times New Roman" w:hAnsi="Times New Roman"/>
          <w:color w:val="000000"/>
          <w:sz w:val="40"/>
          <w:szCs w:val="40"/>
        </w:rPr>
        <w:t>關貿網路股份有限公司</w:t>
      </w:r>
      <w:r w:rsidR="001B2746" w:rsidRPr="00FA5FE8">
        <w:rPr>
          <w:rFonts w:ascii="Times New Roman" w:hAnsi="Times New Roman"/>
          <w:color w:val="000000"/>
          <w:sz w:val="40"/>
          <w:szCs w:val="40"/>
        </w:rPr>
        <w:t xml:space="preserve">  </w:t>
      </w:r>
      <w:r w:rsidR="001B2746" w:rsidRPr="00FA5FE8">
        <w:rPr>
          <w:rFonts w:ascii="Times New Roman" w:hAnsi="Times New Roman"/>
          <w:color w:val="000000"/>
          <w:sz w:val="40"/>
          <w:szCs w:val="40"/>
        </w:rPr>
        <w:t>謹製</w:t>
      </w:r>
    </w:p>
    <w:p w14:paraId="1C0354BE" w14:textId="2F5D49D5" w:rsidR="00045502" w:rsidRPr="00FA5FE8" w:rsidRDefault="00045502" w:rsidP="00045502">
      <w:pPr>
        <w:jc w:val="center"/>
        <w:rPr>
          <w:rFonts w:ascii="Times New Roman" w:hAnsi="Times New Roman"/>
          <w:color w:val="000000"/>
          <w:sz w:val="40"/>
          <w:szCs w:val="40"/>
        </w:rPr>
      </w:pPr>
      <w:r w:rsidRPr="00FA5FE8">
        <w:rPr>
          <w:rFonts w:ascii="Times New Roman" w:hAnsi="Times New Roman"/>
          <w:color w:val="000000"/>
          <w:sz w:val="40"/>
          <w:szCs w:val="40"/>
        </w:rPr>
        <w:t>中華民國</w:t>
      </w:r>
      <w:r w:rsidRPr="00FA5FE8">
        <w:rPr>
          <w:rFonts w:ascii="Times New Roman" w:hAnsi="Times New Roman"/>
          <w:color w:val="000000"/>
          <w:sz w:val="40"/>
          <w:szCs w:val="40"/>
        </w:rPr>
        <w:t>10</w:t>
      </w:r>
      <w:r w:rsidR="008344F9" w:rsidRPr="00FA5FE8">
        <w:rPr>
          <w:rFonts w:ascii="Times New Roman" w:hAnsi="Times New Roman"/>
          <w:color w:val="000000"/>
          <w:sz w:val="40"/>
          <w:szCs w:val="40"/>
        </w:rPr>
        <w:t>6</w:t>
      </w:r>
      <w:r w:rsidRPr="00FA5FE8">
        <w:rPr>
          <w:rFonts w:ascii="Times New Roman" w:hAnsi="Times New Roman"/>
          <w:color w:val="000000"/>
          <w:sz w:val="40"/>
          <w:szCs w:val="40"/>
        </w:rPr>
        <w:t>年</w:t>
      </w:r>
      <w:r w:rsidR="0096782C" w:rsidRPr="00FA5FE8">
        <w:rPr>
          <w:rFonts w:ascii="Times New Roman" w:hAnsi="Times New Roman"/>
          <w:color w:val="000000"/>
          <w:sz w:val="40"/>
          <w:szCs w:val="40"/>
        </w:rPr>
        <w:t>0</w:t>
      </w:r>
      <w:r w:rsidR="00E27030" w:rsidRPr="00FA5FE8">
        <w:rPr>
          <w:rFonts w:ascii="Times New Roman" w:hAnsi="Times New Roman"/>
          <w:color w:val="000000"/>
          <w:sz w:val="40"/>
          <w:szCs w:val="40"/>
        </w:rPr>
        <w:t>7</w:t>
      </w:r>
      <w:r w:rsidRPr="00FA5FE8">
        <w:rPr>
          <w:rFonts w:ascii="Times New Roman" w:hAnsi="Times New Roman"/>
          <w:color w:val="000000"/>
          <w:sz w:val="40"/>
          <w:szCs w:val="40"/>
        </w:rPr>
        <w:t>月</w:t>
      </w:r>
      <w:r w:rsidR="00E27030" w:rsidRPr="00FA5FE8">
        <w:rPr>
          <w:rFonts w:ascii="Times New Roman" w:hAnsi="Times New Roman"/>
          <w:color w:val="000000"/>
          <w:sz w:val="40"/>
          <w:szCs w:val="40"/>
        </w:rPr>
        <w:t>25</w:t>
      </w:r>
      <w:r w:rsidRPr="00FA5FE8">
        <w:rPr>
          <w:rFonts w:ascii="Times New Roman" w:hAnsi="Times New Roman"/>
          <w:color w:val="000000"/>
          <w:sz w:val="40"/>
          <w:szCs w:val="40"/>
        </w:rPr>
        <w:t>日</w:t>
      </w:r>
    </w:p>
    <w:p w14:paraId="46D6AAF4" w14:textId="77777777" w:rsidR="005C481B" w:rsidRPr="00FA5FE8" w:rsidRDefault="005C481B">
      <w:pPr>
        <w:pStyle w:val="af2"/>
        <w:rPr>
          <w:rFonts w:ascii="Times New Roman" w:hAnsi="Times New Roman"/>
          <w:color w:val="000000"/>
        </w:rPr>
        <w:sectPr w:rsidR="005C481B" w:rsidRPr="00FA5FE8" w:rsidSect="00021B22">
          <w:pgSz w:w="11906" w:h="16838"/>
          <w:pgMar w:top="1418" w:right="1418" w:bottom="1418" w:left="1418" w:header="851" w:footer="992" w:gutter="0"/>
          <w:cols w:space="425"/>
          <w:docGrid w:type="linesAndChars" w:linePitch="360"/>
        </w:sectPr>
      </w:pPr>
    </w:p>
    <w:p w14:paraId="346939BE" w14:textId="77777777" w:rsidR="00BF6A90" w:rsidRPr="00FA5FE8" w:rsidRDefault="00BF6A90" w:rsidP="00BF6A90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FA5FE8">
        <w:rPr>
          <w:rFonts w:ascii="Times New Roman" w:hAnsi="Times New Roman"/>
          <w:b/>
          <w:color w:val="000000"/>
          <w:sz w:val="32"/>
          <w:szCs w:val="32"/>
        </w:rPr>
        <w:lastRenderedPageBreak/>
        <w:t>文件修訂歷史</w:t>
      </w:r>
    </w:p>
    <w:p w14:paraId="43D90577" w14:textId="77777777" w:rsidR="00BF6A90" w:rsidRPr="00FA5FE8" w:rsidRDefault="00BF6A90" w:rsidP="00BF6A90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tbl>
      <w:tblPr>
        <w:tblW w:w="8820" w:type="dxa"/>
        <w:tblInd w:w="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6"/>
        <w:gridCol w:w="1149"/>
        <w:gridCol w:w="4394"/>
        <w:gridCol w:w="1041"/>
        <w:gridCol w:w="1400"/>
      </w:tblGrid>
      <w:tr w:rsidR="00A91213" w:rsidRPr="00FA5FE8" w14:paraId="74EDA816" w14:textId="77777777" w:rsidTr="00A91213">
        <w:trPr>
          <w:tblHeader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77B37F18" w14:textId="77777777" w:rsidR="00A91213" w:rsidRPr="00FA5FE8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版本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C1FA5E5" w14:textId="77777777" w:rsidR="00A91213" w:rsidRPr="00FA5FE8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制／修訂人員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52C0481" w14:textId="77777777" w:rsidR="00A91213" w:rsidRPr="00FA5FE8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變更內容摘要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4B59930" w14:textId="77777777" w:rsidR="00A91213" w:rsidRPr="00FA5FE8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頁數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C2957C" w14:textId="77777777" w:rsidR="00A91213" w:rsidRPr="00FA5FE8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提供日期</w:t>
            </w:r>
          </w:p>
        </w:tc>
      </w:tr>
      <w:tr w:rsidR="00A91213" w:rsidRPr="00FA5FE8" w14:paraId="12ACCEAD" w14:textId="77777777" w:rsidTr="00A91213">
        <w:trPr>
          <w:trHeight w:val="669"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63F5D" w14:textId="77777777" w:rsidR="00A91213" w:rsidRPr="00FA5FE8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V</w:t>
            </w:r>
            <w:r w:rsidR="001B2746" w:rsidRPr="00FA5FE8">
              <w:rPr>
                <w:rFonts w:ascii="Times New Roman" w:hAnsi="Times New Roman"/>
                <w:color w:val="000000"/>
              </w:rPr>
              <w:t>1</w:t>
            </w:r>
            <w:r w:rsidRPr="00FA5FE8">
              <w:rPr>
                <w:rFonts w:ascii="Times New Roman" w:hAnsi="Times New Roman"/>
                <w:color w:val="000000"/>
              </w:rPr>
              <w:t>.</w:t>
            </w:r>
            <w:r w:rsidR="001B2746" w:rsidRPr="00FA5FE8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9B7DC" w14:textId="3F930CD5" w:rsidR="0096782C" w:rsidRPr="00FA5FE8" w:rsidRDefault="00AF7A0B" w:rsidP="002D502D">
            <w:pPr>
              <w:jc w:val="center"/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關貿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9F7467" w14:textId="77777777" w:rsidR="00A91213" w:rsidRPr="00FA5FE8" w:rsidRDefault="00A91213" w:rsidP="00B246DA">
            <w:pPr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初版制訂。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41421A" w14:textId="77777777" w:rsidR="00A91213" w:rsidRPr="00FA5FE8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All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5E919923" w14:textId="68B14011" w:rsidR="00A91213" w:rsidRPr="00FA5FE8" w:rsidRDefault="00A91213" w:rsidP="00E27030">
            <w:pPr>
              <w:jc w:val="center"/>
              <w:rPr>
                <w:rFonts w:ascii="Times New Roman" w:hAnsi="Times New Roman"/>
                <w:color w:val="000000"/>
              </w:rPr>
            </w:pPr>
            <w:r w:rsidRPr="00FA5FE8">
              <w:rPr>
                <w:rFonts w:ascii="Times New Roman" w:hAnsi="Times New Roman"/>
                <w:color w:val="000000"/>
              </w:rPr>
              <w:t>10</w:t>
            </w:r>
            <w:r w:rsidR="0096782C" w:rsidRPr="00FA5FE8">
              <w:rPr>
                <w:rFonts w:ascii="Times New Roman" w:hAnsi="Times New Roman"/>
                <w:color w:val="000000"/>
              </w:rPr>
              <w:t>6.0</w:t>
            </w:r>
            <w:r w:rsidR="00E27030" w:rsidRPr="00FA5FE8">
              <w:rPr>
                <w:rFonts w:ascii="Times New Roman" w:hAnsi="Times New Roman"/>
                <w:color w:val="000000"/>
              </w:rPr>
              <w:t>7</w:t>
            </w:r>
            <w:r w:rsidRPr="00FA5FE8">
              <w:rPr>
                <w:rFonts w:ascii="Times New Roman" w:hAnsi="Times New Roman"/>
                <w:color w:val="000000"/>
              </w:rPr>
              <w:t>.</w:t>
            </w:r>
            <w:r w:rsidR="00E27030" w:rsidRPr="00FA5FE8">
              <w:rPr>
                <w:rFonts w:ascii="Times New Roman" w:hAnsi="Times New Roman"/>
                <w:color w:val="000000"/>
              </w:rPr>
              <w:t>25</w:t>
            </w:r>
          </w:p>
        </w:tc>
      </w:tr>
      <w:tr w:rsidR="00FD2318" w:rsidRPr="00FA5FE8" w14:paraId="204D2AE3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817919" w14:textId="3F63AD4C" w:rsidR="00FD2318" w:rsidRPr="00FA5FE8" w:rsidRDefault="00FD2318" w:rsidP="00373C76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0F7B0B" w14:textId="16A47D32" w:rsidR="00FD2318" w:rsidRPr="00FA5FE8" w:rsidRDefault="00FD2318" w:rsidP="00373C76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00900" w14:textId="1CE4F555" w:rsidR="00FD2318" w:rsidRPr="00FA5FE8" w:rsidRDefault="00FD2318" w:rsidP="00D11EDD">
            <w:pPr>
              <w:ind w:left="480" w:hanging="48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95FABA" w14:textId="302880E1" w:rsidR="00FD2318" w:rsidRPr="00FA5FE8" w:rsidRDefault="00FD2318" w:rsidP="00373C76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BC06E1C" w14:textId="508C4464" w:rsidR="00FD2318" w:rsidRPr="00FA5FE8" w:rsidRDefault="00FD2318" w:rsidP="00FD2318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FD2318" w:rsidRPr="00FA5FE8" w14:paraId="05DA8329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730854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34B65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40231A" w14:textId="77777777" w:rsidR="00FD2318" w:rsidRPr="00FA5FE8" w:rsidRDefault="00FD2318" w:rsidP="00A91213">
            <w:pPr>
              <w:ind w:left="480" w:hanging="48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8F8C3C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4303DA4D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FD2318" w:rsidRPr="00FA5FE8" w14:paraId="35C5C319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E65E70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1BE69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B2A62D" w14:textId="77777777" w:rsidR="00FD2318" w:rsidRPr="00FA5FE8" w:rsidRDefault="00FD2318" w:rsidP="00A91213">
            <w:pPr>
              <w:ind w:left="480" w:hanging="48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9DD2A2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06A652DE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FD2318" w:rsidRPr="00FA5FE8" w14:paraId="3B235FC9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DA759D" w14:textId="77777777" w:rsidR="00FD2318" w:rsidRPr="00FA5FE8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DEF894" w14:textId="77777777" w:rsidR="00FD2318" w:rsidRPr="00FA5FE8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F31904" w14:textId="77777777" w:rsidR="00FD2318" w:rsidRPr="00FA5FE8" w:rsidRDefault="00FD2318" w:rsidP="00A91213">
            <w:pPr>
              <w:ind w:left="480" w:hanging="48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35A5C" w14:textId="77777777" w:rsidR="00FD2318" w:rsidRPr="00FA5FE8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B7E6631" w14:textId="77777777" w:rsidR="00FD2318" w:rsidRPr="00FA5FE8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FD2318" w:rsidRPr="00FA5FE8" w14:paraId="17F38187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71E70C5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5D90BBC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2A400CB" w14:textId="77777777" w:rsidR="00FD2318" w:rsidRPr="00FA5FE8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8BF28E3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906EB2" w14:textId="77777777" w:rsidR="00FD2318" w:rsidRPr="00FA5FE8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73BCC9DE" w14:textId="77777777" w:rsidR="00BF6A90" w:rsidRPr="00FA5FE8" w:rsidRDefault="00BF6A90" w:rsidP="00BF6A90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2C9941D6" w14:textId="77777777" w:rsidR="00BF6A90" w:rsidRPr="00FA5FE8" w:rsidRDefault="00BF6A90" w:rsidP="00BF6A90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0E7F6FB5" w14:textId="77777777" w:rsidR="00BF6A90" w:rsidRPr="00FA5FE8" w:rsidRDefault="00BF6A90" w:rsidP="00BF6A90">
      <w:pPr>
        <w:rPr>
          <w:rFonts w:ascii="Times New Roman" w:hAnsi="Times New Roman"/>
          <w:color w:val="000000"/>
        </w:rPr>
      </w:pPr>
    </w:p>
    <w:p w14:paraId="49ED38BD" w14:textId="77777777" w:rsidR="00BF6A90" w:rsidRPr="00FA5FE8" w:rsidRDefault="00BF6A90" w:rsidP="00BF6A90">
      <w:pPr>
        <w:rPr>
          <w:rFonts w:ascii="Times New Roman" w:hAnsi="Times New Roman"/>
          <w:color w:val="000000"/>
        </w:rPr>
        <w:sectPr w:rsidR="00BF6A90" w:rsidRPr="00FA5FE8" w:rsidSect="00BF6A90">
          <w:headerReference w:type="default" r:id="rId13"/>
          <w:footerReference w:type="default" r:id="rId14"/>
          <w:pgSz w:w="11906" w:h="16838"/>
          <w:pgMar w:top="1418" w:right="1418" w:bottom="1418" w:left="1418" w:header="851" w:footer="992" w:gutter="0"/>
          <w:pgNumType w:fmt="upperRoman" w:start="1"/>
          <w:cols w:space="425"/>
          <w:docGrid w:type="linesAndChars" w:linePitch="381"/>
        </w:sectPr>
      </w:pPr>
    </w:p>
    <w:p w14:paraId="2CA6772A" w14:textId="77777777" w:rsidR="00216EB7" w:rsidRPr="00FA5FE8" w:rsidRDefault="00216EB7" w:rsidP="00FF2FD5">
      <w:pPr>
        <w:spacing w:beforeLines="100" w:before="381" w:afterLines="100" w:after="381"/>
        <w:jc w:val="center"/>
        <w:rPr>
          <w:rFonts w:ascii="Times New Roman" w:hAnsi="Times New Roman"/>
          <w:color w:val="000000"/>
          <w:u w:val="double"/>
        </w:rPr>
      </w:pPr>
      <w:r w:rsidRPr="00FA5FE8">
        <w:rPr>
          <w:rFonts w:ascii="Times New Roman" w:hAnsi="Times New Roman"/>
          <w:color w:val="000000"/>
          <w:u w:val="double"/>
        </w:rPr>
        <w:lastRenderedPageBreak/>
        <w:t>目</w:t>
      </w:r>
      <w:r w:rsidRPr="00FA5FE8">
        <w:rPr>
          <w:rFonts w:ascii="Times New Roman" w:hAnsi="Times New Roman"/>
          <w:color w:val="000000"/>
          <w:u w:val="double"/>
        </w:rPr>
        <w:t xml:space="preserve">  </w:t>
      </w:r>
      <w:r w:rsidRPr="00FA5FE8">
        <w:rPr>
          <w:rFonts w:ascii="Times New Roman" w:hAnsi="Times New Roman"/>
          <w:color w:val="000000"/>
          <w:u w:val="double"/>
        </w:rPr>
        <w:t>錄</w:t>
      </w:r>
    </w:p>
    <w:p w14:paraId="3F38A452" w14:textId="77777777" w:rsidR="00223F03" w:rsidRPr="00223F03" w:rsidRDefault="00BD71E3" w:rsidP="00223F03">
      <w:pPr>
        <w:pStyle w:val="14"/>
        <w:spacing w:after="190"/>
        <w:rPr>
          <w:rFonts w:asciiTheme="minorHAnsi" w:eastAsiaTheme="minorEastAsia" w:hAnsiTheme="minorHAnsi" w:cstheme="minorBidi"/>
          <w:noProof/>
          <w:sz w:val="24"/>
        </w:rPr>
      </w:pPr>
      <w:r w:rsidRPr="00223F03">
        <w:rPr>
          <w:rFonts w:ascii="Times New Roman" w:hAnsi="Times New Roman"/>
          <w:color w:val="000000"/>
          <w:sz w:val="24"/>
        </w:rPr>
        <w:fldChar w:fldCharType="begin"/>
      </w:r>
      <w:r w:rsidRPr="00223F03">
        <w:rPr>
          <w:rFonts w:ascii="Times New Roman" w:hAnsi="Times New Roman"/>
          <w:color w:val="000000"/>
          <w:sz w:val="24"/>
        </w:rPr>
        <w:instrText xml:space="preserve"> TOC \o "1-</w:instrText>
      </w:r>
      <w:r w:rsidR="00B85646" w:rsidRPr="00223F03">
        <w:rPr>
          <w:rFonts w:ascii="Times New Roman" w:hAnsi="Times New Roman"/>
          <w:color w:val="000000"/>
          <w:sz w:val="24"/>
        </w:rPr>
        <w:instrText>3</w:instrText>
      </w:r>
      <w:r w:rsidRPr="00223F03">
        <w:rPr>
          <w:rFonts w:ascii="Times New Roman" w:hAnsi="Times New Roman"/>
          <w:color w:val="000000"/>
          <w:sz w:val="24"/>
        </w:rPr>
        <w:instrText xml:space="preserve">" \h \z \u </w:instrText>
      </w:r>
      <w:r w:rsidRPr="00223F03">
        <w:rPr>
          <w:rFonts w:ascii="Times New Roman" w:hAnsi="Times New Roman"/>
          <w:color w:val="000000"/>
          <w:sz w:val="24"/>
        </w:rPr>
        <w:fldChar w:fldCharType="separate"/>
      </w:r>
      <w:hyperlink w:anchor="_Toc488246660" w:history="1"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壹、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資料庫表格及檔案清單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_Toc488246660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7B04C377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61" w:history="1"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貳、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系統使用流水號一覽表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_Toc488246661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2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00CB98BB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62" w:history="1"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參、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表格結構</w:t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>Table Schmea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_Toc488246662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3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1DAEF203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63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1.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>AS_LEASES_HEADERS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出租契約表頭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_Toc488246663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3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5B8719C8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64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2.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>AS_LEASES_RENTAL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出租契約租金明細檔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_Toc488246664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6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68F4F7F1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65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3.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 xml:space="preserve">AS_LEASES_LESSOR  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承租人明細檔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_Toc488246665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7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18D8B876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66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4.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 xml:space="preserve">AS_LEASES_LAND  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出租契約土地明細檔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_Toc488246666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8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4D294D86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67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5.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 xml:space="preserve">AS_LEASES_RENT_TO_BUILD  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租地建屋明細檔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_Toc488246667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10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448FF289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68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6.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 xml:space="preserve">AS_LEASES_ARABLE  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耕地每公頃正產物明細檔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_Toc488246668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11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615837FA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69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7.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 xml:space="preserve">AS_LEASES_BUILD  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房屋建物明細檔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_Toc488246669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11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1068533B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70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8.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 xml:space="preserve">AS_LEASES_BUILD_PARKING 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停車場明細檔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_Toc488246670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12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0D4DB702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71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9.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 xml:space="preserve">AS_LEASES_OTHER 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其他明細檔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_Toc488246671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13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79728085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72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10.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 xml:space="preserve">AS_LEASES_PICTURE 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租約圖明細檔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_Toc488246672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13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38B96262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73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11.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 xml:space="preserve">AS_LEASES_REMARK 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租約備註檔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_Toc488246673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14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3B000B04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74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12.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>AS_LEASES_Forfeit_ Template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違約金設定範本檔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_Toc488246674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14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0BB361E3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75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13.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>AS_LEASES_Forfeit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違約金設定檔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_Toc488246675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15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7BBEF53D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76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14.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>AS_LEASES_ACCOUNTS_RECEIVABLE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出租契約應收帳款明細檔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_Toc488246676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16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67D312B4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77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15.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>AS_LEASES_ACCOUNTS_RECEIVABLE_Offset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出租應收帳款沖銷紀錄檔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_Toc488246677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17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278172A9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78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16.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>AS_LEASES_PAYMENT_HEADERS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繳款單主檔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_Toc488246678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18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2C188D1F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79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17.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 xml:space="preserve">AS_LEASES_PAYMENT_DEL 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繳款檔明細檔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_Toc488246679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19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44EA9BED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80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18.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 xml:space="preserve">AS_LEASES_ENTRUSTED_TO_PAY_HEADERS 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委託代繳匯出匯入紀錄主檔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_Toc488246680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19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776CBFBE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81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19.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>AS_LEASES_ENTRUSTED_TO_PAY_DEL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委託代繳匯出匯入紀錄明細檔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_Toc488246681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20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2204C467" w14:textId="77777777" w:rsidR="00223F03" w:rsidRPr="00223F03" w:rsidRDefault="008A61D4">
      <w:pPr>
        <w:pStyle w:val="14"/>
        <w:rPr>
          <w:rFonts w:asciiTheme="minorHAnsi" w:eastAsiaTheme="minorEastAsia" w:hAnsiTheme="minorHAnsi" w:cstheme="minorBidi"/>
          <w:noProof/>
          <w:sz w:val="24"/>
        </w:rPr>
      </w:pPr>
      <w:hyperlink w:anchor="_Toc488246682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20.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>AS_LEASES_Holiday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假日檔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_Toc488246682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21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2BEF57F2" w14:textId="77777777" w:rsidR="00223F03" w:rsidRPr="00223F03" w:rsidRDefault="008A61D4" w:rsidP="00223F03">
      <w:pPr>
        <w:pStyle w:val="14"/>
        <w:spacing w:after="190"/>
        <w:rPr>
          <w:rFonts w:asciiTheme="minorHAnsi" w:eastAsiaTheme="minorEastAsia" w:hAnsiTheme="minorHAnsi" w:cstheme="minorBidi"/>
          <w:noProof/>
          <w:sz w:val="24"/>
        </w:rPr>
      </w:pPr>
      <w:hyperlink w:anchor="_Toc488246683" w:history="1">
        <w:r w:rsidR="00223F03" w:rsidRPr="00223F03">
          <w:rPr>
            <w:rStyle w:val="ae"/>
            <w:rFonts w:ascii="Times New Roman" w:hAnsi="Times New Roman"/>
            <w:noProof/>
            <w:sz w:val="24"/>
          </w:rPr>
          <w:t>21.</w:t>
        </w:r>
        <w:r w:rsidR="00223F03" w:rsidRPr="00223F0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223F03" w:rsidRPr="00223F03">
          <w:rPr>
            <w:rStyle w:val="ae"/>
            <w:rFonts w:ascii="Times New Roman" w:hAnsi="Times New Roman"/>
            <w:noProof/>
            <w:sz w:val="24"/>
          </w:rPr>
          <w:t>AS_LEASES_HEADERS_TMP</w:t>
        </w:r>
        <w:r w:rsidR="00223F03" w:rsidRPr="00223F03">
          <w:rPr>
            <w:rStyle w:val="ae"/>
            <w:rFonts w:ascii="Times New Roman" w:hAnsi="Times New Roman" w:hint="eastAsia"/>
            <w:noProof/>
            <w:sz w:val="24"/>
          </w:rPr>
          <w:t>出租契約表頭暫存檔</w:t>
        </w:r>
        <w:r w:rsidR="00223F03" w:rsidRPr="00223F03">
          <w:rPr>
            <w:noProof/>
            <w:webHidden/>
            <w:sz w:val="24"/>
          </w:rPr>
          <w:tab/>
        </w:r>
        <w:r w:rsidR="00223F03" w:rsidRPr="00223F03">
          <w:rPr>
            <w:noProof/>
            <w:webHidden/>
            <w:sz w:val="24"/>
          </w:rPr>
          <w:fldChar w:fldCharType="begin"/>
        </w:r>
        <w:r w:rsidR="00223F03" w:rsidRPr="00223F03">
          <w:rPr>
            <w:noProof/>
            <w:webHidden/>
            <w:sz w:val="24"/>
          </w:rPr>
          <w:instrText xml:space="preserve"> PAGEREF _Toc488246683 \h </w:instrText>
        </w:r>
        <w:r w:rsidR="00223F03" w:rsidRPr="00223F03">
          <w:rPr>
            <w:noProof/>
            <w:webHidden/>
            <w:sz w:val="24"/>
          </w:rPr>
        </w:r>
        <w:r w:rsidR="00223F03" w:rsidRPr="00223F03">
          <w:rPr>
            <w:noProof/>
            <w:webHidden/>
            <w:sz w:val="24"/>
          </w:rPr>
          <w:fldChar w:fldCharType="separate"/>
        </w:r>
        <w:r w:rsidR="00223F03" w:rsidRPr="00223F03">
          <w:rPr>
            <w:noProof/>
            <w:webHidden/>
            <w:sz w:val="24"/>
          </w:rPr>
          <w:t>21</w:t>
        </w:r>
        <w:r w:rsidR="00223F03" w:rsidRPr="00223F03">
          <w:rPr>
            <w:noProof/>
            <w:webHidden/>
            <w:sz w:val="24"/>
          </w:rPr>
          <w:fldChar w:fldCharType="end"/>
        </w:r>
      </w:hyperlink>
    </w:p>
    <w:p w14:paraId="0A88F1C0" w14:textId="77777777" w:rsidR="00216EB7" w:rsidRPr="00FA5FE8" w:rsidRDefault="00BD71E3">
      <w:pPr>
        <w:pStyle w:val="35"/>
        <w:rPr>
          <w:rFonts w:ascii="Times New Roman" w:hAnsi="Times New Roman"/>
          <w:color w:val="000000"/>
        </w:rPr>
      </w:pPr>
      <w:r w:rsidRPr="00223F03">
        <w:rPr>
          <w:rFonts w:ascii="Times New Roman" w:hAnsi="Times New Roman"/>
          <w:color w:val="000000"/>
          <w:sz w:val="24"/>
        </w:rPr>
        <w:fldChar w:fldCharType="end"/>
      </w:r>
    </w:p>
    <w:p w14:paraId="4E631558" w14:textId="75EAEBCF" w:rsidR="00216EB7" w:rsidRPr="00FA5FE8" w:rsidRDefault="00BC39C5" w:rsidP="00BC39C5">
      <w:pPr>
        <w:pStyle w:val="af7"/>
        <w:spacing w:beforeLines="100" w:before="381" w:afterLines="100" w:after="381"/>
        <w:rPr>
          <w:rFonts w:ascii="Times New Roman" w:hAnsi="Times New Roman"/>
          <w:color w:val="000000"/>
        </w:rPr>
      </w:pPr>
      <w:r w:rsidRPr="00FA5FE8">
        <w:rPr>
          <w:rFonts w:ascii="Times New Roman" w:hAnsi="Times New Roman"/>
          <w:color w:val="000000"/>
        </w:rPr>
        <w:t xml:space="preserve"> </w:t>
      </w:r>
    </w:p>
    <w:p w14:paraId="4A369FDE" w14:textId="77777777" w:rsidR="006B40FE" w:rsidRPr="00FA5FE8" w:rsidRDefault="006B40FE">
      <w:pPr>
        <w:rPr>
          <w:rFonts w:ascii="Times New Roman" w:hAnsi="Times New Roman"/>
          <w:color w:val="000000"/>
        </w:rPr>
        <w:sectPr w:rsidR="006B40FE" w:rsidRPr="00FA5FE8" w:rsidSect="00021B22">
          <w:footerReference w:type="default" r:id="rId15"/>
          <w:pgSz w:w="11906" w:h="16838"/>
          <w:pgMar w:top="1418" w:right="1418" w:bottom="1418" w:left="1418" w:header="851" w:footer="992" w:gutter="0"/>
          <w:pgNumType w:fmt="lowerRoman" w:start="1"/>
          <w:cols w:space="425"/>
          <w:docGrid w:type="linesAndChars" w:linePitch="381"/>
        </w:sectPr>
      </w:pPr>
    </w:p>
    <w:p w14:paraId="79B3F5DC" w14:textId="77777777" w:rsidR="00885D78" w:rsidRPr="00FA5FE8" w:rsidRDefault="00885D78" w:rsidP="00030E52">
      <w:pPr>
        <w:pStyle w:val="12"/>
        <w:numPr>
          <w:ilvl w:val="0"/>
          <w:numId w:val="17"/>
        </w:numPr>
        <w:tabs>
          <w:tab w:val="num" w:pos="1080"/>
        </w:tabs>
        <w:spacing w:before="360" w:after="360"/>
        <w:ind w:left="425" w:hanging="425"/>
        <w:rPr>
          <w:rFonts w:ascii="Times New Roman" w:hAnsi="Times New Roman"/>
        </w:rPr>
      </w:pPr>
      <w:bookmarkStart w:id="0" w:name="_Toc488244750"/>
      <w:bookmarkStart w:id="1" w:name="_Toc488246660"/>
      <w:r w:rsidRPr="00FA5FE8">
        <w:rPr>
          <w:rFonts w:ascii="Times New Roman" w:hAnsi="Times New Roman"/>
        </w:rPr>
        <w:lastRenderedPageBreak/>
        <w:t>資料庫表格及檔案清單</w:t>
      </w:r>
      <w:bookmarkEnd w:id="0"/>
      <w:bookmarkEnd w:id="1"/>
    </w:p>
    <w:tbl>
      <w:tblPr>
        <w:tblW w:w="97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3579"/>
        <w:gridCol w:w="2916"/>
        <w:gridCol w:w="2554"/>
      </w:tblGrid>
      <w:tr w:rsidR="00885D78" w:rsidRPr="00FA5FE8" w14:paraId="01082C80" w14:textId="77777777" w:rsidTr="00FA5FE8">
        <w:trPr>
          <w:tblHeader/>
        </w:trPr>
        <w:tc>
          <w:tcPr>
            <w:tcW w:w="7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EBE87E" w14:textId="77777777" w:rsidR="00885D78" w:rsidRPr="00FA5FE8" w:rsidRDefault="00885D7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項次</w:t>
            </w:r>
          </w:p>
        </w:tc>
        <w:tc>
          <w:tcPr>
            <w:tcW w:w="35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42EF16" w14:textId="77777777" w:rsidR="00885D78" w:rsidRPr="00FA5FE8" w:rsidRDefault="00885D78">
            <w:pPr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英文名稱</w:t>
            </w:r>
          </w:p>
        </w:tc>
        <w:tc>
          <w:tcPr>
            <w:tcW w:w="29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DAD325" w14:textId="77777777" w:rsidR="00885D78" w:rsidRPr="00FA5FE8" w:rsidRDefault="00885D78">
            <w:pPr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中文名稱</w:t>
            </w:r>
          </w:p>
        </w:tc>
        <w:tc>
          <w:tcPr>
            <w:tcW w:w="25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3FE2F61A" w14:textId="77777777" w:rsidR="00885D78" w:rsidRPr="00FA5FE8" w:rsidRDefault="00885D78">
            <w:pPr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說明</w:t>
            </w:r>
          </w:p>
        </w:tc>
      </w:tr>
      <w:tr w:rsidR="00885D78" w:rsidRPr="00FA5FE8" w14:paraId="404FA9BF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FD0F0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bookmarkStart w:id="2" w:name="_Hlk322687635"/>
            <w:r w:rsidRPr="00FA5FE8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67FF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AS_LEASES_HEADERS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7AB0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出租契約表頭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A09A64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2443BCCD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DFCD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8608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AS_LEASES_RENTAL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8A1E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出租契約租金明細檔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CA76FD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63760CFA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EC5BC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9F28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AS_LEASES_LESSOR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7D8C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承租人明細檔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6F50A7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005265CF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CBC1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8B66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AS_LEASES_LAND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8B31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出租契約土地明細檔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61A70D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3B85DF80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85FA2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B4D9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AS_LEASES_RENT_TO_BUILD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BDFBF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租地建屋明細檔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035FFB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278E95F6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C0EA3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5497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AS_LEASES_ARABLE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E25F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耕地每公頃正產物明細檔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283539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7C0FAB12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BD86F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DA89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AS_LEASES_BUILD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AD28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房屋建物明細檔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35CD3F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0824FB5B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D2CB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75F5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AS_LEASES_BUILD_PARKING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32B65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停車場明細檔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C49F6D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6943C08E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B94F9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CFCD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AS_LEASES_OTHER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BFEA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其他明細檔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CD690C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01496A82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F0790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0271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AS_LEASES_PICTURE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8ECD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租約圖明細檔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1741EF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167B600C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BA4A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AA83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AS_LEASES_REMARK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2BBF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租約備註檔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1F1527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67FE76D0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06EF9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0C4A" w14:textId="321CC399" w:rsidR="00885D78" w:rsidRPr="00FA5FE8" w:rsidRDefault="00FA5FE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AS_LEASES_Forfeit_</w:t>
            </w:r>
            <w:r w:rsidR="00885D78" w:rsidRPr="00FA5FE8">
              <w:rPr>
                <w:rFonts w:ascii="Times New Roman" w:hAnsi="Times New Roman"/>
                <w:sz w:val="24"/>
              </w:rPr>
              <w:t>Template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57D0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違約金設定範本檔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4793D1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200A485C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0B1E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338D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AS_LEASES_Forfeit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5DCD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違約金設定檔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D3013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4BECD9F0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6A3C6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BF2A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AS_LEASES_ACCOUNTS_RECEIVABLE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9F19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出租契約應收帳款檔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BB710D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71466DD9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19A56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C064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AS_LEASES_ACCOUNTS_RECEIVABLE_Offset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8C6C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出租契約應收帳款沖銷紀錄檔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5F121C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34CCF3EE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10815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D6D5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AS_LEASES_PAYMENT_HEADERS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94FB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出租契約繳款單主檔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6D0E5E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76414FC6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6CBC0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59DE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AS_LEASES_PAYMENT_DEL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80AD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出租契約繳款單明細檔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43D51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2D3843B3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E48CE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D3A3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AS_LEASES_ENTRUSTED_TO_PAY_HEADERS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F505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委託代繳匯出匯入紀錄主檔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0EB4BA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1A65D868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F4BB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8771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AS_LEASES_ENTRUSTED_TO_PAY_DEL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EE44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委託代繳匯出匯入紀錄明細檔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A775FB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7168B00A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C66D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29BA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AS_LEASES_Holiday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58E26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假日檔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FB2FE1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  <w:tr w:rsidR="00885D78" w:rsidRPr="00FA5FE8" w14:paraId="6D1B4EE8" w14:textId="77777777" w:rsidTr="00FA5FE8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365FA6" w14:textId="77777777" w:rsidR="00885D78" w:rsidRPr="00FA5FE8" w:rsidRDefault="00885D7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00526D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AS_LEASES_HEADERS_TMP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66E162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出租契約表頭暫存檔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1E158DF" w14:textId="77777777" w:rsidR="00885D78" w:rsidRPr="00FA5FE8" w:rsidRDefault="00885D78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4BAF09B3" w14:textId="77777777" w:rsidR="00885D78" w:rsidRPr="00FA5FE8" w:rsidRDefault="00885D78" w:rsidP="00030E52">
      <w:pPr>
        <w:pStyle w:val="12"/>
        <w:numPr>
          <w:ilvl w:val="0"/>
          <w:numId w:val="17"/>
        </w:numPr>
        <w:tabs>
          <w:tab w:val="num" w:pos="1080"/>
        </w:tabs>
        <w:spacing w:before="360" w:after="360"/>
        <w:ind w:left="425" w:hanging="425"/>
        <w:rPr>
          <w:rFonts w:ascii="Times New Roman" w:hAnsi="Times New Roman"/>
        </w:rPr>
      </w:pPr>
      <w:bookmarkStart w:id="3" w:name="_Toc488244751"/>
      <w:bookmarkStart w:id="4" w:name="_Toc488246661"/>
      <w:bookmarkEnd w:id="2"/>
      <w:r w:rsidRPr="00FA5FE8">
        <w:rPr>
          <w:rFonts w:ascii="Times New Roman" w:hAnsi="Times New Roman"/>
        </w:rPr>
        <w:lastRenderedPageBreak/>
        <w:t>系統使用流水號一覽表</w:t>
      </w:r>
      <w:bookmarkEnd w:id="3"/>
      <w:bookmarkEnd w:id="4"/>
    </w:p>
    <w:tbl>
      <w:tblPr>
        <w:tblW w:w="9409" w:type="dxa"/>
        <w:tblInd w:w="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13"/>
        <w:gridCol w:w="1352"/>
        <w:gridCol w:w="1593"/>
        <w:gridCol w:w="1985"/>
        <w:gridCol w:w="708"/>
        <w:gridCol w:w="1598"/>
        <w:gridCol w:w="851"/>
        <w:gridCol w:w="709"/>
      </w:tblGrid>
      <w:tr w:rsidR="00FA5FE8" w:rsidRPr="00FA5FE8" w14:paraId="263AE740" w14:textId="77777777" w:rsidTr="00FA5FE8">
        <w:tc>
          <w:tcPr>
            <w:tcW w:w="6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513F5C4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項次</w:t>
            </w:r>
          </w:p>
        </w:tc>
        <w:tc>
          <w:tcPr>
            <w:tcW w:w="13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9C81C99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Sequence Name</w:t>
            </w:r>
          </w:p>
        </w:tc>
        <w:tc>
          <w:tcPr>
            <w:tcW w:w="15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FDDC7E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Sequence Description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200AF7B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Sequence Note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F58D621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Min</w:t>
            </w:r>
          </w:p>
          <w:p w14:paraId="7E1B7EA9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Value</w:t>
            </w:r>
          </w:p>
        </w:tc>
        <w:tc>
          <w:tcPr>
            <w:tcW w:w="15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FD70EF4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Max</w:t>
            </w:r>
          </w:p>
          <w:p w14:paraId="7865A6B1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Value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EB8BE79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Increment By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3F3F3"/>
            <w:vAlign w:val="center"/>
            <w:hideMark/>
          </w:tcPr>
          <w:p w14:paraId="407010A2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5FE8">
              <w:rPr>
                <w:rFonts w:ascii="Times New Roman" w:hAnsi="Times New Roman"/>
                <w:b/>
                <w:sz w:val="24"/>
              </w:rPr>
              <w:t>Cache</w:t>
            </w:r>
          </w:p>
        </w:tc>
      </w:tr>
      <w:tr w:rsidR="00FA5FE8" w:rsidRPr="00FA5FE8" w14:paraId="256687DD" w14:textId="77777777" w:rsidTr="00FA5FE8">
        <w:tc>
          <w:tcPr>
            <w:tcW w:w="6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5845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516A0" w14:textId="77777777" w:rsidR="00885D78" w:rsidRPr="00FA5FE8" w:rsidRDefault="00885D78" w:rsidP="00FA5FE8">
            <w:pPr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MotorSeq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1BD83" w14:textId="77777777" w:rsidR="00885D78" w:rsidRPr="00FA5FE8" w:rsidRDefault="00885D78" w:rsidP="00FA5FE8">
            <w:pPr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要保書異動序號使用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005B5" w14:textId="77777777" w:rsidR="00885D78" w:rsidRPr="00FA5FE8" w:rsidRDefault="00885D78" w:rsidP="00FA5FE8">
            <w:pPr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要保書主檔及相關明細檔使用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D6A7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2C612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999999999999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56EB0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41B917" w14:textId="05C2F89B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100</w:t>
            </w:r>
          </w:p>
        </w:tc>
      </w:tr>
      <w:tr w:rsidR="00FA5FE8" w:rsidRPr="00FA5FE8" w14:paraId="14DAAFE5" w14:textId="77777777" w:rsidTr="00FA5FE8">
        <w:tc>
          <w:tcPr>
            <w:tcW w:w="6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70153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B767" w14:textId="77777777" w:rsidR="00885D78" w:rsidRPr="00FA5FE8" w:rsidRDefault="00885D78" w:rsidP="00FA5FE8">
            <w:pPr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LEASESSeq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B3A0" w14:textId="77777777" w:rsidR="00885D78" w:rsidRPr="00FA5FE8" w:rsidRDefault="00885D78" w:rsidP="00FA5FE8">
            <w:pPr>
              <w:jc w:val="both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出租契約序號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C65C" w14:textId="77777777" w:rsidR="00885D78" w:rsidRPr="00FA5FE8" w:rsidRDefault="00885D78" w:rsidP="00FA5FE8">
            <w:pPr>
              <w:jc w:val="both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</w:rPr>
              <w:t>出租契約表頭檔使用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B8AF7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F13E0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999999999999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52AA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F13066" w14:textId="23C7FA66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  <w:r w:rsidRPr="00FA5FE8">
              <w:rPr>
                <w:rFonts w:ascii="Times New Roman" w:hAnsi="Times New Roman"/>
                <w:sz w:val="24"/>
                <w:highlight w:val="yellow"/>
              </w:rPr>
              <w:t>100</w:t>
            </w:r>
          </w:p>
        </w:tc>
      </w:tr>
      <w:tr w:rsidR="00FA5FE8" w:rsidRPr="00FA5FE8" w14:paraId="51ED227A" w14:textId="77777777" w:rsidTr="00FA5FE8">
        <w:tc>
          <w:tcPr>
            <w:tcW w:w="6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9AD1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075C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408B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5F274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343CE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EC63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54E6F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7EC235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A5FE8" w:rsidRPr="00FA5FE8" w14:paraId="05497555" w14:textId="77777777" w:rsidTr="00FA5FE8">
        <w:tc>
          <w:tcPr>
            <w:tcW w:w="6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507724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F76B3B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D99763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91B2D0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85CD85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2A602D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B877AA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37C05" w14:textId="77777777" w:rsidR="00885D78" w:rsidRPr="00FA5FE8" w:rsidRDefault="00885D78" w:rsidP="00FA5FE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6E26E31E" w14:textId="77777777" w:rsidR="00885D78" w:rsidRPr="00FA5FE8" w:rsidRDefault="00885D78" w:rsidP="00030E52">
      <w:pPr>
        <w:pStyle w:val="12"/>
        <w:numPr>
          <w:ilvl w:val="0"/>
          <w:numId w:val="17"/>
        </w:numPr>
        <w:tabs>
          <w:tab w:val="num" w:pos="1080"/>
        </w:tabs>
        <w:spacing w:before="360" w:after="360"/>
        <w:ind w:left="425" w:hanging="425"/>
        <w:rPr>
          <w:rFonts w:ascii="Times New Roman" w:hAnsi="Times New Roman"/>
        </w:rPr>
      </w:pPr>
      <w:bookmarkStart w:id="5" w:name="_Toc488244752"/>
      <w:bookmarkStart w:id="6" w:name="_Toc395016497"/>
      <w:bookmarkStart w:id="7" w:name="_Toc322685853"/>
      <w:bookmarkStart w:id="8" w:name="_Toc488246662"/>
      <w:r w:rsidRPr="00FA5FE8">
        <w:rPr>
          <w:rFonts w:ascii="Times New Roman" w:hAnsi="Times New Roman"/>
        </w:rPr>
        <w:lastRenderedPageBreak/>
        <w:t>表格結構</w:t>
      </w:r>
      <w:r w:rsidRPr="00FA5FE8">
        <w:rPr>
          <w:rFonts w:ascii="Times New Roman" w:hAnsi="Times New Roman"/>
        </w:rPr>
        <w:t>Table Schmea</w:t>
      </w:r>
      <w:bookmarkEnd w:id="5"/>
      <w:bookmarkEnd w:id="6"/>
      <w:bookmarkEnd w:id="7"/>
      <w:bookmarkEnd w:id="8"/>
    </w:p>
    <w:p w14:paraId="64E3DA4D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9" w:name="_Toc488244753"/>
      <w:bookmarkStart w:id="10" w:name="_Toc488246663"/>
      <w:r w:rsidRPr="00FA5FE8">
        <w:rPr>
          <w:rFonts w:ascii="Times New Roman" w:eastAsia="標楷體" w:hAnsi="Times New Roman" w:cs="Times New Roman"/>
          <w:color w:val="000000" w:themeColor="text1"/>
        </w:rPr>
        <w:t>AS_LEASES_HEADERS</w:t>
      </w:r>
      <w:r w:rsidRPr="00FA5FE8">
        <w:rPr>
          <w:rFonts w:ascii="Times New Roman" w:eastAsia="標楷體" w:hAnsi="Times New Roman" w:cs="Times New Roman"/>
          <w:color w:val="000000" w:themeColor="text1"/>
        </w:rPr>
        <w:t>出租契約表頭</w:t>
      </w:r>
      <w:bookmarkEnd w:id="9"/>
      <w:bookmarkEnd w:id="10"/>
    </w:p>
    <w:tbl>
      <w:tblPr>
        <w:tblW w:w="9930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2979"/>
        <w:gridCol w:w="233"/>
        <w:gridCol w:w="1426"/>
        <w:gridCol w:w="232"/>
        <w:gridCol w:w="370"/>
        <w:gridCol w:w="108"/>
        <w:gridCol w:w="378"/>
        <w:gridCol w:w="463"/>
        <w:gridCol w:w="374"/>
        <w:gridCol w:w="326"/>
        <w:gridCol w:w="948"/>
      </w:tblGrid>
      <w:tr w:rsidR="00885D78" w:rsidRPr="008B35C7" w14:paraId="68DDC911" w14:textId="77777777" w:rsidTr="00885D78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A51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3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83D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AS_Leases_Headers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1EE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920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ECC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B77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8B35C7" w14:paraId="2D848E82" w14:textId="77777777" w:rsidTr="00885D78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73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3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7AD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561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6A9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2017/4/5</w:t>
            </w:r>
          </w:p>
        </w:tc>
      </w:tr>
      <w:tr w:rsidR="00885D78" w:rsidRPr="008B35C7" w14:paraId="3A7435BA" w14:textId="77777777" w:rsidTr="00885D78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CEA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3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4DD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E5A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5E1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54FB2F3" w14:textId="77777777" w:rsidTr="00885D78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023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8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525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150DC91" w14:textId="77777777" w:rsidTr="00885D78">
        <w:trPr>
          <w:cantSplit/>
        </w:trPr>
        <w:tc>
          <w:tcPr>
            <w:tcW w:w="2093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D90BCBD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5348" w:type="dxa"/>
            <w:gridSpan w:val="6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4A57BCD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489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B8B127C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63F4D38B" w14:textId="77777777" w:rsidTr="00885D78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5F0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337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036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D651403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42645F87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FB18454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82E4C86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33AB1DC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DC5FE18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FB1A8E6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DA952A6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3D49501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8B35C7" w14:paraId="1555D766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B054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35F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5DE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453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E29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6B2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103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89B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自動</w:t>
            </w:r>
          </w:p>
        </w:tc>
      </w:tr>
      <w:tr w:rsidR="00885D78" w:rsidRPr="008B35C7" w14:paraId="5D2C5675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1416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540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版本編號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67A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Version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87E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89C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984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2D4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6AF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異動之版號記錄</w:t>
            </w:r>
          </w:p>
        </w:tc>
      </w:tr>
      <w:tr w:rsidR="00885D78" w:rsidRPr="008B35C7" w14:paraId="41DD8171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AB96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4E3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管轄單位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759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Officer_Branch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BB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VARCHAR(3)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CFE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3A7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C80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CF1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EX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：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001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：總行</w:t>
            </w:r>
          </w:p>
        </w:tc>
      </w:tr>
      <w:tr w:rsidR="00885D78" w:rsidRPr="008B35C7" w14:paraId="7BED7187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AEF4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3BDDA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事務處理編號</w:t>
            </w:r>
          </w:p>
          <w:p w14:paraId="3C072DA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(</w:t>
            </w: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流程編號</w:t>
            </w: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FLOW_ID)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81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Form_Number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457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VARCHAR(17)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98C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4E3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E0C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165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Create_Flow, Start_Flow</w:t>
            </w:r>
          </w:p>
        </w:tc>
      </w:tr>
      <w:tr w:rsidR="00885D78" w:rsidRPr="008B35C7" w14:paraId="252ABC7B" w14:textId="77777777" w:rsidTr="00AB10D5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4B64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253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租約編號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089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Lease_Numeric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6F3C" w14:textId="1796AE66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</w:t>
            </w:r>
            <w:r w:rsidR="00AB10D5">
              <w:rPr>
                <w:rFonts w:ascii="Times New Roman" w:hAnsi="Times New Roman" w:hint="eastAsia"/>
                <w:sz w:val="20"/>
                <w:szCs w:val="20"/>
              </w:rPr>
              <w:t>12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48D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ECC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0FC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3C3F" w14:textId="77777777" w:rsidR="00885D78" w:rsidRDefault="00AB10D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年度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碼</w:t>
            </w:r>
            <w:r>
              <w:rPr>
                <w:rFonts w:ascii="Times New Roman" w:hAnsi="Times New Roman" w:hint="eastAsia"/>
                <w:sz w:val="20"/>
                <w:szCs w:val="20"/>
              </w:rPr>
              <w:t>+</w:t>
            </w:r>
            <w:r>
              <w:rPr>
                <w:rFonts w:ascii="Times New Roman" w:hAnsi="Times New Roman" w:hint="eastAsia"/>
                <w:sz w:val="20"/>
                <w:szCs w:val="20"/>
              </w:rPr>
              <w:t>管轄單位</w:t>
            </w:r>
            <w:r>
              <w:rPr>
                <w:rFonts w:ascii="Times New Roman" w:hAnsi="Times New Roman" w:hint="eastAsia"/>
                <w:sz w:val="20"/>
                <w:szCs w:val="20"/>
              </w:rPr>
              <w:t>+</w:t>
            </w:r>
            <w:r>
              <w:rPr>
                <w:rFonts w:ascii="Times New Roman" w:hAnsi="Times New Roman" w:hint="eastAsia"/>
                <w:sz w:val="20"/>
                <w:szCs w:val="20"/>
              </w:rPr>
              <w:t>業務別</w:t>
            </w:r>
            <w:r>
              <w:rPr>
                <w:rFonts w:ascii="Times New Roman" w:hAnsi="Times New Roman" w:hint="eastAsia"/>
                <w:sz w:val="20"/>
                <w:szCs w:val="20"/>
              </w:rPr>
              <w:t>+</w:t>
            </w:r>
          </w:p>
          <w:p w14:paraId="480B0CE5" w14:textId="77777777" w:rsidR="00AB10D5" w:rsidRDefault="00AB10D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租約類型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+</w:t>
            </w:r>
          </w:p>
          <w:p w14:paraId="003249A5" w14:textId="77777777" w:rsidR="00AB10D5" w:rsidRDefault="00B55DD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流水號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碼</w:t>
            </w:r>
          </w:p>
          <w:p w14:paraId="67C5AA7F" w14:textId="11E16BF2" w:rsidR="00B55DDD" w:rsidRPr="008B35C7" w:rsidRDefault="00B55DD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(11</w:t>
            </w:r>
            <w:r>
              <w:rPr>
                <w:rFonts w:ascii="Times New Roman" w:hAnsi="Times New Roman" w:hint="eastAsia"/>
                <w:sz w:val="20"/>
                <w:szCs w:val="20"/>
              </w:rPr>
              <w:t>碼保留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碼</w:t>
            </w:r>
            <w:r>
              <w:rPr>
                <w:rFonts w:ascii="Times New Roman" w:hAnsi="Times New Roman" w:hint="eastAsia"/>
                <w:sz w:val="20"/>
                <w:szCs w:val="20"/>
              </w:rPr>
              <w:t>)</w:t>
            </w:r>
          </w:p>
        </w:tc>
      </w:tr>
      <w:tr w:rsidR="00885D78" w:rsidRPr="008B35C7" w14:paraId="244D0535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7533" w14:textId="6AFA824F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206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原租約編號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31C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Old_Lease_Numeric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DD7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NVARCHAR(40)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1D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9E2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A8C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5C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6B3F0C1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8B62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133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舊約編號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961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Bef_Lease_Numeric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2AD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VARCHAR(9)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CB0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CF1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6FA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FDB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續約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分期前合約編號</w:t>
            </w:r>
          </w:p>
        </w:tc>
      </w:tr>
      <w:tr w:rsidR="00885D78" w:rsidRPr="008B35C7" w14:paraId="524C45BD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FA73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FDB8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繼承租約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9EE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Inherit_ID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758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C10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64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565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2DC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記錄續換約或分期付款來源出租契約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</w:tr>
      <w:tr w:rsidR="007D55B8" w:rsidRPr="008B35C7" w14:paraId="0BA2E6C3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9357" w14:textId="77777777" w:rsidR="007D55B8" w:rsidRPr="008B35C7" w:rsidRDefault="007D55B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F487E" w14:textId="210BA73C" w:rsidR="007D55B8" w:rsidRPr="008B35C7" w:rsidRDefault="007D55B8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標楷體" w:hAnsi="標楷體" w:cs="Arial" w:hint="eastAsia"/>
                <w:kern w:val="0"/>
                <w:sz w:val="20"/>
                <w:szCs w:val="20"/>
              </w:rPr>
              <w:t>增補註記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0C73" w14:textId="571B6B42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Modify_Flag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693A" w14:textId="51EEA13C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bit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9A8E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142C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CCFA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695D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5B8" w:rsidRPr="008B35C7" w14:paraId="6F89D01D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FF6E" w14:textId="77777777" w:rsidR="007D55B8" w:rsidRPr="008B35C7" w:rsidRDefault="007D55B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FF25B" w14:textId="4AAC67F8" w:rsidR="007D55B8" w:rsidRPr="008B35C7" w:rsidRDefault="007D55B8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標楷體" w:hAnsi="標楷體" w:cs="Arial" w:hint="eastAsia"/>
                <w:kern w:val="0"/>
                <w:sz w:val="20"/>
                <w:szCs w:val="20"/>
              </w:rPr>
              <w:t>增補原因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D44" w14:textId="531D6185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Modify_Reason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AC3D" w14:textId="29330FA6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  <w:r w:rsidRPr="00F97105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4E2B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8F54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6857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9318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5B8" w:rsidRPr="008B35C7" w14:paraId="46AF0468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7BE9" w14:textId="77777777" w:rsidR="007D55B8" w:rsidRPr="008B35C7" w:rsidRDefault="007D55B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E6D31" w14:textId="26EC0F19" w:rsidR="007D55B8" w:rsidRPr="008B35C7" w:rsidRDefault="007D55B8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標楷體" w:hAnsi="標楷體" w:cs="Arial" w:hint="eastAsia"/>
                <w:kern w:val="0"/>
                <w:sz w:val="20"/>
                <w:szCs w:val="20"/>
              </w:rPr>
              <w:t>增補其他原因說明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B894" w14:textId="490C09F9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Modify_Reason_Other_</w:t>
            </w:r>
            <w:r w:rsidRPr="00C168D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68DC">
              <w:rPr>
                <w:rFonts w:ascii="Times New Roman" w:hAnsi="Times New Roman"/>
                <w:sz w:val="20"/>
                <w:szCs w:val="20"/>
              </w:rPr>
              <w:br/>
              <w:t>Desc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066A" w14:textId="6DE771C4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  <w:r w:rsidRPr="00F97105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0C11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AFCF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648D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5295" w14:textId="77777777" w:rsidR="007D55B8" w:rsidRPr="008B35C7" w:rsidRDefault="007D55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824A7F0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55A0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0DBF88" w14:textId="77777777" w:rsidR="00885D78" w:rsidRPr="008B35C7" w:rsidRDefault="00885D78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kern w:val="0"/>
                <w:sz w:val="20"/>
                <w:szCs w:val="20"/>
              </w:rPr>
              <w:t>租約類型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872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506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F4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48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A9A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864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E01</w:t>
            </w:r>
          </w:p>
        </w:tc>
      </w:tr>
      <w:tr w:rsidR="00885D78" w:rsidRPr="008B35C7" w14:paraId="71D83BAF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80F9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FA1AF" w14:textId="77777777" w:rsidR="00885D78" w:rsidRPr="008B35C7" w:rsidRDefault="00885D78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kern w:val="0"/>
                <w:sz w:val="20"/>
                <w:szCs w:val="20"/>
              </w:rPr>
              <w:t>租約事務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62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Lease_Transaction_Type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CD1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E7C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2B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3EF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881C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E02</w:t>
            </w:r>
          </w:p>
        </w:tc>
      </w:tr>
      <w:tr w:rsidR="00885D78" w:rsidRPr="008B35C7" w14:paraId="7231511B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9AD8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F0418" w14:textId="77777777" w:rsidR="00885D78" w:rsidRPr="008B35C7" w:rsidRDefault="00885D78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kern w:val="0"/>
                <w:sz w:val="20"/>
                <w:szCs w:val="20"/>
              </w:rPr>
              <w:t>租約狀態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C5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Lease_Status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23A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FFB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940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D9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8B2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E03</w:t>
            </w:r>
          </w:p>
          <w:p w14:paraId="23D2881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未生效</w:t>
            </w:r>
          </w:p>
          <w:p w14:paraId="5EBC3B3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1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生效</w:t>
            </w:r>
          </w:p>
          <w:p w14:paraId="76388AC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終止</w:t>
            </w:r>
          </w:p>
        </w:tc>
      </w:tr>
      <w:tr w:rsidR="00885D78" w:rsidRPr="008B35C7" w14:paraId="2D89ED04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5E09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16864" w14:textId="77777777" w:rsidR="00885D78" w:rsidRPr="008B35C7" w:rsidRDefault="00885D78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kern w:val="0"/>
                <w:sz w:val="20"/>
                <w:szCs w:val="20"/>
              </w:rPr>
              <w:t>流程狀態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EBE7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Transaction_Status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918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C28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F1D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154D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9B7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E04</w:t>
            </w:r>
          </w:p>
        </w:tc>
      </w:tr>
      <w:tr w:rsidR="00885D78" w:rsidRPr="008B35C7" w14:paraId="6F798BC0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8DCB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A6855" w14:textId="77777777" w:rsidR="00885D78" w:rsidRPr="008B35C7" w:rsidRDefault="00885D78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kern w:val="0"/>
                <w:sz w:val="20"/>
                <w:szCs w:val="20"/>
              </w:rPr>
              <w:t>繳款方式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589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Payment_Method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D51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D84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24A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8E8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C0E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E05</w:t>
            </w:r>
          </w:p>
        </w:tc>
      </w:tr>
      <w:tr w:rsidR="00885D78" w:rsidRPr="008B35C7" w14:paraId="4EC9CC43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2E2D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3F3DB4" w14:textId="77777777" w:rsidR="00885D78" w:rsidRPr="008B35C7" w:rsidRDefault="00885D78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kern w:val="0"/>
                <w:sz w:val="20"/>
                <w:szCs w:val="20"/>
              </w:rPr>
              <w:t>業務別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F5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Business_Type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609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55E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5EB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18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88F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E06</w:t>
            </w:r>
          </w:p>
        </w:tc>
      </w:tr>
      <w:tr w:rsidR="00885D78" w:rsidRPr="008B35C7" w14:paraId="25E8D747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F517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49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租賃期起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6F2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Lease_Inception_Date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CE7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73A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397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55E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6A8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8B35C7" w14:paraId="0702E22A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84D9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72A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租賃期迄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CAE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Lease_Termination_Date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114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DF7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85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014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EE7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8B35C7" w14:paraId="40589161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08B4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91A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帳號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3FE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Account_Numeric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8BE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26A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C94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DAD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9A4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3B7B931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176C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5444" w14:textId="75CB743F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虛擬帳號</w:t>
            </w:r>
            <w:r w:rsidR="002532B2">
              <w:rPr>
                <w:rFonts w:ascii="Times New Roman" w:hAnsi="Times New Roman" w:hint="eastAsia"/>
                <w:sz w:val="20"/>
                <w:szCs w:val="20"/>
              </w:rPr>
              <w:br/>
              <w:t>(</w:t>
            </w:r>
            <w:r w:rsidR="002532B2">
              <w:rPr>
                <w:rFonts w:ascii="Times New Roman" w:hAnsi="Times New Roman" w:hint="eastAsia"/>
                <w:sz w:val="20"/>
                <w:szCs w:val="20"/>
              </w:rPr>
              <w:t>非限時限金</w:t>
            </w:r>
            <w:r w:rsidR="002532B2">
              <w:rPr>
                <w:rFonts w:ascii="Times New Roman" w:hAnsi="Times New Roman" w:hint="eastAsia"/>
                <w:sz w:val="20"/>
                <w:szCs w:val="20"/>
              </w:rPr>
              <w:t>)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79DC" w14:textId="0FDDE8E6" w:rsidR="00885D78" w:rsidRPr="008B35C7" w:rsidRDefault="00885D78" w:rsidP="002532B2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Virtual_Account_1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DF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VARCHAR(14)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ED3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245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695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DD8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公司代號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+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租約編號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+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檢查碼</w:t>
            </w:r>
          </w:p>
        </w:tc>
      </w:tr>
      <w:tr w:rsidR="00885D78" w:rsidRPr="008B35C7" w14:paraId="14FF7F3C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5507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F1A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扣款銀行代碼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036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Charge_Bank_Code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9D0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CCC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50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C15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BAD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879B0E3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CBF5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417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扣款銀行帳號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FBF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Charge_Bank_Account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4A7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3E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DF3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51F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36B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BABB7B2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E215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415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戶名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1D8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Account_Name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11C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NVARCHAR(100)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90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24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6A9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03E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59FF3BB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19A2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19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核淮日期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08D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Accept_Date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64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A5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230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21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E5E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98698B4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249A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EF5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租金計算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2D8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Rental_Calculation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979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3AA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AE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ED2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BEC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E09</w:t>
            </w:r>
          </w:p>
        </w:tc>
      </w:tr>
      <w:tr w:rsidR="00885D78" w:rsidRPr="008B35C7" w14:paraId="710AD507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F9C6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FD3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月租金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04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Rental_Amount_Month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88F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602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0F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694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5A9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3B6535C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51A6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1A8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季租金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9DD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Rental_Amount_Season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C4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454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D0E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75F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D0E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0C23A18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CCA8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39E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年租金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0EF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Rental_Amount_Year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8D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503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C6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3DB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0F7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3FC487D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6E9B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F98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契約總價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023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Contract_Amount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BEF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91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1DC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3D0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23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376ACD7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B7B5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5B7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清潔管理費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C83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Cleaning_Fee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BED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numeric(10,2)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4EA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D24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7F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E13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3FA6548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791D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32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保養費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AC4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Maintain_Fee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F8F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numeric(10,2)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BA2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3A4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233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A6A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334EBA7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445D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690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使用虛擬帳號收費</w:t>
            </w:r>
          </w:p>
          <w:p w14:paraId="0674B85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8F9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Use_Virtual_Accoun_Fee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87F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E3D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E2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E2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19A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5B1AA4B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0511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C14C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清潔管理費及保養費匯款帳戶戶名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D83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Cleaning_ Maintain_ Transfer_Account_Name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234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NVARCHAR(100)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3E7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8B9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A9B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DD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9F3F8A2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E3BA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20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清潔管理費及保養費匯款帳號</w:t>
            </w:r>
          </w:p>
          <w:p w14:paraId="6E8DD97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8FB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Cleaning_ Maintain_ Transfer_Account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2A5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EA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5E1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C1A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D6D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ABB1A12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225C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168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繳款週期類別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796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Payment_Cycle_Type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42B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FA1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F4A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03C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DF1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E07</w:t>
            </w:r>
          </w:p>
          <w:p w14:paraId="5A6BF0C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月繳</w:t>
            </w:r>
          </w:p>
          <w:p w14:paraId="7A0125C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1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季繳</w:t>
            </w:r>
          </w:p>
          <w:p w14:paraId="191376E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半年繳</w:t>
            </w:r>
          </w:p>
          <w:p w14:paraId="1AC5182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3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年繳</w:t>
            </w:r>
          </w:p>
          <w:p w14:paraId="163CEF7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4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不定期</w:t>
            </w:r>
          </w:p>
        </w:tc>
      </w:tr>
      <w:tr w:rsidR="00885D78" w:rsidRPr="008B35C7" w14:paraId="6B74E3AB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F1B7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D6C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繳款月週期月份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FC8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Payment_Mon_Cycle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093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D58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859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D59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D25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51AEDD4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E30A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E28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繳款期限類別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447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Payment_Deadline_Type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409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36B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5A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1DA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A70A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E16</w:t>
            </w:r>
            <w:r w:rsidRPr="008B35C7">
              <w:rPr>
                <w:rFonts w:ascii="Times New Roman" w:hAnsi="Times New Roman"/>
                <w:sz w:val="20"/>
                <w:szCs w:val="20"/>
              </w:rPr>
              <w:br/>
              <w:t>1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工作天</w:t>
            </w:r>
          </w:p>
          <w:p w14:paraId="3C90ABC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日曆天</w:t>
            </w:r>
          </w:p>
        </w:tc>
      </w:tr>
      <w:tr w:rsidR="00885D78" w:rsidRPr="008B35C7" w14:paraId="654C8464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8D25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A7F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每期繳款期限日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D12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Payment_Deadline_Day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57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FD2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061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149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D13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9B3AE72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DBA0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672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每期繳款期限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682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Payment_Deadline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C5B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ADC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980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9A6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6B0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E18</w:t>
            </w:r>
            <w:r w:rsidRPr="008B35C7">
              <w:rPr>
                <w:rFonts w:ascii="Times New Roman" w:hAnsi="Times New Roman"/>
                <w:sz w:val="20"/>
                <w:szCs w:val="20"/>
              </w:rPr>
              <w:br/>
              <w:t>1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固定</w:t>
            </w:r>
          </w:p>
          <w:p w14:paraId="5E7D585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月底</w:t>
            </w:r>
          </w:p>
        </w:tc>
      </w:tr>
      <w:tr w:rsidR="00885D78" w:rsidRPr="008B35C7" w14:paraId="73EE662B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09E7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CF7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寬限日天數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CFD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Grace_Days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63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CE1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C95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833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BDC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36E28E4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73C3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C825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寬限日類別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E1825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Grace_Type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2214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1C8E" w14:textId="77777777" w:rsidR="00885D78" w:rsidRPr="008B35C7" w:rsidRDefault="00885D78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2B69" w14:textId="77777777" w:rsidR="00885D78" w:rsidRPr="008B35C7" w:rsidRDefault="00885D78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267D" w14:textId="77777777" w:rsidR="00885D78" w:rsidRPr="008B35C7" w:rsidRDefault="00885D78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423F" w14:textId="77777777" w:rsidR="00885D78" w:rsidRPr="008B35C7" w:rsidRDefault="00885D78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E16</w:t>
            </w:r>
          </w:p>
        </w:tc>
      </w:tr>
      <w:tr w:rsidR="00885D78" w:rsidRPr="008B35C7" w14:paraId="6952EF57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549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2A9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上期繳款日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EFD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Prior_Period_Payment_Date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EBE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3D8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70B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E72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D3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每期產生繳款單時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UPDATE</w:t>
            </w:r>
          </w:p>
        </w:tc>
      </w:tr>
      <w:tr w:rsidR="00885D78" w:rsidRPr="008B35C7" w14:paraId="1F2B2302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D23F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751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預計下期繳款日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6BD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Expected_Next_Payment_Date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170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3DA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8AD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F2C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CD1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每期產生繳款單資料時的繳款期限日</w:t>
            </w:r>
          </w:p>
        </w:tc>
      </w:tr>
      <w:tr w:rsidR="00885D78" w:rsidRPr="008B35C7" w14:paraId="18F6BB32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BEEB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2A3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保證金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637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Earnest_Amount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B48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732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AB8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7C4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B39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D7C3DB5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3E3C" w14:textId="77777777" w:rsidR="00885D78" w:rsidRPr="0087133B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722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保證金繳納日期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A47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Earnest_Pay_Date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BEE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3F5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D8E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F54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477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CF01CC3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248B" w14:textId="77777777" w:rsidR="00885D78" w:rsidRPr="0087133B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AF8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保證金退還日期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AF60" w14:textId="77777777" w:rsidR="00885D78" w:rsidRPr="0087133B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7133B">
              <w:rPr>
                <w:rFonts w:ascii="Times New Roman" w:hAnsi="Times New Roman"/>
                <w:sz w:val="20"/>
                <w:szCs w:val="20"/>
              </w:rPr>
              <w:t>Earnest_Return_Date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CDD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946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674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6D1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7BE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0D5C5C4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3D41" w14:textId="77777777" w:rsidR="00885D78" w:rsidRPr="0087133B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CD5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保證書銀行及字號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5D9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Bank_Account_Name</w:t>
            </w:r>
          </w:p>
          <w:p w14:paraId="66A27125" w14:textId="77777777" w:rsidR="00885D78" w:rsidRPr="008B35C7" w:rsidRDefault="00885D7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80BF" w14:textId="358D91A4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</w:t>
            </w:r>
            <w:r w:rsidR="006904E7">
              <w:rPr>
                <w:rFonts w:ascii="Times New Roman" w:hAnsi="Times New Roman" w:hint="eastAsia"/>
                <w:sz w:val="20"/>
                <w:szCs w:val="20"/>
              </w:rPr>
              <w:br/>
            </w:r>
            <w:r w:rsidRPr="008B35C7">
              <w:rPr>
                <w:rFonts w:ascii="Times New Roman" w:hAnsi="Times New Roman"/>
                <w:sz w:val="20"/>
                <w:szCs w:val="20"/>
              </w:rPr>
              <w:t>(250)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CCD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444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39A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9DC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D363631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CE51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B24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分期付款總金額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E24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Divided_Payments_Sumamount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A16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A2C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DAB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60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F62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62D6BA3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C659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284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頭期款金額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5E3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Down_Payment_Amount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90A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7DD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377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7C1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0F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CB9015D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0CCF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045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頭期款日期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5EB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Down_Payment_Date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5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7EC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647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2B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FB7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BE8A762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D4D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058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分期付款期數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317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Divided_Payments_Num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183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DC9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E0C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19A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688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66C7D7A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381C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7E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分期付款金額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6B3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Divided_Payments_Amount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6E3B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CF0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4C0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BEE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2C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E98E3C1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B59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F0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分期付款描述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CE2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Divided_Payments_Desc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E09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E74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C0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8EB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97D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A287D00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6795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C4B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計收違約金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7E85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Rental_Forfeit_Type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2F9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58C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98D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2B5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159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E11</w:t>
            </w:r>
          </w:p>
        </w:tc>
      </w:tr>
      <w:tr w:rsidR="00885D78" w:rsidRPr="008B35C7" w14:paraId="66941D6E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1F3F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A13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違約金另計原因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489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Rental_Forfeit_Another_Reason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B17D" w14:textId="10034CF1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</w:t>
            </w:r>
            <w:r w:rsidR="00A927A1">
              <w:rPr>
                <w:rFonts w:ascii="Times New Roman" w:hAnsi="Times New Roman" w:hint="eastAsia"/>
                <w:sz w:val="20"/>
                <w:szCs w:val="20"/>
              </w:rPr>
              <w:br/>
            </w:r>
            <w:r w:rsidRPr="008B35C7">
              <w:rPr>
                <w:rFonts w:ascii="Times New Roman" w:hAnsi="Times New Roman"/>
                <w:sz w:val="20"/>
                <w:szCs w:val="20"/>
              </w:rPr>
              <w:t>(100)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C4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57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B5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078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006FE57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F3EE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CBAC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違約金起算日類別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79FF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Rental_Forfeit_Staring_Date_</w:t>
            </w: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br/>
              <w:t>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16C9" w14:textId="41022905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</w:t>
            </w:r>
            <w:r w:rsidR="00A608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br/>
            </w: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ED1F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7869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05D2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338A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E12</w:t>
            </w:r>
          </w:p>
        </w:tc>
      </w:tr>
      <w:tr w:rsidR="00885D78" w:rsidRPr="008B35C7" w14:paraId="4892949B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14D6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4FA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違約金起寬限日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817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Rental_Forfeit_Staring_ Deadline 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F31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A84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2C4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49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DFC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1BF47FC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EACE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BB46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收違約金標準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4F7C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Rental_Forfeit_Standard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26D4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8A9A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0BE3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EA6B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D461" w14:textId="77777777" w:rsidR="00885D78" w:rsidRPr="008B35C7" w:rsidRDefault="00885D78">
            <w:pPr>
              <w:tabs>
                <w:tab w:val="left" w:pos="516"/>
              </w:tabs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E13</w:t>
            </w: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ab/>
            </w:r>
          </w:p>
        </w:tc>
      </w:tr>
      <w:tr w:rsidR="00885D78" w:rsidRPr="008B35C7" w14:paraId="0D531026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519B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96F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違約金計算方式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DAD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Leases_Forfeit_ID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5FE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9C5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D91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7AF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F1E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2AB9540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447E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629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823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1F2C" w14:textId="61D56FF6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</w:t>
            </w:r>
            <w:r w:rsidR="00EF045C">
              <w:rPr>
                <w:rFonts w:ascii="Times New Roman" w:hAnsi="Times New Roman" w:hint="eastAsia"/>
                <w:sz w:val="20"/>
                <w:szCs w:val="20"/>
              </w:rPr>
              <w:br/>
            </w:r>
            <w:r w:rsidRPr="008B35C7">
              <w:rPr>
                <w:rFonts w:ascii="Times New Roman" w:hAnsi="Times New Roman"/>
                <w:sz w:val="20"/>
                <w:szCs w:val="20"/>
              </w:rPr>
              <w:t>(600)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8E7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16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910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700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F003C57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AE69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DD2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事務處理日期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969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Transaction_Date_Entered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7AB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D5F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E2E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B6E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97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開單當日系統日</w:t>
            </w:r>
          </w:p>
        </w:tc>
      </w:tr>
      <w:tr w:rsidR="00885D78" w:rsidRPr="008B35C7" w14:paraId="2C354C86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A781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1C7C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電子發票系統會員編號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9EF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Inv_Member_No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835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VARCHAR(30)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3BA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657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47A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4E7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F133787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73BE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094E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逾期息類別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C18A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Overdue_Interest_Type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9A8F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281A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6A94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7047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3CB1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E11</w:t>
            </w:r>
          </w:p>
        </w:tc>
      </w:tr>
      <w:tr w:rsidR="00885D78" w:rsidRPr="008B35C7" w14:paraId="46D26AAC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1F17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3A8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逾期息另計原因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D73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Overdue_Interest_Another_Reason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940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VARCHAR(30)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660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FF7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6C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9B3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78639F1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1776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CE94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逾期起算類別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CCE6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Overdue_Beginning_Type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51D1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BCF5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CA69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FBF5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A95D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E12</w:t>
            </w:r>
          </w:p>
        </w:tc>
      </w:tr>
      <w:tr w:rsidR="00885D78" w:rsidRPr="008B35C7" w14:paraId="692404CA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8E44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BDF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逾期寬限天數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735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Overdue_Grace_Days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1C80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160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ED4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3FC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0C6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FF006F6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A1C3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6A4B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收逾期息標準類別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786A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Overdue_Standard_Type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6B0D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BBC0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690C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E952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C135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E13</w:t>
            </w: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ab/>
            </w:r>
          </w:p>
        </w:tc>
      </w:tr>
      <w:tr w:rsidR="00885D78" w:rsidRPr="008B35C7" w14:paraId="60D5FC43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FD1B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EAAB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計收方式利率類別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979C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Overdue_Receipt_Type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0E52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20AE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723A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EBB1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D03A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E17</w:t>
            </w:r>
          </w:p>
        </w:tc>
      </w:tr>
      <w:tr w:rsidR="00885D78" w:rsidRPr="008B35C7" w14:paraId="043D2202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8337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858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計收方式利率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A73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Overdue_Receipt_Interest_Rate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F00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numeric(3,3)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15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F9D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03F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25A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A373A" w:rsidRPr="008B35C7" w14:paraId="046567B3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3F2" w14:textId="77777777" w:rsidR="008A373A" w:rsidRPr="008B35C7" w:rsidRDefault="008A373A" w:rsidP="00030E52">
            <w:pPr>
              <w:pStyle w:val="afe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EB9D" w14:textId="1C27012C" w:rsidR="008A373A" w:rsidRPr="008B35C7" w:rsidRDefault="008A37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繳款正常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B191" w14:textId="28273058" w:rsidR="008A373A" w:rsidRPr="008B35C7" w:rsidRDefault="008A37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A373A">
              <w:rPr>
                <w:rFonts w:ascii="Times New Roman" w:hAnsi="Times New Roman"/>
                <w:sz w:val="20"/>
                <w:szCs w:val="20"/>
              </w:rPr>
              <w:t>Payment_Normal_Flag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BEC0" w14:textId="77777777" w:rsidR="008A373A" w:rsidRPr="008B35C7" w:rsidRDefault="008A37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92A2" w14:textId="77777777" w:rsidR="008A373A" w:rsidRPr="008B35C7" w:rsidRDefault="008A37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243F" w14:textId="77777777" w:rsidR="008A373A" w:rsidRPr="008B35C7" w:rsidRDefault="008A37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6518" w14:textId="77777777" w:rsidR="008A373A" w:rsidRPr="008B35C7" w:rsidRDefault="008A37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9EA" w14:textId="77777777" w:rsidR="008A373A" w:rsidRPr="008B35C7" w:rsidRDefault="008A373A" w:rsidP="008A37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0:N</w:t>
            </w:r>
          </w:p>
          <w:p w14:paraId="74232C3F" w14:textId="4194C701" w:rsidR="008A373A" w:rsidRPr="008B35C7" w:rsidRDefault="008A373A" w:rsidP="008A37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1:Y</w:t>
            </w:r>
            <w:r w:rsidRPr="008B35C7">
              <w:rPr>
                <w:rFonts w:ascii="Times New Roman" w:hAnsi="Times New Roman"/>
                <w:sz w:val="20"/>
                <w:szCs w:val="20"/>
              </w:rPr>
              <w:br/>
            </w:r>
            <w:r w:rsidRPr="008B35C7">
              <w:rPr>
                <w:rFonts w:ascii="Times New Roman" w:hAnsi="Times New Roman"/>
                <w:sz w:val="20"/>
                <w:szCs w:val="20"/>
              </w:rPr>
              <w:t>逾期一期未繳即為不正常戶</w:t>
            </w:r>
          </w:p>
        </w:tc>
      </w:tr>
      <w:tr w:rsidR="00885D78" w:rsidRPr="008B35C7" w14:paraId="4013CA95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0695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3335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未繳租原因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511E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Non_Payment_ Reason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D612" w14:textId="1E9426D5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</w:t>
            </w:r>
            <w:r w:rsidR="00516D23">
              <w:rPr>
                <w:rFonts w:ascii="Times New Roman" w:hAnsi="Times New Roman" w:hint="eastAsia"/>
                <w:sz w:val="20"/>
                <w:szCs w:val="20"/>
              </w:rPr>
              <w:br/>
            </w:r>
            <w:r w:rsidRPr="008B35C7">
              <w:rPr>
                <w:rFonts w:ascii="Times New Roman" w:hAnsi="Times New Roman"/>
                <w:sz w:val="20"/>
                <w:szCs w:val="20"/>
              </w:rPr>
              <w:t>(250)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5924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8370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0C7E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2F72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534EA6B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8960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059C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轉占用日期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146E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Occupied_Start_Date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82E0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86B8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1549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868F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EB27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68D59AF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EE00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5BC0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轉占用原因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C837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Occupied_Reason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BC4D" w14:textId="34A27672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</w:t>
            </w:r>
            <w:r w:rsidR="00516D23">
              <w:rPr>
                <w:rFonts w:ascii="Times New Roman" w:hAnsi="Times New Roman" w:hint="eastAsia"/>
                <w:sz w:val="20"/>
                <w:szCs w:val="20"/>
              </w:rPr>
              <w:br/>
            </w:r>
            <w:r w:rsidRPr="008B35C7">
              <w:rPr>
                <w:rFonts w:ascii="Times New Roman" w:hAnsi="Times New Roman"/>
                <w:sz w:val="20"/>
                <w:szCs w:val="20"/>
              </w:rPr>
              <w:t>(250)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9309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C1E4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512C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DCDF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3DCEE39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8662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4874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實地勘察日期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3E5E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Survey_Date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66C7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B6D6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01B8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9860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A558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CF73B57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BE99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CEC6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實地勘察人員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3794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Survey_By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904B5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4DD3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68BA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6F95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4999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DA60015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45DB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C6D1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F4C1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45C3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25C7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1843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9B6E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A3AE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B1BACB8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1679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E88F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B686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2731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6DF2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D361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A74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982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0A92110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D880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6F2E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18E5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D34C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D6BC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D91E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202D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34BE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CB9C830" w14:textId="77777777" w:rsidTr="00885D78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1397" w14:textId="77777777" w:rsidR="00885D78" w:rsidRPr="008B35C7" w:rsidRDefault="00885D78" w:rsidP="00030E52">
            <w:pPr>
              <w:pStyle w:val="afe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6B36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CAEA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33BF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FDD4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86E1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4FE9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8652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8F4E30F" w14:textId="77777777" w:rsidTr="00885D78">
        <w:trPr>
          <w:cantSplit/>
        </w:trPr>
        <w:tc>
          <w:tcPr>
            <w:tcW w:w="993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E41AF75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8B35C7" w14:paraId="50D639A5" w14:textId="77777777" w:rsidTr="00885D78">
        <w:trPr>
          <w:cantSplit/>
        </w:trPr>
        <w:tc>
          <w:tcPr>
            <w:tcW w:w="993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A232" w14:textId="77777777" w:rsidR="00885D78" w:rsidRPr="008B35C7" w:rsidRDefault="00885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 xml:space="preserve">unique  Index1 </w:t>
            </w:r>
            <w:r w:rsidRPr="008B35C7">
              <w:rPr>
                <w:rFonts w:ascii="Times New Roman" w:hAnsi="Times New Roman"/>
                <w:sz w:val="20"/>
                <w:szCs w:val="20"/>
                <w:highlight w:val="yellow"/>
              </w:rPr>
              <w:t>LEASE_NUMERIC</w:t>
            </w:r>
          </w:p>
        </w:tc>
      </w:tr>
    </w:tbl>
    <w:p w14:paraId="456E54D8" w14:textId="77777777" w:rsidR="00885D78" w:rsidRPr="00FA5FE8" w:rsidRDefault="00885D78" w:rsidP="00885D78">
      <w:pPr>
        <w:rPr>
          <w:rFonts w:ascii="Times New Roman" w:hAnsi="Times New Roman"/>
          <w:sz w:val="20"/>
          <w:szCs w:val="20"/>
        </w:rPr>
      </w:pPr>
    </w:p>
    <w:p w14:paraId="6D22E76E" w14:textId="77777777" w:rsidR="00D63535" w:rsidRPr="00FA5FE8" w:rsidRDefault="00D63535" w:rsidP="00D63535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11" w:name="_Toc488244773"/>
      <w:bookmarkStart w:id="12" w:name="_Toc488246683"/>
      <w:bookmarkStart w:id="13" w:name="_Toc488244754"/>
      <w:bookmarkStart w:id="14" w:name="_Toc488246664"/>
      <w:r w:rsidRPr="00FA5FE8">
        <w:rPr>
          <w:rFonts w:ascii="Times New Roman" w:eastAsia="標楷體" w:hAnsi="Times New Roman" w:cs="Times New Roman"/>
          <w:color w:val="000000" w:themeColor="text1"/>
        </w:rPr>
        <w:t>AS_LEASES_HEADERS_TMP</w:t>
      </w:r>
      <w:r w:rsidRPr="00FA5FE8">
        <w:rPr>
          <w:rFonts w:ascii="Times New Roman" w:eastAsia="標楷體" w:hAnsi="Times New Roman" w:cs="Times New Roman"/>
          <w:color w:val="000000" w:themeColor="text1"/>
        </w:rPr>
        <w:t>出租契約表頭暫存檔</w:t>
      </w:r>
      <w:bookmarkEnd w:id="11"/>
      <w:bookmarkEnd w:id="12"/>
    </w:p>
    <w:tbl>
      <w:tblPr>
        <w:tblW w:w="10195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2977"/>
        <w:gridCol w:w="471"/>
        <w:gridCol w:w="1230"/>
        <w:gridCol w:w="457"/>
        <w:gridCol w:w="370"/>
        <w:gridCol w:w="108"/>
        <w:gridCol w:w="378"/>
        <w:gridCol w:w="463"/>
        <w:gridCol w:w="374"/>
        <w:gridCol w:w="326"/>
        <w:gridCol w:w="948"/>
      </w:tblGrid>
      <w:tr w:rsidR="00D63535" w:rsidRPr="007237AC" w14:paraId="0EF0D242" w14:textId="77777777" w:rsidTr="005C77EE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566F0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E852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AS_Leases_Heasers_Tmp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5141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FEAF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51C6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D65F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D63535" w:rsidRPr="007237AC" w14:paraId="523F52F2" w14:textId="77777777" w:rsidTr="005C77EE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D5FD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42499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出租契約暫存檔表頭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EBAF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53D8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2017/4/5</w:t>
            </w:r>
          </w:p>
        </w:tc>
      </w:tr>
      <w:tr w:rsidR="00D63535" w:rsidRPr="007237AC" w14:paraId="38CE1594" w14:textId="77777777" w:rsidTr="005C77EE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E0B5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4F1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1EB1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174E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3535" w:rsidRPr="007237AC" w14:paraId="0E2DAA5C" w14:textId="77777777" w:rsidTr="005C77EE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D8D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81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CB73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3535" w:rsidRPr="007237AC" w14:paraId="3CAFF994" w14:textId="77777777" w:rsidTr="005C77EE">
        <w:trPr>
          <w:cantSplit/>
        </w:trPr>
        <w:tc>
          <w:tcPr>
            <w:tcW w:w="2093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8ED4C04" w14:textId="77777777" w:rsidR="00D63535" w:rsidRPr="007237AC" w:rsidRDefault="00D63535" w:rsidP="005C77E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5613" w:type="dxa"/>
            <w:gridSpan w:val="6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289D899" w14:textId="77777777" w:rsidR="00D63535" w:rsidRPr="007237AC" w:rsidRDefault="00D63535" w:rsidP="005C77E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489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D472053" w14:textId="77777777" w:rsidR="00D63535" w:rsidRPr="007237AC" w:rsidRDefault="00D63535" w:rsidP="005C77E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D63535" w:rsidRPr="007237AC" w14:paraId="648685D0" w14:textId="77777777" w:rsidTr="005C77EE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6C0C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D48F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67BC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3535" w:rsidRPr="007237AC" w14:paraId="295D3F88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17C879B2" w14:textId="77777777" w:rsidR="00D63535" w:rsidRPr="007237AC" w:rsidRDefault="00D63535" w:rsidP="005C77EE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0F1622E" w14:textId="77777777" w:rsidR="00D63535" w:rsidRPr="007237AC" w:rsidRDefault="00D63535" w:rsidP="005C77E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750413F" w14:textId="77777777" w:rsidR="00D63535" w:rsidRPr="007237AC" w:rsidRDefault="00D63535" w:rsidP="005C77E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CE3F31D" w14:textId="77777777" w:rsidR="00D63535" w:rsidRPr="007237AC" w:rsidRDefault="00D63535" w:rsidP="005C77E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FF2940C" w14:textId="77777777" w:rsidR="00D63535" w:rsidRPr="007237AC" w:rsidRDefault="00D63535" w:rsidP="005C77E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8267B96" w14:textId="77777777" w:rsidR="00D63535" w:rsidRPr="007237AC" w:rsidRDefault="00D63535" w:rsidP="005C77E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75FDA46" w14:textId="77777777" w:rsidR="00D63535" w:rsidRPr="007237AC" w:rsidRDefault="00D63535" w:rsidP="005C77E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3456C6C" w14:textId="77777777" w:rsidR="00D63535" w:rsidRPr="007237AC" w:rsidRDefault="00D63535" w:rsidP="005C77E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D63535" w:rsidRPr="007237AC" w14:paraId="51DE95F7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0524" w14:textId="77777777" w:rsidR="00D63535" w:rsidRPr="007237AC" w:rsidRDefault="00D63535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33E2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3E0A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F6C6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EE68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FBF2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6FF8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5D14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自動</w:t>
            </w:r>
          </w:p>
        </w:tc>
      </w:tr>
      <w:tr w:rsidR="00D63535" w:rsidRPr="007237AC" w14:paraId="35651ED8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0C6E" w14:textId="77777777" w:rsidR="00D63535" w:rsidRPr="007237AC" w:rsidRDefault="00D63535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C0CA" w14:textId="77777777" w:rsidR="00D63535" w:rsidRPr="007237AC" w:rsidRDefault="00D63535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BD48" w14:textId="77777777" w:rsidR="00D63535" w:rsidRPr="007237AC" w:rsidRDefault="00D63535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Lease_Header_ID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39F7" w14:textId="77777777" w:rsidR="00D63535" w:rsidRPr="007237AC" w:rsidRDefault="00D63535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8528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33DC" w14:textId="77777777" w:rsidR="00D63535" w:rsidRPr="007237AC" w:rsidRDefault="00D63535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6114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1427" w14:textId="77777777" w:rsidR="00D63535" w:rsidRPr="007237AC" w:rsidRDefault="00D63535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D63535" w:rsidRPr="007237AC" w14:paraId="767D3DD8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15EB" w14:textId="77777777" w:rsidR="00D63535" w:rsidRPr="007237AC" w:rsidRDefault="00D63535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9CDC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事務類型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5826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Lease_Header_Type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746E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CDE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C29E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1CAA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637F" w14:textId="77777777" w:rsidR="00D63535" w:rsidRPr="007237AC" w:rsidRDefault="00D63535" w:rsidP="005C77EE">
            <w:pPr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</w:pPr>
            <w:r w:rsidRPr="007237AC"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  <w:t>E20</w:t>
            </w:r>
          </w:p>
          <w:p w14:paraId="0EFFF2C2" w14:textId="77777777" w:rsidR="00D63535" w:rsidRPr="007237AC" w:rsidRDefault="00D63535" w:rsidP="005C77EE">
            <w:pPr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</w:pPr>
            <w:r w:rsidRPr="007237AC"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  <w:t>0.</w:t>
            </w:r>
            <w:r w:rsidRPr="007237AC"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  <w:t>新增</w:t>
            </w:r>
          </w:p>
          <w:p w14:paraId="0C10AB03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  <w:t>1.</w:t>
            </w:r>
            <w:r w:rsidRPr="007237AC"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  <w:t>修改</w:t>
            </w:r>
            <w:r w:rsidRPr="007237AC"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  <w:br/>
            </w:r>
            <w:r w:rsidRPr="007237AC"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  <w:t>給</w:t>
            </w:r>
            <w:r w:rsidRPr="007237AC"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  <w:t xml:space="preserve">tmp </w:t>
            </w:r>
            <w:r w:rsidRPr="007237AC"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  <w:t>判斷審核後的修改為修改單</w:t>
            </w:r>
          </w:p>
        </w:tc>
      </w:tr>
      <w:tr w:rsidR="00D63535" w:rsidRPr="007237AC" w14:paraId="26D98C7A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8AAB" w14:textId="77777777" w:rsidR="00D63535" w:rsidRPr="007237AC" w:rsidRDefault="00D63535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9E0F" w14:textId="77777777" w:rsidR="00D63535" w:rsidRPr="00345CB3" w:rsidRDefault="00D63535" w:rsidP="005C77E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45CB3">
              <w:rPr>
                <w:rFonts w:ascii="Times New Roman" w:hAnsi="Times New Roman"/>
                <w:b/>
                <w:sz w:val="20"/>
                <w:szCs w:val="20"/>
              </w:rPr>
              <w:t>事務處理類型</w:t>
            </w:r>
          </w:p>
          <w:p w14:paraId="53CA7A6B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(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表單編號、功能代碼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33F7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Transaction_Type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13D16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VARCHAR(4)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2ADE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5120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2799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CC6F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點選系統功能自動帶入</w:t>
            </w:r>
          </w:p>
        </w:tc>
      </w:tr>
      <w:tr w:rsidR="00D63535" w:rsidRPr="007237AC" w14:paraId="61F7E208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E91C" w14:textId="77777777" w:rsidR="00D63535" w:rsidRPr="007237AC" w:rsidRDefault="00D63535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80E9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  <w:highlight w:val="yellow"/>
              </w:rPr>
              <w:t>版本編號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24CA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  <w:highlight w:val="yellow"/>
              </w:rPr>
              <w:t>Version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486D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5EEF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A86E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40E1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C511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  <w:highlight w:val="yellow"/>
              </w:rPr>
              <w:t>異動之版號記錄</w:t>
            </w:r>
          </w:p>
        </w:tc>
      </w:tr>
      <w:tr w:rsidR="00D63535" w:rsidRPr="007237AC" w14:paraId="45B56CAB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4A55" w14:textId="77777777" w:rsidR="00D63535" w:rsidRPr="007237AC" w:rsidRDefault="00D63535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A1A2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管轄單位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75FB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Officer_Branch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583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VARCHAR(3)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CFCB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8C98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61A1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6974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EX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：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001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：總行</w:t>
            </w:r>
          </w:p>
        </w:tc>
      </w:tr>
      <w:tr w:rsidR="00D63535" w:rsidRPr="007237AC" w14:paraId="046B6F9E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BAAE" w14:textId="77777777" w:rsidR="00D63535" w:rsidRPr="007237AC" w:rsidRDefault="00D63535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87E4" w14:textId="77777777" w:rsidR="00D63535" w:rsidRPr="007237AC" w:rsidRDefault="00D63535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事務處理編號</w:t>
            </w:r>
          </w:p>
          <w:p w14:paraId="1BDE1823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(</w:t>
            </w: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流程編號</w:t>
            </w: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FLOW_ID)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B62E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Form_Number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D6C7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VARCHAR(17)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88DA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F6FF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92BE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517A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Create_Flow, Start_Flow</w:t>
            </w:r>
          </w:p>
        </w:tc>
      </w:tr>
      <w:tr w:rsidR="00D63535" w:rsidRPr="007237AC" w14:paraId="3402BA07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C004" w14:textId="77777777" w:rsidR="00D63535" w:rsidRPr="007237AC" w:rsidRDefault="00D63535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1518" w14:textId="77777777" w:rsidR="00D63535" w:rsidRPr="00A31F35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A31F35">
              <w:rPr>
                <w:rFonts w:ascii="Times New Roman" w:hAnsi="Times New Roman"/>
                <w:sz w:val="20"/>
                <w:szCs w:val="20"/>
              </w:rPr>
              <w:t>租約編號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2A09" w14:textId="77777777" w:rsidR="00D63535" w:rsidRPr="00A31F35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A31F35">
              <w:rPr>
                <w:rFonts w:ascii="Times New Roman" w:hAnsi="Times New Roman"/>
                <w:sz w:val="20"/>
                <w:szCs w:val="20"/>
              </w:rPr>
              <w:t>Lease_Numeric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7FE5" w14:textId="065F8A4D" w:rsidR="00D63535" w:rsidRPr="00A31F35" w:rsidRDefault="00D63535" w:rsidP="00A31F35">
            <w:pPr>
              <w:rPr>
                <w:rFonts w:ascii="Times New Roman" w:hAnsi="Times New Roman"/>
                <w:sz w:val="20"/>
                <w:szCs w:val="20"/>
              </w:rPr>
            </w:pPr>
            <w:r w:rsidRPr="00A31F35">
              <w:rPr>
                <w:rFonts w:ascii="Times New Roman" w:hAnsi="Times New Roman"/>
                <w:sz w:val="20"/>
                <w:szCs w:val="20"/>
              </w:rPr>
              <w:t>VARCHAR(</w:t>
            </w:r>
            <w:r w:rsidR="00A31F35">
              <w:rPr>
                <w:rFonts w:ascii="Times New Roman" w:hAnsi="Times New Roman" w:hint="eastAsia"/>
                <w:sz w:val="20"/>
                <w:szCs w:val="20"/>
              </w:rPr>
              <w:t>12</w:t>
            </w:r>
            <w:r w:rsidRPr="00A31F35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724C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9C10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CC1C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2F4D" w14:textId="77777777" w:rsidR="00CA2120" w:rsidRDefault="00CA2120" w:rsidP="00CA212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年度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碼</w:t>
            </w:r>
            <w:r>
              <w:rPr>
                <w:rFonts w:ascii="Times New Roman" w:hAnsi="Times New Roman" w:hint="eastAsia"/>
                <w:sz w:val="20"/>
                <w:szCs w:val="20"/>
              </w:rPr>
              <w:t>+</w:t>
            </w:r>
            <w:r>
              <w:rPr>
                <w:rFonts w:ascii="Times New Roman" w:hAnsi="Times New Roman" w:hint="eastAsia"/>
                <w:sz w:val="20"/>
                <w:szCs w:val="20"/>
              </w:rPr>
              <w:t>管轄單位</w:t>
            </w:r>
            <w:r>
              <w:rPr>
                <w:rFonts w:ascii="Times New Roman" w:hAnsi="Times New Roman" w:hint="eastAsia"/>
                <w:sz w:val="20"/>
                <w:szCs w:val="20"/>
              </w:rPr>
              <w:t>+</w:t>
            </w:r>
            <w:r>
              <w:rPr>
                <w:rFonts w:ascii="Times New Roman" w:hAnsi="Times New Roman" w:hint="eastAsia"/>
                <w:sz w:val="20"/>
                <w:szCs w:val="20"/>
              </w:rPr>
              <w:t>業務別</w:t>
            </w:r>
            <w:r>
              <w:rPr>
                <w:rFonts w:ascii="Times New Roman" w:hAnsi="Times New Roman" w:hint="eastAsia"/>
                <w:sz w:val="20"/>
                <w:szCs w:val="20"/>
              </w:rPr>
              <w:t>+</w:t>
            </w:r>
          </w:p>
          <w:p w14:paraId="5A4A9754" w14:textId="77777777" w:rsidR="00CA2120" w:rsidRDefault="00CA2120" w:rsidP="00CA212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租約類型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+</w:t>
            </w:r>
          </w:p>
          <w:p w14:paraId="7A9C631B" w14:textId="77777777" w:rsidR="00CA2120" w:rsidRDefault="00CA2120" w:rsidP="00CA212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流水號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碼</w:t>
            </w:r>
          </w:p>
          <w:p w14:paraId="1A290DCA" w14:textId="5C92EABC" w:rsidR="00D63535" w:rsidRPr="007237AC" w:rsidRDefault="00CA2120" w:rsidP="00CA212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(11</w:t>
            </w:r>
            <w:r>
              <w:rPr>
                <w:rFonts w:ascii="Times New Roman" w:hAnsi="Times New Roman" w:hint="eastAsia"/>
                <w:sz w:val="20"/>
                <w:szCs w:val="20"/>
              </w:rPr>
              <w:t>碼保留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碼</w:t>
            </w:r>
            <w:r>
              <w:rPr>
                <w:rFonts w:ascii="Times New Roman" w:hAnsi="Times New Roman" w:hint="eastAsia"/>
                <w:sz w:val="20"/>
                <w:szCs w:val="20"/>
              </w:rPr>
              <w:t>)</w:t>
            </w:r>
          </w:p>
        </w:tc>
      </w:tr>
      <w:tr w:rsidR="00D63535" w:rsidRPr="007237AC" w14:paraId="7713DCEA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687F" w14:textId="77777777" w:rsidR="00D63535" w:rsidRPr="007237AC" w:rsidRDefault="00D63535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B4B1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原租約編號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BB00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Old_Lease_Numeric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BA87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NVARCHAR(40)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AA7B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F792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913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17BF" w14:textId="77777777" w:rsidR="00D63535" w:rsidRPr="007237AC" w:rsidRDefault="00D63535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3535" w:rsidRPr="007237AC" w14:paraId="10CBCFE2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F7BD" w14:textId="77777777" w:rsidR="00D63535" w:rsidRPr="00446494" w:rsidRDefault="00D63535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FBE1" w14:textId="77777777" w:rsidR="00D63535" w:rsidRPr="00446494" w:rsidRDefault="00D63535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464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舊約編號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C7FF" w14:textId="77777777" w:rsidR="00D63535" w:rsidRPr="00446494" w:rsidRDefault="00D63535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464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Bef_Lease_Numeric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2A2" w14:textId="77777777" w:rsidR="00D63535" w:rsidRPr="00446494" w:rsidRDefault="00D63535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464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VARCHAR(9)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F840" w14:textId="77777777" w:rsidR="00D63535" w:rsidRPr="007237AC" w:rsidRDefault="00D63535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A291" w14:textId="77777777" w:rsidR="00D63535" w:rsidRPr="007237AC" w:rsidRDefault="00D63535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5D22" w14:textId="77777777" w:rsidR="00D63535" w:rsidRPr="007237AC" w:rsidRDefault="00D63535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ADA1" w14:textId="77777777" w:rsidR="00D63535" w:rsidRPr="007237AC" w:rsidRDefault="00D63535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FF0000"/>
                <w:sz w:val="20"/>
                <w:szCs w:val="20"/>
              </w:rPr>
              <w:t>續約</w:t>
            </w:r>
            <w:r w:rsidRPr="007237AC">
              <w:rPr>
                <w:rFonts w:ascii="Times New Roman" w:hAnsi="Times New Roman"/>
                <w:color w:val="FF0000"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color w:val="FF0000"/>
                <w:sz w:val="20"/>
                <w:szCs w:val="20"/>
              </w:rPr>
              <w:t>分期前合約編號</w:t>
            </w:r>
          </w:p>
        </w:tc>
      </w:tr>
      <w:tr w:rsidR="00D63535" w:rsidRPr="007237AC" w14:paraId="63E734E7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D522" w14:textId="77777777" w:rsidR="00D63535" w:rsidRPr="00446494" w:rsidRDefault="00D63535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776DA" w14:textId="77777777" w:rsidR="00D63535" w:rsidRPr="00446494" w:rsidRDefault="00D63535" w:rsidP="005C77EE">
            <w:pPr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</w:rPr>
            </w:pPr>
            <w:r w:rsidRPr="004464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繼承租約</w:t>
            </w:r>
            <w:r w:rsidRPr="004464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92FC" w14:textId="77777777" w:rsidR="00D63535" w:rsidRPr="00446494" w:rsidRDefault="00D63535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464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Inherit_ID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CF40" w14:textId="77777777" w:rsidR="00D63535" w:rsidRPr="00446494" w:rsidRDefault="00D63535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4464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8DE8" w14:textId="77777777" w:rsidR="00D63535" w:rsidRPr="007237AC" w:rsidRDefault="00D63535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FE4E" w14:textId="77777777" w:rsidR="00D63535" w:rsidRPr="007237AC" w:rsidRDefault="00D63535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EE72" w14:textId="77777777" w:rsidR="00D63535" w:rsidRPr="007237AC" w:rsidRDefault="00D63535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BDA" w14:textId="77777777" w:rsidR="00D63535" w:rsidRPr="007237AC" w:rsidRDefault="00D63535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FF0000"/>
                <w:sz w:val="20"/>
                <w:szCs w:val="20"/>
              </w:rPr>
              <w:t>記錄續換約或分期付款來源出租契約</w:t>
            </w:r>
            <w:r w:rsidRPr="007237AC">
              <w:rPr>
                <w:rFonts w:ascii="Times New Roman" w:hAnsi="Times New Roman"/>
                <w:color w:val="FF0000"/>
                <w:sz w:val="20"/>
                <w:szCs w:val="20"/>
              </w:rPr>
              <w:t>ID</w:t>
            </w:r>
          </w:p>
        </w:tc>
      </w:tr>
      <w:tr w:rsidR="00F76C3E" w:rsidRPr="007237AC" w14:paraId="00E3F530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40F0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C1B4B" w14:textId="0F4BB2D3" w:rsidR="00F76C3E" w:rsidRPr="007237AC" w:rsidRDefault="00F76C3E" w:rsidP="005C77EE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標楷體" w:hAnsi="標楷體" w:cs="Arial" w:hint="eastAsia"/>
                <w:kern w:val="0"/>
                <w:sz w:val="20"/>
                <w:szCs w:val="20"/>
              </w:rPr>
              <w:t>增補註記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D97E" w14:textId="6617FE86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Modify_Flag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C164" w14:textId="418C4B86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bit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F4A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07B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7E7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D77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6586F026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C6C1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6A291" w14:textId="3E3A1C49" w:rsidR="00F76C3E" w:rsidRPr="007237AC" w:rsidRDefault="00F76C3E" w:rsidP="005C77EE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標楷體" w:hAnsi="標楷體" w:cs="Arial" w:hint="eastAsia"/>
                <w:kern w:val="0"/>
                <w:sz w:val="20"/>
                <w:szCs w:val="20"/>
              </w:rPr>
              <w:t>增補原因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8750" w14:textId="565BF6BB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Modify_Reason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04D1" w14:textId="21155873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F97105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B05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374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1BA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971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1B1DB523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96F6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A2B18" w14:textId="4AEEF890" w:rsidR="00F76C3E" w:rsidRPr="007237AC" w:rsidRDefault="00F76C3E" w:rsidP="005C77EE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標楷體" w:hAnsi="標楷體" w:cs="Arial" w:hint="eastAsia"/>
                <w:kern w:val="0"/>
                <w:sz w:val="20"/>
                <w:szCs w:val="20"/>
              </w:rPr>
              <w:t>增補其他原因說明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F563" w14:textId="4CC27C69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Modify_Reason_Other_</w:t>
            </w:r>
            <w:r w:rsidRPr="00C168D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68DC">
              <w:rPr>
                <w:rFonts w:ascii="Times New Roman" w:hAnsi="Times New Roman"/>
                <w:sz w:val="20"/>
                <w:szCs w:val="20"/>
              </w:rPr>
              <w:br/>
              <w:t>Desc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9D40" w14:textId="5C2BA8A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F97105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624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7F2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DAB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F59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5AFB6104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704A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  <w:bookmarkStart w:id="15" w:name="_GoBack"/>
            <w:bookmarkEnd w:id="15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18FB6" w14:textId="77777777" w:rsidR="00F76C3E" w:rsidRPr="007237AC" w:rsidRDefault="00F76C3E" w:rsidP="005C77EE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租約類型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283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6E0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A90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65DD" w14:textId="647424AE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98B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7E9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E01</w:t>
            </w:r>
          </w:p>
        </w:tc>
      </w:tr>
      <w:tr w:rsidR="00F76C3E" w:rsidRPr="007237AC" w14:paraId="1ACDE120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CCB0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A6DE7" w14:textId="77777777" w:rsidR="00F76C3E" w:rsidRPr="007237AC" w:rsidRDefault="00F76C3E" w:rsidP="005C77EE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租約事務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1B6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Lease_Transaction_Type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2E1C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ABA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9C2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817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0D5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E02</w:t>
            </w:r>
          </w:p>
        </w:tc>
      </w:tr>
      <w:tr w:rsidR="00F76C3E" w:rsidRPr="007237AC" w14:paraId="2CA00F79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5666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975B9" w14:textId="77777777" w:rsidR="00F76C3E" w:rsidRPr="007237AC" w:rsidRDefault="00F76C3E" w:rsidP="005C77EE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租約狀態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EE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Lease_Status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AF4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207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6D3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57D0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398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E03</w:t>
            </w:r>
          </w:p>
          <w:p w14:paraId="33D193D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0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未生效</w:t>
            </w:r>
          </w:p>
          <w:p w14:paraId="0A20783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1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生效</w:t>
            </w:r>
          </w:p>
          <w:p w14:paraId="1AB1A8A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終止</w:t>
            </w:r>
          </w:p>
        </w:tc>
      </w:tr>
      <w:tr w:rsidR="00F76C3E" w:rsidRPr="007237AC" w14:paraId="11CD635E" w14:textId="77777777" w:rsidTr="00143AB5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51A7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F2C16" w14:textId="77777777" w:rsidR="00F76C3E" w:rsidRPr="007237AC" w:rsidRDefault="00F76C3E" w:rsidP="005C77EE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流程狀態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3F9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Transaction_Status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E6B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94B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AD42" w14:textId="56B0088B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9E1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750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E04</w:t>
            </w:r>
          </w:p>
        </w:tc>
      </w:tr>
      <w:tr w:rsidR="00F76C3E" w:rsidRPr="007237AC" w14:paraId="129430D7" w14:textId="77777777" w:rsidTr="00143AB5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D981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C9E0DC" w14:textId="77777777" w:rsidR="00F76C3E" w:rsidRPr="007237AC" w:rsidRDefault="00F76C3E" w:rsidP="005C77EE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繳款方式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3E3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Payment_Method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021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FB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F7F6" w14:textId="3A449476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5B5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746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E05</w:t>
            </w:r>
          </w:p>
        </w:tc>
      </w:tr>
      <w:tr w:rsidR="00F76C3E" w:rsidRPr="007237AC" w14:paraId="10DE153B" w14:textId="77777777" w:rsidTr="00143AB5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50CA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82476C" w14:textId="77777777" w:rsidR="00F76C3E" w:rsidRPr="007237AC" w:rsidRDefault="00F76C3E" w:rsidP="005C77EE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業務別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E59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Business_Type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506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C11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F14F" w14:textId="74005625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43C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3E1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E06</w:t>
            </w:r>
          </w:p>
        </w:tc>
      </w:tr>
      <w:tr w:rsidR="00F76C3E" w:rsidRPr="007237AC" w14:paraId="726FED43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1A8A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080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租賃期起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FED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Lease_Inception_Date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69D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8B9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BB5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5F0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BE7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F76C3E" w:rsidRPr="007237AC" w14:paraId="07637B07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2437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3C0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租賃期迄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CD0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Lease_Termination_Date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572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D28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4AD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323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111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F76C3E" w:rsidRPr="007237AC" w14:paraId="4A3DBC41" w14:textId="77777777" w:rsidTr="00143AB5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67D4" w14:textId="77777777" w:rsidR="00F76C3E" w:rsidRPr="003E1B0F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F0E6" w14:textId="77777777" w:rsidR="00F76C3E" w:rsidRPr="003E1B0F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E1B0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帳號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B34B" w14:textId="77777777" w:rsidR="00F76C3E" w:rsidRPr="003E1B0F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E1B0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Account_Numeric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3B4F" w14:textId="77777777" w:rsidR="00F76C3E" w:rsidRPr="003E1B0F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E1B0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VARCHAR(40)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114D" w14:textId="77777777" w:rsidR="00F76C3E" w:rsidRPr="003E1B0F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9B61" w14:textId="4BF5BD21" w:rsidR="00F76C3E" w:rsidRPr="003E1B0F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9B00" w14:textId="77777777" w:rsidR="00F76C3E" w:rsidRPr="003E1B0F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22C5" w14:textId="77777777" w:rsidR="00F76C3E" w:rsidRPr="007237AC" w:rsidRDefault="00F76C3E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</w:tr>
      <w:tr w:rsidR="00F76C3E" w:rsidRPr="007237AC" w14:paraId="253C7C56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D78A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9F5F" w14:textId="49D0179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虛擬帳號</w:t>
            </w:r>
            <w:r>
              <w:rPr>
                <w:rFonts w:ascii="Times New Roman" w:hAnsi="Times New Roman" w:hint="eastAsia"/>
                <w:sz w:val="20"/>
                <w:szCs w:val="20"/>
              </w:rPr>
              <w:br/>
              <w:t>(</w:t>
            </w:r>
            <w:r>
              <w:rPr>
                <w:rFonts w:ascii="Times New Roman" w:hAnsi="Times New Roman" w:hint="eastAsia"/>
                <w:sz w:val="20"/>
                <w:szCs w:val="20"/>
              </w:rPr>
              <w:t>非限時限金</w:t>
            </w:r>
            <w:r>
              <w:rPr>
                <w:rFonts w:ascii="Times New Roman" w:hAnsi="Times New Roman" w:hint="eastAsia"/>
                <w:sz w:val="20"/>
                <w:szCs w:val="20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0256" w14:textId="0CB092F8" w:rsidR="00F76C3E" w:rsidRPr="007237AC" w:rsidRDefault="00F76C3E" w:rsidP="00933B74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Virtual_Account_1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7CC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VARCHAR(14)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A87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D0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C66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E9E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公司代號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+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租約編號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+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檢查碼</w:t>
            </w:r>
          </w:p>
        </w:tc>
      </w:tr>
      <w:tr w:rsidR="00F76C3E" w:rsidRPr="007237AC" w14:paraId="715B4524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C530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830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扣款銀行代碼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E6D0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Charge_Bank_Code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467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2CA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F25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B34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072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5C52EC23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7335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9F4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扣款銀行帳號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5DA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Charge_Bank_Account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C67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F9C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4D3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D4C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FEC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24299C0C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DE5E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AC5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戶名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761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Account_Name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3CE1" w14:textId="65ACCA6E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</w:t>
            </w:r>
            <w:r>
              <w:rPr>
                <w:rFonts w:ascii="Times New Roman" w:hAnsi="Times New Roman" w:hint="eastAsia"/>
                <w:sz w:val="20"/>
                <w:szCs w:val="20"/>
              </w:rPr>
              <w:br/>
            </w:r>
            <w:r w:rsidRPr="007237AC">
              <w:rPr>
                <w:rFonts w:ascii="Times New Roman" w:hAnsi="Times New Roman"/>
                <w:sz w:val="20"/>
                <w:szCs w:val="20"/>
              </w:rPr>
              <w:t>(100)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77B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FB4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A5E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066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25F7393C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514C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C1C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核淮日期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C76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Accept_Date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ABE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AAB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FFC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2C1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135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6520D2CA" w14:textId="77777777" w:rsidTr="002D2150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83CC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EA2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租金計算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80C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Rental_Calculation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5AD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6F3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04F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A1F0" w14:textId="240C061D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ED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E09</w:t>
            </w:r>
          </w:p>
        </w:tc>
      </w:tr>
      <w:tr w:rsidR="00F76C3E" w:rsidRPr="007237AC" w14:paraId="7F86584F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883E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8BD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月租金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7E5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Rental_Amount_Month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85A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702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2DC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328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ACA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44C74F73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C024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FF3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季租金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CE8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Rental_Amount_Season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D9F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0F0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570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942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DDD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2AAEF3A0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D548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F13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年租金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39E7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Rental_Amount_Year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88F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D70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E27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D9C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8C5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7E66AEB3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162C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4FA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契約總價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9AC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Contract_Amount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AD7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DBB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95A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507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619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64DBA147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08DB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8EE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清潔管理費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097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Cleaning_Fee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C48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numeric(10,2)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006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34D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A42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23D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0BC80E30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FBE8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C85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保養費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F83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Maintain_Fee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043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numeric(10,2)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684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464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4E9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86A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5F20D987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0688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0A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使用虛擬帳號收費</w:t>
            </w:r>
          </w:p>
          <w:p w14:paraId="79846DA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819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Use_Virtual_Accoun_Fee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B40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7A0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6AE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FBE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FBA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218234AE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F6EC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7E4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清潔管理費及保養費匯款帳戶戶名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024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Cleaning_ Maintain_ Transfer_Account_Name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7E04C" w14:textId="64FA93A6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</w:t>
            </w:r>
            <w:r>
              <w:rPr>
                <w:rFonts w:ascii="Times New Roman" w:hAnsi="Times New Roman" w:hint="eastAsia"/>
                <w:sz w:val="20"/>
                <w:szCs w:val="20"/>
              </w:rPr>
              <w:br/>
            </w:r>
            <w:r w:rsidRPr="007237AC">
              <w:rPr>
                <w:rFonts w:ascii="Times New Roman" w:hAnsi="Times New Roman"/>
                <w:sz w:val="20"/>
                <w:szCs w:val="20"/>
              </w:rPr>
              <w:t>(100)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906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ECF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1A3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BA9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4BF1D94B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AF2F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6BD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清潔管理費及保養費匯款帳號</w:t>
            </w:r>
          </w:p>
          <w:p w14:paraId="09F2528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DD4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Cleaning_ Maintain_ Transfer_Account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D26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523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CE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DC9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BBE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17B9A4B2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E652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9AA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繳款週期類別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C6D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Payment_Cycle_Type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E4D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4D7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D3E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46A7" w14:textId="7C535774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2B7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E07</w:t>
            </w:r>
          </w:p>
          <w:p w14:paraId="70685F6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0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月繳</w:t>
            </w:r>
          </w:p>
          <w:p w14:paraId="6F21961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1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季繳</w:t>
            </w:r>
          </w:p>
          <w:p w14:paraId="7688B55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半年繳</w:t>
            </w:r>
          </w:p>
          <w:p w14:paraId="75A0DC1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3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年繳</w:t>
            </w:r>
          </w:p>
          <w:p w14:paraId="372814F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4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不定期</w:t>
            </w:r>
          </w:p>
        </w:tc>
      </w:tr>
      <w:tr w:rsidR="00F76C3E" w:rsidRPr="007237AC" w14:paraId="7AAD5880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0D64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8F2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繳款月週期數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4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Payment_Cycle_Months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B4A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9F8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5DC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5D9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AD8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36C65873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E046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B5E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繳款期限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E61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Payment_Deadline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F10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144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8C6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979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7B3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24CC9B2F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1675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68D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繳款期限類別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B30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Payment_Deadline_Type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E79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446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2EF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22D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228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E16</w:t>
            </w:r>
            <w:r w:rsidRPr="007237AC">
              <w:rPr>
                <w:rFonts w:ascii="Times New Roman" w:hAnsi="Times New Roman"/>
                <w:sz w:val="20"/>
                <w:szCs w:val="20"/>
              </w:rPr>
              <w:br/>
              <w:t>1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工作天</w:t>
            </w:r>
          </w:p>
          <w:p w14:paraId="73DDF35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日曆天</w:t>
            </w:r>
          </w:p>
        </w:tc>
      </w:tr>
      <w:tr w:rsidR="00F76C3E" w:rsidRPr="007237AC" w14:paraId="1AF6E1B5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206E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0B4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每期繳款期限日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860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Payment_Deadline_Day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9A8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FAB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32C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ABE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970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74204E46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ACA2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681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每期繳款期限為月底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1EC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Payment_Deadline_Mon_End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AE19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A4C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BD0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F26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894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34AEE3AE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C493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F9A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寬限日天數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ECC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Grace_Days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C8C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CB3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008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F9E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225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40FFE39D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6B05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6C5F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寬限日類別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2BE9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Grace_Type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7AB6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75A1" w14:textId="77777777" w:rsidR="00F76C3E" w:rsidRPr="007237AC" w:rsidRDefault="00F76C3E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6F56" w14:textId="77777777" w:rsidR="00F76C3E" w:rsidRPr="007237AC" w:rsidRDefault="00F76C3E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2BE0" w14:textId="77777777" w:rsidR="00F76C3E" w:rsidRPr="007237AC" w:rsidRDefault="00F76C3E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3779" w14:textId="77777777" w:rsidR="00F76C3E" w:rsidRPr="007237AC" w:rsidRDefault="00F76C3E" w:rsidP="005C77E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E16</w:t>
            </w:r>
          </w:p>
        </w:tc>
      </w:tr>
      <w:tr w:rsidR="00F76C3E" w:rsidRPr="007237AC" w14:paraId="30331CFD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E2E4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0B0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上期繳款日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39A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Prior_Period_Payment_Date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80C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57D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BAC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3392" w14:textId="244F03F0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224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每期產生繳款單時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UPDATE</w:t>
            </w:r>
          </w:p>
        </w:tc>
      </w:tr>
      <w:tr w:rsidR="00F76C3E" w:rsidRPr="007237AC" w14:paraId="60189BAF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D5AD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176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預計下期繳款日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98A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Expected_Next_Payment_Date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E3D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65E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773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04B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DAB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每期產生繳款單資料時的繳款期限日</w:t>
            </w:r>
          </w:p>
        </w:tc>
      </w:tr>
      <w:tr w:rsidR="00F76C3E" w:rsidRPr="007237AC" w14:paraId="70699C7A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766C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CBA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保證金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84E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Earnest_Amount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9DD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ECD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910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97B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A0C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54008CC3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D847" w14:textId="77777777" w:rsidR="00F76C3E" w:rsidRPr="00617646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DB4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保證金繳納日期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470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Earnest_Pay_Date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698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506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E41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54E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6EB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582F5B1B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F679" w14:textId="77777777" w:rsidR="00F76C3E" w:rsidRPr="00617646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4D7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保證金退還日期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6E1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Earnest_Return_Date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6A1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AB2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E27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A72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1D9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4AA67FAC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F852" w14:textId="77777777" w:rsidR="00F76C3E" w:rsidRPr="00617646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2FA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保證書銀行及字號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75D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Bank_Account_Name</w:t>
            </w:r>
          </w:p>
          <w:p w14:paraId="2E9F0CC7" w14:textId="77777777" w:rsidR="00F76C3E" w:rsidRPr="007237AC" w:rsidRDefault="00F76C3E" w:rsidP="005C77E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0D6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08F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FDE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E27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847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0D0342E9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D228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3F3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分期付款總金額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166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Divided_Payments_Sumamount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EC7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</w:t>
            </w:r>
            <w:r w:rsidRPr="007237AC">
              <w:rPr>
                <w:rFonts w:ascii="Times New Roman" w:hAnsi="Times New Roman"/>
                <w:sz w:val="20"/>
                <w:szCs w:val="20"/>
              </w:rPr>
              <w:lastRenderedPageBreak/>
              <w:t>meric(14,2)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F9D6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E65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39E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A2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4C930285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913A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3AD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分期付款描述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D24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Divided_Payments_Desc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998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931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25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51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140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62B620FA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8813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1FF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頭期款金額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F3A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Down_Payment_Amount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C66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1F9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598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F43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DFD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539B984F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FEAD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DCE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頭期款日期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A01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Down_Payment_Date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9B3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00E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07D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C67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39F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5CAED218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ECAA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E0B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分期付款期數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C33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Divided_Payments_Num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6D17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F2A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F49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263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FD7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320C70A6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BE35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C8C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分期付款金額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45B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Divided_Payments_Amount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86D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4AB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091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F96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42D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61EF58DD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66C6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84E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計收違約金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97D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Rental_Forfeit_Type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1D3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FE4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A27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AEE8" w14:textId="0656DF5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E7E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E11</w:t>
            </w:r>
          </w:p>
        </w:tc>
      </w:tr>
      <w:tr w:rsidR="00F76C3E" w:rsidRPr="007237AC" w14:paraId="3F851464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0F4C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978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違約金另計原因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C88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Rental_Forfeit_Another_Reason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409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NVARCHAR(100)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325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7BB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BB9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C01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46F30D8B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23D5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7849D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違約金起算內類別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339C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Rental_Forfeit_Staring_date_Type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A078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E94B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C9F3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31BD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FDEB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E12</w:t>
            </w:r>
          </w:p>
        </w:tc>
      </w:tr>
      <w:tr w:rsidR="00F76C3E" w:rsidRPr="007237AC" w14:paraId="4551D9B3" w14:textId="77777777" w:rsidTr="002D2150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59FF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76E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違約金起算日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8CD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Rental_Forfeit_Staring_date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AC2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863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425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4406" w14:textId="4DC2B53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5F0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382D462B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8469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AEED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收違約金標準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7A77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Rental_Forfeit_Standard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DBD4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417C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1A59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9C2E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4E00" w14:textId="77777777" w:rsidR="00F76C3E" w:rsidRPr="007237AC" w:rsidRDefault="00F76C3E" w:rsidP="005C77EE">
            <w:pPr>
              <w:tabs>
                <w:tab w:val="left" w:pos="516"/>
              </w:tabs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E13</w:t>
            </w: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ab/>
            </w:r>
          </w:p>
        </w:tc>
      </w:tr>
      <w:tr w:rsidR="00F76C3E" w:rsidRPr="007237AC" w14:paraId="6B35C838" w14:textId="77777777" w:rsidTr="002D2150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B63D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1B1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違約金計算方式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7F3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Rental_Forfeit_Type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922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052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124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E34" w14:textId="41AEEA0E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A24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3014F2E2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EB0F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425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DDA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CFB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NVARCHAR(600)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D30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8F7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7CF2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582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7776451D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9C79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95A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事務處理日期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E1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Transaction_Date_Entered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CE8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119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A8D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476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D5F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開單當日系統日</w:t>
            </w:r>
          </w:p>
        </w:tc>
      </w:tr>
      <w:tr w:rsidR="00F76C3E" w:rsidRPr="007237AC" w14:paraId="25E8ADBA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738E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D88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電子發票系統會員編號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0AB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Inv_Member_No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D2A3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VARCHAR(30)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82B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907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C5B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2A2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0DF973B9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7BB4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9F01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逾期息類別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3B172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Overdue_Interest_Type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3237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2C9E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6B90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35B3" w14:textId="72E98C0F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EB52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E11</w:t>
            </w:r>
          </w:p>
        </w:tc>
      </w:tr>
      <w:tr w:rsidR="00F76C3E" w:rsidRPr="007237AC" w14:paraId="62092901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25E6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AA0A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逾期息另計原因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386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Overdue_Interest_Another_Reason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50B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VARCHAR(30)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1DA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3B3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3EF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7A1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438F0B8C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001B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BF23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逾期起算類別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06573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Overdue_Beginning_Type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CE69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5FA0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298F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21C6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8610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E12</w:t>
            </w:r>
          </w:p>
        </w:tc>
      </w:tr>
      <w:tr w:rsidR="00F76C3E" w:rsidRPr="007237AC" w14:paraId="0E0438E9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DDBD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7A5E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逾期日天數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58C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Overdue_Days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3144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E448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6B2F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B96D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4BC9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5C3EC6EF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02C8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9F13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收逾期息標準類別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95BC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Overdue_Standard_Type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34A0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A42F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728B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5AD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15E5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E13</w:t>
            </w: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ab/>
            </w:r>
          </w:p>
        </w:tc>
      </w:tr>
      <w:tr w:rsidR="00F76C3E" w:rsidRPr="007237AC" w14:paraId="08F7246A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A95F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8697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計收方式利率類別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2A0B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Overdue_Receipt_Type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C402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5CAA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BAB9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4AA9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0E1D" w14:textId="77777777" w:rsidR="00F76C3E" w:rsidRPr="007237AC" w:rsidRDefault="00F76C3E" w:rsidP="005C77EE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E17</w:t>
            </w:r>
          </w:p>
        </w:tc>
      </w:tr>
      <w:tr w:rsidR="00F76C3E" w:rsidRPr="007237AC" w14:paraId="69D6475A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9AA0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B4B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計收方式利率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4426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Overdue_Receipt_Interest_Rate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33F5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numeric(3,3)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2C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CF7B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8231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69D7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48E585CF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3743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F0F0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繳款正常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FABC" w14:textId="77777777" w:rsidR="00F76C3E" w:rsidRPr="007237AC" w:rsidRDefault="00F76C3E" w:rsidP="005C77EE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Payment_Normal_Flag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C613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C78D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67C8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2B4A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823C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0:N</w:t>
            </w:r>
          </w:p>
          <w:p w14:paraId="30911529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1:Y</w:t>
            </w:r>
            <w:r w:rsidRPr="007237AC">
              <w:rPr>
                <w:rFonts w:ascii="Times New Roman" w:hAnsi="Times New Roman"/>
                <w:sz w:val="20"/>
                <w:szCs w:val="20"/>
              </w:rPr>
              <w:br/>
            </w:r>
            <w:r w:rsidRPr="007237AC">
              <w:rPr>
                <w:rFonts w:ascii="Times New Roman" w:hAnsi="Times New Roman"/>
                <w:sz w:val="20"/>
                <w:szCs w:val="20"/>
              </w:rPr>
              <w:t>逾期一期未繳即為不正常戶</w:t>
            </w:r>
          </w:p>
        </w:tc>
      </w:tr>
      <w:tr w:rsidR="00F76C3E" w:rsidRPr="007237AC" w14:paraId="0502B222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8D1E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8CF2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未繳租原因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D99C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Non_Payment_ Reason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0A44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F52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7D62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F2F9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E0D2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41A450AE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6DA9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C5C9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轉占用日期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7E3E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Occupied_Start_Date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02A4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98E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3D78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F92F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830C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0D532A43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FD93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CC7D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轉占用原因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BA51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Occupied_Reason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8647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04E5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9A62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8F98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ACEE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6311422C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134C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4FA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實地勘察日期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408B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Survey_Date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F767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FB44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92A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FBD1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48A1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2E606DBE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6B3A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505D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實地勘察人員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AD6A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Survey_By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AD1A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8003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A417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FE9D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BB54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50CD4776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DEE6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0556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574F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4BD6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3E49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65C9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C61B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DDD6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688E8409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6935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134E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9DAF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1047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3522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1BCF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D8D2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DD9D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1352AE19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295C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766D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22CA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8E80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ACA6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4894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B5F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01E6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6CB14217" w14:textId="77777777" w:rsidTr="005C77EE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AAE1" w14:textId="77777777" w:rsidR="00F76C3E" w:rsidRPr="007237AC" w:rsidRDefault="00F76C3E" w:rsidP="005C77EE">
            <w:pPr>
              <w:pStyle w:val="afe"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639C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4AC3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F4AF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88E3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1F7D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F300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12C0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6C3E" w:rsidRPr="007237AC" w14:paraId="4F3CF1C1" w14:textId="77777777" w:rsidTr="005C77EE">
        <w:trPr>
          <w:cantSplit/>
        </w:trPr>
        <w:tc>
          <w:tcPr>
            <w:tcW w:w="101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7414D3C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F76C3E" w:rsidRPr="007237AC" w14:paraId="30CC8787" w14:textId="77777777" w:rsidTr="005C77EE">
        <w:trPr>
          <w:cantSplit/>
        </w:trPr>
        <w:tc>
          <w:tcPr>
            <w:tcW w:w="101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55B9" w14:textId="77777777" w:rsidR="00F76C3E" w:rsidRPr="007237AC" w:rsidRDefault="00F76C3E" w:rsidP="005C7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 xml:space="preserve">unique  Index1 </w:t>
            </w:r>
            <w:r w:rsidRPr="007237AC">
              <w:rPr>
                <w:rFonts w:ascii="Times New Roman" w:hAnsi="Times New Roman"/>
                <w:sz w:val="20"/>
                <w:szCs w:val="20"/>
                <w:highlight w:val="yellow"/>
              </w:rPr>
              <w:t>LEASE_NUMERIC</w:t>
            </w:r>
          </w:p>
        </w:tc>
      </w:tr>
    </w:tbl>
    <w:p w14:paraId="3178207C" w14:textId="77777777" w:rsidR="00D63535" w:rsidRPr="00FA5FE8" w:rsidRDefault="00D63535" w:rsidP="00D63535">
      <w:pPr>
        <w:rPr>
          <w:rFonts w:ascii="Times New Roman" w:hAnsi="Times New Roman"/>
          <w:szCs w:val="22"/>
        </w:rPr>
      </w:pPr>
    </w:p>
    <w:p w14:paraId="34B9BD82" w14:textId="77777777" w:rsidR="00885D78" w:rsidRPr="00136AD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strike/>
          <w:color w:val="000000" w:themeColor="text1"/>
        </w:rPr>
      </w:pPr>
      <w:r w:rsidRPr="00136AD8">
        <w:rPr>
          <w:rFonts w:ascii="Times New Roman" w:eastAsia="標楷體" w:hAnsi="Times New Roman" w:cs="Times New Roman"/>
          <w:strike/>
          <w:color w:val="000000" w:themeColor="text1"/>
        </w:rPr>
        <w:t>AS_LEASES_RENTAL</w:t>
      </w:r>
      <w:r w:rsidRPr="00136AD8">
        <w:rPr>
          <w:rFonts w:ascii="Times New Roman" w:eastAsia="標楷體" w:hAnsi="Times New Roman" w:cs="Times New Roman"/>
          <w:strike/>
          <w:color w:val="000000" w:themeColor="text1"/>
        </w:rPr>
        <w:t>出租契約租金明細檔</w:t>
      </w:r>
      <w:bookmarkEnd w:id="13"/>
      <w:bookmarkEnd w:id="14"/>
    </w:p>
    <w:tbl>
      <w:tblPr>
        <w:tblW w:w="9930" w:type="dxa"/>
        <w:tblLayout w:type="fixed"/>
        <w:tblLook w:val="04A0" w:firstRow="1" w:lastRow="0" w:firstColumn="1" w:lastColumn="0" w:noHBand="0" w:noVBand="1"/>
      </w:tblPr>
      <w:tblGrid>
        <w:gridCol w:w="419"/>
        <w:gridCol w:w="2100"/>
        <w:gridCol w:w="2553"/>
        <w:gridCol w:w="233"/>
        <w:gridCol w:w="1426"/>
        <w:gridCol w:w="232"/>
        <w:gridCol w:w="370"/>
        <w:gridCol w:w="108"/>
        <w:gridCol w:w="378"/>
        <w:gridCol w:w="463"/>
        <w:gridCol w:w="374"/>
        <w:gridCol w:w="326"/>
        <w:gridCol w:w="948"/>
      </w:tblGrid>
      <w:tr w:rsidR="00885D78" w:rsidRPr="008B35C7" w14:paraId="7DC3CFA7" w14:textId="77777777" w:rsidTr="00885D78">
        <w:trPr>
          <w:cantSplit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F2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lastRenderedPageBreak/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582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As_Leases_Rental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A46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4A1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7CA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9E6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8B35C7" w14:paraId="30F8F033" w14:textId="77777777" w:rsidTr="00885D78">
        <w:trPr>
          <w:cantSplit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36D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F6E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出租契約租金明細檔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F43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76B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2017/4/5</w:t>
            </w:r>
          </w:p>
        </w:tc>
      </w:tr>
      <w:tr w:rsidR="00885D78" w:rsidRPr="008B35C7" w14:paraId="766AF157" w14:textId="77777777" w:rsidTr="00885D78">
        <w:trPr>
          <w:cantSplit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AF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1BC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C78E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16A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AA74BF7" w14:textId="77777777" w:rsidTr="00885D78">
        <w:trPr>
          <w:cantSplit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988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41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71E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2840D62" w14:textId="77777777" w:rsidTr="00885D78">
        <w:trPr>
          <w:cantSplit/>
        </w:trPr>
        <w:tc>
          <w:tcPr>
            <w:tcW w:w="2519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F19FA2E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922" w:type="dxa"/>
            <w:gridSpan w:val="6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29F7A12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489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B1AE9B0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0F16D7E2" w14:textId="77777777" w:rsidTr="00885D78">
        <w:trPr>
          <w:cantSplit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399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89F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557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AC9D162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7A64BE68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5E99CA9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E2BC30D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FE6CAC0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3FCF958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AF69DC1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20EC775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C06C53F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8B35C7" w14:paraId="02994D31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9216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4F0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9A4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6EA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E71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081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24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1B4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自動</w:t>
            </w:r>
          </w:p>
        </w:tc>
      </w:tr>
      <w:tr w:rsidR="00885D78" w:rsidRPr="008B35C7" w14:paraId="6C233B00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F9B6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9BB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180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Lease_Header_ID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14B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BB1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632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F93A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E5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5938E6A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53C8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DE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租賃期起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BC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Lease_Inception_Date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C74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6B6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27A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18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2F2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8B35C7" w14:paraId="12979A5B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53D8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6F6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租賃期迄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F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Lease_Termination_Date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A36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2BB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C78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660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E82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8B35C7" w14:paraId="593EE108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5BA4" w14:textId="77777777" w:rsidR="00885D78" w:rsidRPr="008B35C7" w:rsidRDefault="00885D78">
            <w:pPr>
              <w:widowControl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807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租金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1F8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91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2CA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5CF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D50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A709" w14:textId="77777777" w:rsidR="00885D78" w:rsidRPr="008B35C7" w:rsidRDefault="00885D78">
            <w:pPr>
              <w:widowControl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8646EC2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C4CC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BE9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減租金額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AA0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Reduction_Rent_Amount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B6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564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BF0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61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163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79CC486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F173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B4F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月租金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996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Real_Rental_Amount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382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9A5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C11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915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2F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12F9CCA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4644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34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繳款週期</w:t>
            </w:r>
          </w:p>
          <w:p w14:paraId="08D89E7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4141AF2" w14:textId="79C10A0F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F3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Payment_Cycle_Type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91B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032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A0F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46EA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F25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E07</w:t>
            </w:r>
          </w:p>
          <w:p w14:paraId="692BA10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月繳</w:t>
            </w:r>
          </w:p>
          <w:p w14:paraId="49CCCCC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1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季繳</w:t>
            </w:r>
          </w:p>
          <w:p w14:paraId="50D8BC3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半年繳</w:t>
            </w:r>
          </w:p>
          <w:p w14:paraId="25B9869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3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年繳</w:t>
            </w:r>
          </w:p>
          <w:p w14:paraId="596D04F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4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不定期</w:t>
            </w:r>
          </w:p>
          <w:p w14:paraId="4663E4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3CC5FE7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A65C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DB0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繳款週期月數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BAE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Payment_Mon_Cycle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D42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2BD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AAE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300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A3B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9A57928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FD74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317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每期繳款金額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D4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F8B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5E5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FB3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2AC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EE8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7724CD5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B685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CEA0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每期清潔管理費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C6D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Cleaning_Fee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E89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numeric(10,2)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9AB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237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576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51A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CB56FC7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6710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A8ED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每期保養費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7D5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Maintain_Fee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519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numeric(10,2)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B41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E27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E2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F6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6489047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1A41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1E4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94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9A8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2EB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5F4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B68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386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D133676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D61A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62E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58B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36A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6EA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D46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8E8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5E0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F8BEA6E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2E80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B1F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969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FA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19B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EB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403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63A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3F77DFA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115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FDE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BF9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BA5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046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D6B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8C9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1E1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89D5048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BD2F" w14:textId="77777777" w:rsidR="00885D78" w:rsidRPr="008B35C7" w:rsidRDefault="00885D78" w:rsidP="00030E52">
            <w:pPr>
              <w:pStyle w:val="afe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73F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886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9D6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6B0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3B1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C10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4EA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E217D34" w14:textId="77777777" w:rsidTr="00885D78">
        <w:trPr>
          <w:cantSplit/>
        </w:trPr>
        <w:tc>
          <w:tcPr>
            <w:tcW w:w="993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61DBE7D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8B35C7" w14:paraId="254972FC" w14:textId="77777777" w:rsidTr="00885D78">
        <w:trPr>
          <w:cantSplit/>
        </w:trPr>
        <w:tc>
          <w:tcPr>
            <w:tcW w:w="993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0BC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649D3F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955A2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DCCE1C6" w14:textId="77777777" w:rsidR="00885D78" w:rsidRPr="00FA5FE8" w:rsidRDefault="00885D78" w:rsidP="00885D78">
      <w:pPr>
        <w:rPr>
          <w:rFonts w:ascii="Times New Roman" w:hAnsi="Times New Roman"/>
          <w:szCs w:val="22"/>
        </w:rPr>
      </w:pPr>
    </w:p>
    <w:p w14:paraId="07FE3390" w14:textId="7F357D9C" w:rsidR="00885D78" w:rsidRPr="00FA5FE8" w:rsidRDefault="00284E4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16" w:name="_Toc488244755"/>
      <w:bookmarkStart w:id="17" w:name="_Toc488246665"/>
      <w:r>
        <w:rPr>
          <w:rFonts w:ascii="Times New Roman" w:eastAsia="標楷體" w:hAnsi="Times New Roman" w:cs="Times New Roman"/>
          <w:color w:val="000000" w:themeColor="text1"/>
        </w:rPr>
        <w:t>AS_LEASES_LESSOR</w:t>
      </w:r>
      <w:r w:rsidR="00885D78" w:rsidRPr="00FA5FE8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85D78" w:rsidRPr="00FA5FE8">
        <w:rPr>
          <w:rFonts w:ascii="Times New Roman" w:eastAsia="標楷體" w:hAnsi="Times New Roman" w:cs="Times New Roman"/>
          <w:color w:val="000000" w:themeColor="text1"/>
        </w:rPr>
        <w:t>承租人明細檔</w:t>
      </w:r>
      <w:bookmarkEnd w:id="16"/>
      <w:bookmarkEnd w:id="17"/>
    </w:p>
    <w:tbl>
      <w:tblPr>
        <w:tblW w:w="10031" w:type="dxa"/>
        <w:tblLook w:val="04A0" w:firstRow="1" w:lastRow="0" w:firstColumn="1" w:lastColumn="0" w:noHBand="0" w:noVBand="1"/>
      </w:tblPr>
      <w:tblGrid>
        <w:gridCol w:w="415"/>
        <w:gridCol w:w="1602"/>
        <w:gridCol w:w="2635"/>
        <w:gridCol w:w="449"/>
        <w:gridCol w:w="1746"/>
        <w:gridCol w:w="229"/>
        <w:gridCol w:w="362"/>
        <w:gridCol w:w="136"/>
        <w:gridCol w:w="375"/>
        <w:gridCol w:w="461"/>
        <w:gridCol w:w="436"/>
        <w:gridCol w:w="298"/>
        <w:gridCol w:w="887"/>
      </w:tblGrid>
      <w:tr w:rsidR="00885D78" w:rsidRPr="008B35C7" w14:paraId="6278532D" w14:textId="77777777" w:rsidTr="00885D78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CB7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72C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 _Lessor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D84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4C9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63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3E2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8B35C7" w14:paraId="6C201A95" w14:textId="77777777" w:rsidTr="00885D78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C15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C25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承租人明細檔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186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9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8D6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8B35C7" w14:paraId="5C71A91A" w14:textId="77777777" w:rsidTr="00885D78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C8B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787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22F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9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F3A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F870B13" w14:textId="77777777" w:rsidTr="00885D78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321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9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BE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831FFCC" w14:textId="77777777" w:rsidTr="00885D78">
        <w:trPr>
          <w:cantSplit/>
        </w:trPr>
        <w:tc>
          <w:tcPr>
            <w:tcW w:w="2093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AC09E56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5506" w:type="dxa"/>
            <w:gridSpan w:val="6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A871932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432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BDE3F5E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0208C11D" w14:textId="77777777" w:rsidTr="00885D78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F85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390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C5B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5FE8" w:rsidRPr="008B35C7" w14:paraId="07BCE5F0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24E536A6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86E523B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B555656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3DDDDDB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19518BD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FE2E000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DB85BEF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4ABA3EF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8B35C7" w14:paraId="63140748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E10E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D11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4F7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E4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9D0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FAA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A6F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4AD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自動</w:t>
            </w:r>
          </w:p>
        </w:tc>
      </w:tr>
      <w:tr w:rsidR="00885D78" w:rsidRPr="008B35C7" w14:paraId="0D44ACCC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4511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4842" w14:textId="3A7719C7" w:rsidR="00885D78" w:rsidRPr="008B35C7" w:rsidRDefault="00885D78" w:rsidP="00D6352A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="00D6352A">
              <w:rPr>
                <w:rFonts w:ascii="Times New Roman" w:hAnsi="Times New Roman" w:hint="eastAsia"/>
                <w:sz w:val="20"/>
                <w:szCs w:val="20"/>
              </w:rPr>
              <w:t>_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F6D4" w14:textId="50496DC5" w:rsidR="00885D78" w:rsidRPr="008B35C7" w:rsidRDefault="00885D78" w:rsidP="00D87F6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Lease_Header_ID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7D73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302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1E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FE1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874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1D80AAF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BBF8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D2D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43D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Lessor_Name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B4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NVARCHAR(100)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9B7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BAE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84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8F6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923B5A4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BD5B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277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統一編號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178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Lessor_Numeric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CC3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VARCHAR(8)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1D3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DE1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C02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365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90F2A71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23DB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42C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負責人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AB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Charge_Name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8F1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NVARCHAR(40)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A20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A84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B66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FF2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843E6A2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FF03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0E8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身份證字號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1A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Personal_No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682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AD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308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7E2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158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8F1309E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967E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17B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出生日期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C82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Date_Of_Birth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BB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681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20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BF6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AC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9C33FD4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D5D1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AA8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通訊郵遞區號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398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Mailing_Area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FD5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7BE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143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F85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04C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A9E2962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7352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D9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通訊地址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F20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Mailing_Address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15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39E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4CE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08A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5E4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14A2763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48AD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F7E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戶籍地址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37B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Residenc_Address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C59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ED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76C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537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AA6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41825BB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D5B6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6B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電話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4E0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Phone_Numeric1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23D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9DC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081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BBD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C38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FB1DD6A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AEE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EEE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電話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43A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Phone_Numeric2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28F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7AE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78C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94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17D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6141C6E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EF77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9EC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殘障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ACA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Disability_Flag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632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D39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F3B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B0D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D72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否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/ 1=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是</w:t>
            </w:r>
          </w:p>
        </w:tc>
      </w:tr>
      <w:tr w:rsidR="00885D78" w:rsidRPr="008B35C7" w14:paraId="74334696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8E50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18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低收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E39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Low_Income_Flag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3E7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40A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512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9F1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E4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否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/ 1=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是</w:t>
            </w:r>
          </w:p>
        </w:tc>
      </w:tr>
      <w:tr w:rsidR="00885D78" w:rsidRPr="008B35C7" w14:paraId="398EDCEE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D12A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2F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8A8E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C12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764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30B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CB6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1B3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5C321D4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6908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383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殘障重新鑑定日期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72E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Disability_Ident_Date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317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DD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FE3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2AA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F1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2CFCA1D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AB10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77F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92A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F80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71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20C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8FF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AAC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7CDBE79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9B1E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ACE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266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53B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C84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577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13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C46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A71D7FC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143B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E0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532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B67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CF0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B9D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9B2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723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09AB318" w14:textId="77777777" w:rsidTr="00885D78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D23C" w14:textId="77777777" w:rsidR="00885D78" w:rsidRPr="008B35C7" w:rsidRDefault="00885D78" w:rsidP="00030E52">
            <w:pPr>
              <w:pStyle w:val="afe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33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DF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235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54B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D7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469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27E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A1E9D3B" w14:textId="77777777" w:rsidTr="00885D78">
        <w:trPr>
          <w:cantSplit/>
        </w:trPr>
        <w:tc>
          <w:tcPr>
            <w:tcW w:w="100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69D56207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85D78" w:rsidRPr="008B35C7" w14:paraId="0792F3BA" w14:textId="77777777" w:rsidTr="00885D78">
        <w:trPr>
          <w:cantSplit/>
        </w:trPr>
        <w:tc>
          <w:tcPr>
            <w:tcW w:w="100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AF7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B9CEB95" w14:textId="77777777" w:rsidR="00885D78" w:rsidRPr="00FA5FE8" w:rsidRDefault="00885D78" w:rsidP="00885D78">
      <w:pPr>
        <w:rPr>
          <w:rFonts w:ascii="Times New Roman" w:hAnsi="Times New Roman"/>
          <w:sz w:val="20"/>
          <w:szCs w:val="20"/>
        </w:rPr>
      </w:pPr>
    </w:p>
    <w:p w14:paraId="3E0671C5" w14:textId="77777777" w:rsidR="00885D78" w:rsidRDefault="00885D78" w:rsidP="00885D78">
      <w:pPr>
        <w:rPr>
          <w:rFonts w:ascii="Times New Roman" w:hAnsi="Times New Roman"/>
          <w:sz w:val="20"/>
          <w:szCs w:val="20"/>
        </w:rPr>
      </w:pPr>
    </w:p>
    <w:p w14:paraId="55CBD282" w14:textId="1B500A54" w:rsidR="00072F12" w:rsidRPr="00072F12" w:rsidRDefault="00072F12" w:rsidP="00885D78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hAnsi="Times New Roman"/>
          <w:sz w:val="20"/>
          <w:szCs w:val="20"/>
        </w:rPr>
      </w:pPr>
      <w:r w:rsidRPr="00072F12">
        <w:rPr>
          <w:rFonts w:ascii="Times New Roman" w:eastAsia="標楷體" w:hAnsi="Times New Roman" w:cs="Times New Roman"/>
          <w:color w:val="000000" w:themeColor="text1"/>
        </w:rPr>
        <w:t>AS_LEASES_LESSOR</w:t>
      </w:r>
      <w:r w:rsidRPr="00072F12">
        <w:rPr>
          <w:rFonts w:ascii="Times New Roman" w:eastAsia="標楷體" w:hAnsi="Times New Roman" w:cs="Times New Roman" w:hint="eastAsia"/>
          <w:color w:val="000000" w:themeColor="text1"/>
        </w:rPr>
        <w:t>_TMP</w:t>
      </w:r>
      <w:r w:rsidRPr="00072F1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072F12">
        <w:rPr>
          <w:rFonts w:ascii="Times New Roman" w:eastAsia="標楷體" w:hAnsi="Times New Roman" w:cs="Times New Roman"/>
          <w:color w:val="000000" w:themeColor="text1"/>
        </w:rPr>
        <w:t>承租人</w:t>
      </w:r>
      <w:r w:rsidR="00F453AD" w:rsidRPr="00FA5FE8">
        <w:rPr>
          <w:rFonts w:ascii="Times New Roman" w:eastAsia="標楷體" w:hAnsi="Times New Roman" w:cs="Times New Roman"/>
          <w:color w:val="000000" w:themeColor="text1"/>
        </w:rPr>
        <w:t>暫存</w:t>
      </w:r>
      <w:r w:rsidRPr="00072F12">
        <w:rPr>
          <w:rFonts w:ascii="Times New Roman" w:eastAsia="標楷體" w:hAnsi="Times New Roman" w:cs="Times New Roman"/>
          <w:color w:val="000000" w:themeColor="text1"/>
        </w:rPr>
        <w:t>明細檔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409"/>
        <w:gridCol w:w="1603"/>
        <w:gridCol w:w="2643"/>
        <w:gridCol w:w="448"/>
        <w:gridCol w:w="1746"/>
        <w:gridCol w:w="229"/>
        <w:gridCol w:w="362"/>
        <w:gridCol w:w="136"/>
        <w:gridCol w:w="375"/>
        <w:gridCol w:w="461"/>
        <w:gridCol w:w="436"/>
        <w:gridCol w:w="297"/>
        <w:gridCol w:w="886"/>
      </w:tblGrid>
      <w:tr w:rsidR="00D00FC2" w:rsidRPr="008B35C7" w14:paraId="0ED6654A" w14:textId="77777777" w:rsidTr="007F1037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1F41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A99A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 _Lessor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3A21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053D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DBBC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AEAF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D00FC2" w:rsidRPr="008B35C7" w14:paraId="02EDD4B5" w14:textId="77777777" w:rsidTr="007F1037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892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324C" w14:textId="68A8EDA3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承租人</w:t>
            </w:r>
            <w:r w:rsidR="00F453AD" w:rsidRPr="00F453AD">
              <w:rPr>
                <w:rFonts w:ascii="Times New Roman" w:hAnsi="Times New Roman"/>
                <w:sz w:val="20"/>
                <w:szCs w:val="20"/>
              </w:rPr>
              <w:t>暫存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明細檔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6FFE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9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29B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D00FC2" w:rsidRPr="008B35C7" w14:paraId="04FB45A4" w14:textId="77777777" w:rsidTr="007F1037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D009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D08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7AC7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9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CC88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211E882F" w14:textId="77777777" w:rsidTr="007F1037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5BF3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9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5C08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219709A6" w14:textId="77777777" w:rsidTr="007F1037">
        <w:trPr>
          <w:cantSplit/>
        </w:trPr>
        <w:tc>
          <w:tcPr>
            <w:tcW w:w="2093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B5B2E6B" w14:textId="77777777" w:rsidR="00D00FC2" w:rsidRPr="008B35C7" w:rsidRDefault="00D00FC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5506" w:type="dxa"/>
            <w:gridSpan w:val="6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4109350" w14:textId="77777777" w:rsidR="00D00FC2" w:rsidRPr="008B35C7" w:rsidRDefault="00D00FC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432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AF05919" w14:textId="77777777" w:rsidR="00D00FC2" w:rsidRPr="008B35C7" w:rsidRDefault="00D00FC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D00FC2" w:rsidRPr="008B35C7" w14:paraId="318A171A" w14:textId="77777777" w:rsidTr="007F1037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D8A2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8297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962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2DB8C652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19A5133E" w14:textId="77777777" w:rsidR="00D00FC2" w:rsidRPr="008B35C7" w:rsidRDefault="00D00FC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CE00058" w14:textId="77777777" w:rsidR="00D00FC2" w:rsidRPr="008B35C7" w:rsidRDefault="00D00FC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87A3377" w14:textId="77777777" w:rsidR="00D00FC2" w:rsidRPr="008B35C7" w:rsidRDefault="00D00FC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315540B" w14:textId="77777777" w:rsidR="00D00FC2" w:rsidRPr="008B35C7" w:rsidRDefault="00D00FC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445EE7B" w14:textId="77777777" w:rsidR="00D00FC2" w:rsidRPr="008B35C7" w:rsidRDefault="00D00FC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9DABF46" w14:textId="77777777" w:rsidR="00D00FC2" w:rsidRPr="008B35C7" w:rsidRDefault="00D00FC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7E8AB0E" w14:textId="77777777" w:rsidR="00D00FC2" w:rsidRPr="008B35C7" w:rsidRDefault="00D00FC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3F734FE" w14:textId="77777777" w:rsidR="00D00FC2" w:rsidRPr="008B35C7" w:rsidRDefault="00D00FC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D00FC2" w:rsidRPr="008B35C7" w14:paraId="04F72D84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0DA9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C60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6551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C10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E39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C00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411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7E33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自動</w:t>
            </w:r>
          </w:p>
        </w:tc>
      </w:tr>
      <w:tr w:rsidR="00D00FC2" w:rsidRPr="008B35C7" w14:paraId="645F984F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E344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7807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7397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Lease_Header_Tmp_ID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59E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91B7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60E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995A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EB9C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22B72168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0A55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2D7A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8FE9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Lessor_Name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E1BE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NVARCHAR(100)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18DB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5371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CD47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CB3F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4B6FD086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4D73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173C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統一編號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2633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Lessor_Numeric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E5B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VARCHAR(8)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FC02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8F2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938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276F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217FB069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809F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025E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負責人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5A93D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Charge_Name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61E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NVARCHAR(40)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AA9D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138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779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832A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46AF4216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70EE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2A9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身份證字號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907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Personal_No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B08C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AED2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7E76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5C58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6FE3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0E1CA242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320A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809F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出生日期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4F8B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Date_Of_Birth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6408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6D43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5B76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999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A932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39A61071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6F33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04B1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通訊郵遞區號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DC3B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Mailing_Area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ACC9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5D5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563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D7F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043A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2E320BB1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A40E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813B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通訊地址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8D99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Mailing_Address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064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36D2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E12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0D87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B9A6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783567C6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5ED7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3A4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戶籍地址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2C9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Residenc_Address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F67E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199C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7B58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BA9B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ABC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4B441BB2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1483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A98C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電話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5666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Phone_Numeric1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4851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2D48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058A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4592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9BA1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0906E55F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5BF3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3C69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電話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7EC2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Phone_Numeric2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A08E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5DC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5376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9F0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814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76B104AA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34EB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F92E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殘障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436F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Disability_Flag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DE8D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B046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3A3B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CA3E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7A1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否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/ 1=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是</w:t>
            </w:r>
          </w:p>
        </w:tc>
      </w:tr>
      <w:tr w:rsidR="00D00FC2" w:rsidRPr="008B35C7" w14:paraId="6FF412D9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DED4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223E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低收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52FB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Low_Income_Flag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3FFD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CE9C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20B3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2767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72FC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否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/ 1=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是</w:t>
            </w:r>
          </w:p>
        </w:tc>
      </w:tr>
      <w:tr w:rsidR="00D00FC2" w:rsidRPr="008B35C7" w14:paraId="2500E691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FEDB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B9F3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876D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585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98C3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2943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C091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2A42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0B468AE1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1DA5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1C07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殘障重新鑑定日期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37A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Disability_Ident_Date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AAFF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E97A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C7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9CE9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89E2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6BE2E493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A33F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62A1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A3EA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114A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1016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EB6B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3008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535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569BF923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44C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A333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C4A8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0E84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9B40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89B2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21EC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2451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5D07F1CC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9905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1E79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D0A3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DE6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B916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4627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2BF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F54A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5514007B" w14:textId="77777777" w:rsidTr="007F1037">
        <w:trPr>
          <w:cantSplit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F7C1" w14:textId="77777777" w:rsidR="00D00FC2" w:rsidRPr="008B35C7" w:rsidRDefault="00D00FC2" w:rsidP="00E1620C">
            <w:pPr>
              <w:pStyle w:val="afe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5605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4CC6B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ED1A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DC2E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B378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C581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C792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0FC2" w:rsidRPr="008B35C7" w14:paraId="2EF57F68" w14:textId="77777777" w:rsidTr="007F1037">
        <w:trPr>
          <w:cantSplit/>
        </w:trPr>
        <w:tc>
          <w:tcPr>
            <w:tcW w:w="100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7B6363B8" w14:textId="77777777" w:rsidR="00D00FC2" w:rsidRPr="008B35C7" w:rsidRDefault="00D00FC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00FC2" w:rsidRPr="008B35C7" w14:paraId="0B70EFB2" w14:textId="77777777" w:rsidTr="007F1037">
        <w:trPr>
          <w:cantSplit/>
        </w:trPr>
        <w:tc>
          <w:tcPr>
            <w:tcW w:w="100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9279" w14:textId="77777777" w:rsidR="00D00FC2" w:rsidRPr="008B35C7" w:rsidRDefault="00D00FC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D89E58C" w14:textId="77777777" w:rsidR="00D00FC2" w:rsidRPr="00FA5FE8" w:rsidRDefault="00D00FC2" w:rsidP="00885D78">
      <w:pPr>
        <w:rPr>
          <w:rFonts w:ascii="Times New Roman" w:hAnsi="Times New Roman"/>
          <w:sz w:val="20"/>
          <w:szCs w:val="20"/>
        </w:rPr>
      </w:pPr>
    </w:p>
    <w:p w14:paraId="184766B7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18" w:name="_Toc488244756"/>
      <w:bookmarkStart w:id="19" w:name="_Toc488246666"/>
      <w:r w:rsidRPr="00FA5FE8">
        <w:rPr>
          <w:rFonts w:ascii="Times New Roman" w:eastAsia="標楷體" w:hAnsi="Times New Roman" w:cs="Times New Roman"/>
          <w:color w:val="000000" w:themeColor="text1"/>
        </w:rPr>
        <w:t xml:space="preserve">AS_LEASES_LAND  </w:t>
      </w:r>
      <w:r w:rsidRPr="00FA5FE8">
        <w:rPr>
          <w:rFonts w:ascii="Times New Roman" w:eastAsia="標楷體" w:hAnsi="Times New Roman" w:cs="Times New Roman"/>
          <w:color w:val="000000" w:themeColor="text1"/>
        </w:rPr>
        <w:t>出租契約土地明細檔</w:t>
      </w:r>
      <w:bookmarkEnd w:id="18"/>
      <w:bookmarkEnd w:id="19"/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72"/>
        <w:gridCol w:w="1671"/>
        <w:gridCol w:w="2733"/>
        <w:gridCol w:w="1031"/>
        <w:gridCol w:w="895"/>
        <w:gridCol w:w="192"/>
        <w:gridCol w:w="407"/>
        <w:gridCol w:w="136"/>
        <w:gridCol w:w="371"/>
        <w:gridCol w:w="452"/>
        <w:gridCol w:w="444"/>
        <w:gridCol w:w="182"/>
        <w:gridCol w:w="684"/>
      </w:tblGrid>
      <w:tr w:rsidR="00885D78" w:rsidRPr="008B35C7" w14:paraId="7598D3C7" w14:textId="77777777" w:rsidTr="008B35C7">
        <w:trPr>
          <w:cantSplit/>
        </w:trPr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2D4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3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02D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AS_Leases_Land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CA3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B7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D46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12A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8B35C7" w14:paraId="70060367" w14:textId="77777777" w:rsidTr="008B35C7">
        <w:trPr>
          <w:cantSplit/>
        </w:trPr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793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3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4F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出租契約土地明細檔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9ECE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6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132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8B35C7" w14:paraId="477F3300" w14:textId="77777777" w:rsidTr="008B35C7">
        <w:trPr>
          <w:cantSplit/>
        </w:trPr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7BC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3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862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A89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6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A7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DA6579A" w14:textId="77777777" w:rsidTr="008B35C7">
        <w:trPr>
          <w:cantSplit/>
        </w:trPr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74C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5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876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6CE2688" w14:textId="77777777" w:rsidTr="008B35C7">
        <w:trPr>
          <w:cantSplit/>
        </w:trPr>
        <w:tc>
          <w:tcPr>
            <w:tcW w:w="2043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17B6DCF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5394" w:type="dxa"/>
            <w:gridSpan w:val="6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730873F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133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BC16F0C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7FBD4093" w14:textId="77777777" w:rsidTr="008B35C7">
        <w:trPr>
          <w:cantSplit/>
        </w:trPr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FCF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1CC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7C4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5FE8" w:rsidRPr="008B35C7" w14:paraId="05C8ADA5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1A633B9E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BF2EBBF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14AE5F0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1640314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4D6D667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0EC19D8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CA82092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8F68E94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B35C7" w:rsidRPr="008B35C7" w14:paraId="1061FF41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394D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3F2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731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401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0095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4DA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55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068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6D063048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24A7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CB72" w14:textId="5C8422D2" w:rsidR="00885D78" w:rsidRPr="008B35C7" w:rsidRDefault="00885D78" w:rsidP="00C021D6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="00C021D6">
              <w:rPr>
                <w:rFonts w:ascii="Times New Roman" w:hAnsi="Times New Roman" w:hint="eastAsia"/>
                <w:sz w:val="20"/>
                <w:szCs w:val="20"/>
              </w:rPr>
              <w:t>_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B7C5" w14:textId="519664BF" w:rsidR="00885D78" w:rsidRPr="008B35C7" w:rsidRDefault="00885D78" w:rsidP="00C021D6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Lease_Header_ID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D4D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E3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349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90A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6B2A17F5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30D8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9D8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土地財產編號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C2F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Land_Asset_Numeric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75A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VARCHAR(30)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1FF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5B1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279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91B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6802151D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0338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66D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土地財產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3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Land_Asset_Id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BFF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8D5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4E2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037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AE4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3917614A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D746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54D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縣市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E59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City_Name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A70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3F4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BC0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B4A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444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45B62907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1345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318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鄉鎮市區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04B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District_Name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10A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187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E3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D8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729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5E8E9B69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DC63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C2E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段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7C1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Section_Name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C26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2A5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DAC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9F3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FCA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16A681C3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7F1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A87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小段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091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Subsection_Name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D7D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7CC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21A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0BE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9FA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37FD889D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D801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60C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母地號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7D0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Parent_Land_Numeric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D9E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252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0AA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9F6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150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36BA5869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B04D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357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子地號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F89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Filial_Land_Numeric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658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5C6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1CF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C3B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F03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344CDFC2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7E7A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C8F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地目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974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Land_Type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078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80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5DA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45E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C3F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2B6A8648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F251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CC2E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等則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CC1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Land_Grade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B84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ED9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734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3D5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D2F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46C059C6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3A3F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3E4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公告地價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11B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Announce_Price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BD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28E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48B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494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579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6EB73BA0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E3AF" w14:textId="77777777" w:rsidR="00885D78" w:rsidRPr="008B35C7" w:rsidRDefault="00885D78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99D9" w14:textId="4E6E3646" w:rsidR="00885D78" w:rsidRPr="008B35C7" w:rsidRDefault="004C1D5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權利</w:t>
            </w:r>
            <w:r w:rsidR="00885D78" w:rsidRPr="008B35C7">
              <w:rPr>
                <w:rFonts w:ascii="Times New Roman" w:hAnsi="Times New Roman"/>
                <w:sz w:val="20"/>
                <w:szCs w:val="20"/>
              </w:rPr>
              <w:t>面積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FB8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Authorized_Area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B19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498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231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31C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9C9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68FEB109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FAAB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539A" w14:textId="181D2289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登記面積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20D9" w14:textId="238DF969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FFDE" w14:textId="14F203F1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DC17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1C2B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9835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FA08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6A8706B4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6E5A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2486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出租面積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FA81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Lessee_Area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E7D3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75FF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AA80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DBCC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FF24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070859DA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68B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85B4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租金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10BF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Rental_Amount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5EBB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02A1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9408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E3ED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DFF3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3A7BC32E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BB50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D1F7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年租率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CBC5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Lease_Rate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12A4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numeric(3, 3)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01C2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43C5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C3AC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4E90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122D2D9D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7F86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F9EB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殘障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低收減租註記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75BB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Disability_Lowincome_Flag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33BE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CB53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298D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C1CA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4BBB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否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/ 1=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是</w:t>
            </w:r>
          </w:p>
        </w:tc>
      </w:tr>
      <w:tr w:rsidR="001127A7" w:rsidRPr="008B35C7" w14:paraId="29CAF749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8A11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AA8F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殘障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低收減租金額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F782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Disability_Lowincome_Reduction_Amount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FB9D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7128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CB12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4C93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97D7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2D45F073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7FBD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55CA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騎樓減租註記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2850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Arcade_Reduction_Flag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3731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1A23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6131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82A6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D8B8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否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/ 1=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是</w:t>
            </w:r>
          </w:p>
        </w:tc>
      </w:tr>
      <w:tr w:rsidR="001127A7" w:rsidRPr="008B35C7" w14:paraId="14984CC4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2AF0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3E1D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騎樓減租金額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9ADB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Arcade_Disability_Amount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7F81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3753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6596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FDB1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2CBF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01511F0F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C995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2376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089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0A3A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207A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8DCA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2AF6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227F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76D96729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296B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A35D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080C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5EFF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1DAC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42CD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7ADA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E8DE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7B628877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79EC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071B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95BC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41F7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4D2B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316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E9C4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E114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02874957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3305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0EFA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3D39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9A96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2F07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04C5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E29D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9433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68D74434" w14:textId="77777777" w:rsidTr="008B35C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35CC" w14:textId="77777777" w:rsidR="001127A7" w:rsidRPr="008B35C7" w:rsidRDefault="001127A7" w:rsidP="00030E52">
            <w:pPr>
              <w:pStyle w:val="afe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8684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314B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050D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B8C4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E00A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B93F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8904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27A7" w:rsidRPr="008B35C7" w14:paraId="000FE361" w14:textId="77777777" w:rsidTr="008B35C7">
        <w:trPr>
          <w:cantSplit/>
        </w:trPr>
        <w:tc>
          <w:tcPr>
            <w:tcW w:w="95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560725B" w14:textId="77777777" w:rsidR="001127A7" w:rsidRPr="008B35C7" w:rsidRDefault="001127A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1127A7" w:rsidRPr="008B35C7" w14:paraId="2475349A" w14:textId="77777777" w:rsidTr="008B35C7">
        <w:trPr>
          <w:cantSplit/>
        </w:trPr>
        <w:tc>
          <w:tcPr>
            <w:tcW w:w="95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BD4D" w14:textId="77777777" w:rsidR="001127A7" w:rsidRPr="008B35C7" w:rsidRDefault="001127A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F6FC233" w14:textId="77777777" w:rsidR="00885D78" w:rsidRPr="00FA5FE8" w:rsidRDefault="00885D78" w:rsidP="00885D78">
      <w:pPr>
        <w:rPr>
          <w:rFonts w:ascii="Times New Roman" w:hAnsi="Times New Roman"/>
          <w:sz w:val="20"/>
          <w:szCs w:val="20"/>
        </w:rPr>
      </w:pPr>
    </w:p>
    <w:p w14:paraId="367C6D70" w14:textId="77777777" w:rsidR="003407EE" w:rsidRDefault="003407EE" w:rsidP="00885D78">
      <w:pPr>
        <w:widowControl/>
        <w:rPr>
          <w:rFonts w:ascii="Times New Roman" w:hAnsi="Times New Roman"/>
          <w:kern w:val="0"/>
          <w:sz w:val="20"/>
          <w:szCs w:val="20"/>
        </w:rPr>
      </w:pPr>
    </w:p>
    <w:p w14:paraId="63504950" w14:textId="086D4C4F" w:rsidR="003407EE" w:rsidRPr="003407EE" w:rsidRDefault="003407EE" w:rsidP="003407EE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r w:rsidRPr="00FA5FE8">
        <w:rPr>
          <w:rFonts w:ascii="Times New Roman" w:eastAsia="標楷體" w:hAnsi="Times New Roman" w:cs="Times New Roman"/>
          <w:color w:val="000000" w:themeColor="text1"/>
        </w:rPr>
        <w:t>AS_LEASES_LAND</w:t>
      </w:r>
      <w:r w:rsidR="00BB2AB7">
        <w:rPr>
          <w:rFonts w:ascii="Times New Roman" w:eastAsia="標楷體" w:hAnsi="Times New Roman" w:cs="Times New Roman" w:hint="eastAsia"/>
          <w:color w:val="000000" w:themeColor="text1"/>
        </w:rPr>
        <w:t>_TMP</w:t>
      </w:r>
      <w:r w:rsidRPr="00FA5FE8">
        <w:rPr>
          <w:rFonts w:ascii="Times New Roman" w:eastAsia="標楷體" w:hAnsi="Times New Roman" w:cs="Times New Roman"/>
          <w:color w:val="000000" w:themeColor="text1"/>
        </w:rPr>
        <w:t xml:space="preserve">  </w:t>
      </w:r>
      <w:r w:rsidRPr="00FA5FE8">
        <w:rPr>
          <w:rFonts w:ascii="Times New Roman" w:eastAsia="標楷體" w:hAnsi="Times New Roman" w:cs="Times New Roman"/>
          <w:color w:val="000000" w:themeColor="text1"/>
        </w:rPr>
        <w:t>出租契約土地</w:t>
      </w:r>
      <w:r w:rsidR="00F453AD" w:rsidRPr="00FA5FE8">
        <w:rPr>
          <w:rFonts w:ascii="Times New Roman" w:eastAsia="標楷體" w:hAnsi="Times New Roman" w:cs="Times New Roman"/>
          <w:color w:val="000000" w:themeColor="text1"/>
        </w:rPr>
        <w:t>暫存</w:t>
      </w:r>
      <w:r w:rsidRPr="00FA5FE8">
        <w:rPr>
          <w:rFonts w:ascii="Times New Roman" w:eastAsia="標楷體" w:hAnsi="Times New Roman" w:cs="Times New Roman"/>
          <w:color w:val="000000" w:themeColor="text1"/>
        </w:rPr>
        <w:t>明細檔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72"/>
        <w:gridCol w:w="1671"/>
        <w:gridCol w:w="2733"/>
        <w:gridCol w:w="1031"/>
        <w:gridCol w:w="895"/>
        <w:gridCol w:w="192"/>
        <w:gridCol w:w="407"/>
        <w:gridCol w:w="136"/>
        <w:gridCol w:w="371"/>
        <w:gridCol w:w="452"/>
        <w:gridCol w:w="444"/>
        <w:gridCol w:w="182"/>
        <w:gridCol w:w="684"/>
      </w:tblGrid>
      <w:tr w:rsidR="003407EE" w:rsidRPr="008B35C7" w14:paraId="344A9114" w14:textId="77777777" w:rsidTr="007F1037">
        <w:trPr>
          <w:cantSplit/>
        </w:trPr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3FB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3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7479" w14:textId="47E2A8CE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AS_Leases_Land</w:t>
            </w:r>
            <w:r w:rsidR="006A19D2">
              <w:rPr>
                <w:rFonts w:ascii="Times New Roman" w:hAnsi="Times New Roman" w:hint="eastAsia"/>
                <w:sz w:val="20"/>
                <w:szCs w:val="20"/>
              </w:rPr>
              <w:t>_Tmp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1EC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689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5594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D7B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3407EE" w:rsidRPr="008B35C7" w14:paraId="23E6CCB5" w14:textId="77777777" w:rsidTr="007F1037">
        <w:trPr>
          <w:cantSplit/>
        </w:trPr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8C2D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3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6102" w14:textId="0CC12C06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出租契約土地</w:t>
            </w:r>
            <w:r w:rsidR="00F453AD" w:rsidRPr="00F453AD">
              <w:rPr>
                <w:rFonts w:ascii="Times New Roman" w:hAnsi="Times New Roman"/>
                <w:sz w:val="20"/>
                <w:szCs w:val="20"/>
              </w:rPr>
              <w:t>暫存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明細檔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483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6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528D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3407EE" w:rsidRPr="008B35C7" w14:paraId="6C56CD46" w14:textId="77777777" w:rsidTr="007F1037">
        <w:trPr>
          <w:cantSplit/>
        </w:trPr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7FB4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3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474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899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6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706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6008A2BC" w14:textId="77777777" w:rsidTr="007F1037">
        <w:trPr>
          <w:cantSplit/>
        </w:trPr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D69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5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2DF4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30E3BB4D" w14:textId="77777777" w:rsidTr="007F1037">
        <w:trPr>
          <w:cantSplit/>
        </w:trPr>
        <w:tc>
          <w:tcPr>
            <w:tcW w:w="2043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657EFE0" w14:textId="77777777" w:rsidR="003407EE" w:rsidRPr="008B35C7" w:rsidRDefault="003407EE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5394" w:type="dxa"/>
            <w:gridSpan w:val="6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69A2C3B" w14:textId="77777777" w:rsidR="003407EE" w:rsidRPr="008B35C7" w:rsidRDefault="003407EE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133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39FB4B1" w14:textId="77777777" w:rsidR="003407EE" w:rsidRPr="008B35C7" w:rsidRDefault="003407EE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3407EE" w:rsidRPr="008B35C7" w14:paraId="168EA68D" w14:textId="77777777" w:rsidTr="007F1037">
        <w:trPr>
          <w:cantSplit/>
        </w:trPr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3A03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520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3861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57937355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7998235F" w14:textId="77777777" w:rsidR="003407EE" w:rsidRPr="008B35C7" w:rsidRDefault="003407EE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C91DD89" w14:textId="77777777" w:rsidR="003407EE" w:rsidRPr="008B35C7" w:rsidRDefault="003407EE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2ECAB82" w14:textId="77777777" w:rsidR="003407EE" w:rsidRPr="008B35C7" w:rsidRDefault="003407EE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C7C72CB" w14:textId="77777777" w:rsidR="003407EE" w:rsidRPr="008B35C7" w:rsidRDefault="003407EE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D4CA40C" w14:textId="77777777" w:rsidR="003407EE" w:rsidRPr="008B35C7" w:rsidRDefault="003407EE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03E3315" w14:textId="77777777" w:rsidR="003407EE" w:rsidRPr="008B35C7" w:rsidRDefault="003407EE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D3A747D" w14:textId="77777777" w:rsidR="003407EE" w:rsidRPr="008B35C7" w:rsidRDefault="003407EE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6939A4E" w14:textId="77777777" w:rsidR="003407EE" w:rsidRPr="008B35C7" w:rsidRDefault="003407EE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3407EE" w:rsidRPr="008B35C7" w14:paraId="783B6E8C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B48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761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D88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84E5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1FB5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266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8B2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E895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63A304C6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E992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517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253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Lease_Header_Tmp_ID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868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BC11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958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C646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231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761B994A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0DEC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0973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土地財產編號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5E3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Land_Asset_Numeric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2AD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VARCHAR(30)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33A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7A7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1D46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D6AD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6812F259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A20C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6B1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土地財產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5AA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Land_Asset_Id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36C1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3B6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3F46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649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51A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74AF6A6C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82962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616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縣市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8D3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City_Name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B7A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289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6D9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1FC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569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63BCAAEC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A394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1F6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鄉鎮市區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C7C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District_Name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1136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F805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A286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A5D4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83D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5DA745C5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051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027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段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4273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Section_Name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25B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EBE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7BB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573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184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6B0E739F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83CF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95F5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小段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B84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Subsection_Name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B205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3A1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6643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C1C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B3ED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15988AB5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8383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100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母地號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DBC6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Parent_Land_Numeric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FEE3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4101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47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103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DEC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1E74AA38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F263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6F04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子地號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EF5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Filial_Land_Numeric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360D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48D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622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6524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D52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23E25B54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D76B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231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地目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606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Land_Type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460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68FD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81D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77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6D34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72ADE0A4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6D86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768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等則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485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Land_Grade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401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AB2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7C84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C35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F14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5FBDFB90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DCDB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78F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公告地價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EA3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Announce_Price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CA5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AE5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431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342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AC9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70ACBDBA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B3EF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96FD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登記面積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467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Authorized_Area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4C4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FBB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4121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CB3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4AD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6FD444C6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7764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03A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出租面積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0793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Lessee_Area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525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C4F1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316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62A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89A5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1F34425D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44DC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792D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租金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713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Rental_Amount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0C5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8E5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A1E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165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4E3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44AE6EC2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ADF9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E82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年租率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BB1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Lease_Rate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8321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numeric(3, 3)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42A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082B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41BD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9ED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65343F4E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E695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E7B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殘障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低收減租註記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9F5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Disability_Lowincome_Flag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AAA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E79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95E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A246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2BB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否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/ 1=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是</w:t>
            </w:r>
          </w:p>
        </w:tc>
      </w:tr>
      <w:tr w:rsidR="003407EE" w:rsidRPr="008B35C7" w14:paraId="4040BCFB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9125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EAF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殘障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低收減租金額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09B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Disability_Lowincome_Reduction_Amount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E6C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5C8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86C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8BC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573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5343F460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BC48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DA7D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騎樓減租註記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E06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Arcade_Reduction_Flag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888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1943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DE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B621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1331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否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/ 1=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是</w:t>
            </w:r>
          </w:p>
        </w:tc>
      </w:tr>
      <w:tr w:rsidR="003407EE" w:rsidRPr="008B35C7" w14:paraId="0294C6AF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DBD7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C69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騎樓減租金額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34BD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Arcade_Disability_Amount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19D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2001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B5B4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B77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7065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4B87846B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E1F2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C77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480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7F5C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C1B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85A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510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89A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19423B0B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DD4E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CA69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E62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2F0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DBC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6343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D9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65A6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3FEBABE6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CF25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701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1925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900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8866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8B9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23B4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64B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20F3A6C5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68FA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1F8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512A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BC81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91A2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B590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3A9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890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04A4F289" w14:textId="77777777" w:rsidTr="007F1037">
        <w:trPr>
          <w:cantSplit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8E63" w14:textId="77777777" w:rsidR="003407EE" w:rsidRPr="008B35C7" w:rsidRDefault="003407EE" w:rsidP="0050119D">
            <w:pPr>
              <w:pStyle w:val="afe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35FE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3CCC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2AAF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6DD7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AB05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B776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D8C6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7EE" w:rsidRPr="008B35C7" w14:paraId="5C7331F3" w14:textId="77777777" w:rsidTr="007F1037">
        <w:trPr>
          <w:cantSplit/>
        </w:trPr>
        <w:tc>
          <w:tcPr>
            <w:tcW w:w="95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6F913A3" w14:textId="77777777" w:rsidR="003407EE" w:rsidRPr="008B35C7" w:rsidRDefault="003407EE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3407EE" w:rsidRPr="008B35C7" w14:paraId="7E038E2D" w14:textId="77777777" w:rsidTr="007F1037">
        <w:trPr>
          <w:cantSplit/>
        </w:trPr>
        <w:tc>
          <w:tcPr>
            <w:tcW w:w="95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1A08" w14:textId="77777777" w:rsidR="003407EE" w:rsidRPr="008B35C7" w:rsidRDefault="003407E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D79F897" w14:textId="77777777" w:rsidR="00885D78" w:rsidRPr="00FA5FE8" w:rsidRDefault="00885D78" w:rsidP="00885D78">
      <w:pPr>
        <w:widowControl/>
        <w:rPr>
          <w:rFonts w:ascii="Times New Roman" w:hAnsi="Times New Roman"/>
          <w:sz w:val="20"/>
          <w:szCs w:val="20"/>
        </w:rPr>
      </w:pPr>
      <w:r w:rsidRPr="00FA5FE8">
        <w:rPr>
          <w:rFonts w:ascii="Times New Roman" w:hAnsi="Times New Roman"/>
          <w:kern w:val="0"/>
          <w:sz w:val="20"/>
          <w:szCs w:val="20"/>
        </w:rPr>
        <w:br w:type="page"/>
      </w:r>
    </w:p>
    <w:p w14:paraId="0B429F70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20" w:name="_Toc488244757"/>
      <w:bookmarkStart w:id="21" w:name="_Toc488246667"/>
      <w:r w:rsidRPr="00FA5FE8">
        <w:rPr>
          <w:rFonts w:ascii="Times New Roman" w:eastAsia="標楷體" w:hAnsi="Times New Roman" w:cs="Times New Roman"/>
          <w:color w:val="000000" w:themeColor="text1"/>
        </w:rPr>
        <w:lastRenderedPageBreak/>
        <w:t xml:space="preserve">AS_LEASES_RENT_TO_BUILD  </w:t>
      </w:r>
      <w:r w:rsidRPr="00FA5FE8">
        <w:rPr>
          <w:rFonts w:ascii="Times New Roman" w:eastAsia="標楷體" w:hAnsi="Times New Roman" w:cs="Times New Roman"/>
          <w:color w:val="000000" w:themeColor="text1"/>
        </w:rPr>
        <w:t>租地建屋明細檔</w:t>
      </w:r>
      <w:bookmarkEnd w:id="20"/>
      <w:bookmarkEnd w:id="21"/>
    </w:p>
    <w:tbl>
      <w:tblPr>
        <w:tblW w:w="9098" w:type="dxa"/>
        <w:tblLook w:val="04A0" w:firstRow="1" w:lastRow="0" w:firstColumn="1" w:lastColumn="0" w:noHBand="0" w:noVBand="1"/>
      </w:tblPr>
      <w:tblGrid>
        <w:gridCol w:w="396"/>
        <w:gridCol w:w="1450"/>
        <w:gridCol w:w="2329"/>
        <w:gridCol w:w="624"/>
        <w:gridCol w:w="1122"/>
        <w:gridCol w:w="298"/>
        <w:gridCol w:w="282"/>
        <w:gridCol w:w="505"/>
        <w:gridCol w:w="518"/>
        <w:gridCol w:w="414"/>
        <w:gridCol w:w="303"/>
        <w:gridCol w:w="857"/>
      </w:tblGrid>
      <w:tr w:rsidR="00885D78" w:rsidRPr="008B35C7" w14:paraId="0886713C" w14:textId="77777777" w:rsidTr="008B35C7">
        <w:trPr>
          <w:cantSplit/>
        </w:trPr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325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760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AS_Leases_Rent_TO_Build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6B8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B4B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E9E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ACE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8B35C7" w14:paraId="254ED0AA" w14:textId="77777777" w:rsidTr="008B35C7">
        <w:trPr>
          <w:cantSplit/>
        </w:trPr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CC7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9CA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租地建屋明細檔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BCD2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D94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8B35C7" w14:paraId="678D059D" w14:textId="77777777" w:rsidTr="008B35C7">
        <w:trPr>
          <w:cantSplit/>
        </w:trPr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C8F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C42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5DD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D9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4B54441" w14:textId="77777777" w:rsidTr="008B35C7">
        <w:trPr>
          <w:cantSplit/>
        </w:trPr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3DD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2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1B5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58AFFD6" w14:textId="77777777" w:rsidTr="008B35C7">
        <w:trPr>
          <w:cantSplit/>
        </w:trPr>
        <w:tc>
          <w:tcPr>
            <w:tcW w:w="1846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908556C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65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FC1C19C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597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72D7268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475850F9" w14:textId="77777777" w:rsidTr="008B35C7">
        <w:trPr>
          <w:cantSplit/>
        </w:trPr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788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A1D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E50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5DABE4A4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222732BB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4D1F458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597A797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6051A9A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CDA827A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5CC57D1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B51AA12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6F63067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B35C7" w:rsidRPr="008B35C7" w14:paraId="146C712B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3FC5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3A6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CF4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363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41F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592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D84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B3E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6C1B6A3E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B77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0A97" w14:textId="0335499E" w:rsidR="00885D78" w:rsidRPr="008B35C7" w:rsidRDefault="00885D78" w:rsidP="00233C6D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0BD5" w14:textId="25528B74" w:rsidR="00885D78" w:rsidRPr="008B35C7" w:rsidRDefault="00885D78" w:rsidP="00396299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E77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6D5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3D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79E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C00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C2C7B" w:rsidRPr="008B35C7" w14:paraId="41411DEE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7C16" w14:textId="77777777" w:rsidR="004C2C7B" w:rsidRPr="008B35C7" w:rsidRDefault="004C2C7B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0732" w14:textId="35F80894" w:rsidR="004C2C7B" w:rsidRPr="008B35C7" w:rsidRDefault="004C2C7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土地明細檔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F3A2" w14:textId="2D535BFD" w:rsidR="004C2C7B" w:rsidRPr="008B35C7" w:rsidRDefault="004C2C7B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Leases_Land</w:t>
            </w:r>
            <w:r>
              <w:rPr>
                <w:rFonts w:ascii="Times New Roman" w:hAnsi="Times New Roman" w:hint="eastAsia"/>
                <w:sz w:val="20"/>
                <w:szCs w:val="20"/>
              </w:rPr>
              <w:t>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9253" w14:textId="76C918A0" w:rsidR="004C2C7B" w:rsidRPr="008B35C7" w:rsidRDefault="00631A09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5964" w14:textId="77777777" w:rsidR="004C2C7B" w:rsidRPr="008B35C7" w:rsidRDefault="004C2C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FFA1" w14:textId="77777777" w:rsidR="004C2C7B" w:rsidRPr="008B35C7" w:rsidRDefault="004C2C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CD6F" w14:textId="77777777" w:rsidR="004C2C7B" w:rsidRPr="008B35C7" w:rsidRDefault="004C2C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F52A" w14:textId="77777777" w:rsidR="004C2C7B" w:rsidRPr="008B35C7" w:rsidRDefault="004C2C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7576A84F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BD36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C80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建物門牌號碼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FD9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Doorplate_Lane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913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NVARCHAR(400)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6CE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B5A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EE0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A5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415AEEFE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D229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6BA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構造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A9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Building_Stru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358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85C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5E2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257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AA9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C06</w:t>
            </w:r>
          </w:p>
        </w:tc>
      </w:tr>
      <w:tr w:rsidR="008B35C7" w:rsidRPr="008B35C7" w14:paraId="48CBAECB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7072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AE0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第幾層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98C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Floor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105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D7D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358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7C9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DE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77B55C0A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71D8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4BF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總樓層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8D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Total_Floor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1B2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303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8D0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65D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CA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0F0382A4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E71E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2A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總面積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(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平方公尺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A6C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Total_Area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4A0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F22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FB0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A67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E1A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4634AA32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8A6C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179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騎樓面積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EB3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Arcade_Area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DA3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765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422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3FD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D53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7CCF6082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2CBC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B09B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1D5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D85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42C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1A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08F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7D4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71966CF3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4E05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BDF5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32DE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939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DDA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286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39E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4D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2EB4850A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8D28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FA2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234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195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AB9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E9D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C8F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3AA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09724BC9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93D8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49CB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CFE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7AB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190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B55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2F4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EB7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6ECF0AA4" w14:textId="77777777" w:rsidTr="008B35C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098F" w14:textId="77777777" w:rsidR="00885D78" w:rsidRPr="008B35C7" w:rsidRDefault="00885D78" w:rsidP="00030E52">
            <w:pPr>
              <w:pStyle w:val="afe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54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342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A11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BF7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A5B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894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C8F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904D453" w14:textId="77777777" w:rsidTr="008B35C7">
        <w:trPr>
          <w:cantSplit/>
        </w:trPr>
        <w:tc>
          <w:tcPr>
            <w:tcW w:w="9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7D81E08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8B35C7" w14:paraId="55C3383A" w14:textId="77777777" w:rsidTr="008B35C7">
        <w:trPr>
          <w:cantSplit/>
        </w:trPr>
        <w:tc>
          <w:tcPr>
            <w:tcW w:w="9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4F9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D50FF02" w14:textId="77777777" w:rsidR="00885D78" w:rsidRPr="00FA5FE8" w:rsidRDefault="00885D78" w:rsidP="00885D78">
      <w:pPr>
        <w:rPr>
          <w:rFonts w:ascii="Times New Roman" w:hAnsi="Times New Roman"/>
          <w:sz w:val="20"/>
          <w:szCs w:val="20"/>
        </w:rPr>
      </w:pPr>
    </w:p>
    <w:p w14:paraId="07D1986B" w14:textId="77777777" w:rsidR="005518A2" w:rsidRDefault="005518A2" w:rsidP="00885D78">
      <w:pPr>
        <w:widowControl/>
        <w:rPr>
          <w:rFonts w:ascii="Times New Roman" w:hAnsi="Times New Roman"/>
          <w:kern w:val="0"/>
          <w:sz w:val="20"/>
          <w:szCs w:val="20"/>
        </w:rPr>
      </w:pPr>
    </w:p>
    <w:p w14:paraId="380EA55A" w14:textId="3D8C6EA1" w:rsidR="005518A2" w:rsidRPr="00FA5FE8" w:rsidRDefault="005518A2" w:rsidP="005518A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r w:rsidRPr="00FA5FE8">
        <w:rPr>
          <w:rFonts w:ascii="Times New Roman" w:eastAsia="標楷體" w:hAnsi="Times New Roman" w:cs="Times New Roman"/>
          <w:color w:val="000000" w:themeColor="text1"/>
        </w:rPr>
        <w:t>AS_LEASES_RENT_TO_BUILD</w:t>
      </w:r>
      <w:r w:rsidR="00082781">
        <w:rPr>
          <w:rFonts w:ascii="Times New Roman" w:eastAsia="標楷體" w:hAnsi="Times New Roman" w:cs="Times New Roman" w:hint="eastAsia"/>
          <w:color w:val="000000" w:themeColor="text1"/>
        </w:rPr>
        <w:t>_TMP</w:t>
      </w:r>
      <w:r w:rsidRPr="00FA5FE8">
        <w:rPr>
          <w:rFonts w:ascii="Times New Roman" w:eastAsia="標楷體" w:hAnsi="Times New Roman" w:cs="Times New Roman"/>
          <w:color w:val="000000" w:themeColor="text1"/>
        </w:rPr>
        <w:t xml:space="preserve">  </w:t>
      </w:r>
      <w:r w:rsidRPr="00FA5FE8">
        <w:rPr>
          <w:rFonts w:ascii="Times New Roman" w:eastAsia="標楷體" w:hAnsi="Times New Roman" w:cs="Times New Roman"/>
          <w:color w:val="000000" w:themeColor="text1"/>
        </w:rPr>
        <w:t>租地建屋</w:t>
      </w:r>
      <w:r w:rsidR="006D4050">
        <w:rPr>
          <w:rFonts w:ascii="Times New Roman" w:eastAsia="標楷體" w:hAnsi="Times New Roman" w:cs="Times New Roman" w:hint="eastAsia"/>
          <w:color w:val="000000" w:themeColor="text1"/>
        </w:rPr>
        <w:t>暫存</w:t>
      </w:r>
      <w:r w:rsidRPr="00FA5FE8">
        <w:rPr>
          <w:rFonts w:ascii="Times New Roman" w:eastAsia="標楷體" w:hAnsi="Times New Roman" w:cs="Times New Roman"/>
          <w:color w:val="000000" w:themeColor="text1"/>
        </w:rPr>
        <w:t>明細檔</w:t>
      </w:r>
    </w:p>
    <w:tbl>
      <w:tblPr>
        <w:tblW w:w="9098" w:type="dxa"/>
        <w:tblLook w:val="04A0" w:firstRow="1" w:lastRow="0" w:firstColumn="1" w:lastColumn="0" w:noHBand="0" w:noVBand="1"/>
      </w:tblPr>
      <w:tblGrid>
        <w:gridCol w:w="376"/>
        <w:gridCol w:w="1304"/>
        <w:gridCol w:w="2612"/>
        <w:gridCol w:w="624"/>
        <w:gridCol w:w="1122"/>
        <w:gridCol w:w="298"/>
        <w:gridCol w:w="278"/>
        <w:gridCol w:w="505"/>
        <w:gridCol w:w="510"/>
        <w:gridCol w:w="403"/>
        <w:gridCol w:w="264"/>
        <w:gridCol w:w="802"/>
      </w:tblGrid>
      <w:tr w:rsidR="005518A2" w:rsidRPr="008B35C7" w14:paraId="6C178743" w14:textId="77777777" w:rsidTr="007F1037">
        <w:trPr>
          <w:cantSplit/>
        </w:trPr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624F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218E" w14:textId="21D7ECC9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AS_Leases_Rent_TO_Build</w:t>
            </w:r>
            <w:r w:rsidR="00D05F1E">
              <w:rPr>
                <w:rFonts w:ascii="Times New Roman" w:hAnsi="Times New Roman" w:hint="eastAsia"/>
                <w:sz w:val="20"/>
                <w:szCs w:val="20"/>
              </w:rPr>
              <w:t>_Tmp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088C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CA09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99AD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7CF5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5518A2" w:rsidRPr="008B35C7" w14:paraId="4CC42453" w14:textId="77777777" w:rsidTr="007F1037">
        <w:trPr>
          <w:cantSplit/>
        </w:trPr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0163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0A1B" w14:textId="0DAA2AAB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租地建屋</w:t>
            </w:r>
            <w:r w:rsidR="00EE2952">
              <w:rPr>
                <w:rFonts w:ascii="Times New Roman" w:hAnsi="Times New Roman" w:hint="eastAsia"/>
                <w:sz w:val="20"/>
                <w:szCs w:val="20"/>
              </w:rPr>
              <w:t>暫存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明細檔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912B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CC8E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5518A2" w:rsidRPr="008B35C7" w14:paraId="3B695142" w14:textId="77777777" w:rsidTr="007F1037">
        <w:trPr>
          <w:cantSplit/>
        </w:trPr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5B99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AF16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A2CE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7B13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759DA7B3" w14:textId="77777777" w:rsidTr="007F1037">
        <w:trPr>
          <w:cantSplit/>
        </w:trPr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2425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2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911C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788CA2CC" w14:textId="77777777" w:rsidTr="007F1037">
        <w:trPr>
          <w:cantSplit/>
        </w:trPr>
        <w:tc>
          <w:tcPr>
            <w:tcW w:w="1846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C3777A3" w14:textId="77777777" w:rsidR="005518A2" w:rsidRPr="008B35C7" w:rsidRDefault="005518A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65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6F57A90" w14:textId="77777777" w:rsidR="005518A2" w:rsidRPr="008B35C7" w:rsidRDefault="005518A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597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26BB1B2" w14:textId="77777777" w:rsidR="005518A2" w:rsidRPr="008B35C7" w:rsidRDefault="005518A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5518A2" w:rsidRPr="008B35C7" w14:paraId="555A727E" w14:textId="77777777" w:rsidTr="007F1037">
        <w:trPr>
          <w:cantSplit/>
        </w:trPr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199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144E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D97D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69BAA8B4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09E71CB3" w14:textId="77777777" w:rsidR="005518A2" w:rsidRPr="008B35C7" w:rsidRDefault="005518A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244B91A" w14:textId="77777777" w:rsidR="005518A2" w:rsidRPr="008B35C7" w:rsidRDefault="005518A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17DC528" w14:textId="77777777" w:rsidR="005518A2" w:rsidRPr="008B35C7" w:rsidRDefault="005518A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1015789" w14:textId="77777777" w:rsidR="005518A2" w:rsidRPr="008B35C7" w:rsidRDefault="005518A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B8828F7" w14:textId="77777777" w:rsidR="005518A2" w:rsidRPr="008B35C7" w:rsidRDefault="005518A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19871DC" w14:textId="77777777" w:rsidR="005518A2" w:rsidRPr="008B35C7" w:rsidRDefault="005518A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054CE81" w14:textId="77777777" w:rsidR="005518A2" w:rsidRPr="008B35C7" w:rsidRDefault="005518A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082EC93" w14:textId="77777777" w:rsidR="005518A2" w:rsidRPr="008B35C7" w:rsidRDefault="005518A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5518A2" w:rsidRPr="008B35C7" w14:paraId="082120B1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F169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11D4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ACD6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57C6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0C17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9AEF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8EBB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4F7D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6FE45884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D534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20DC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39DD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Lease_Header_Tmp_ID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B7FE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4F02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15C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53E6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7159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1F050F80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374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0A96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土地明細檔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0758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Leases_Land</w:t>
            </w:r>
            <w:r>
              <w:rPr>
                <w:rFonts w:ascii="Times New Roman" w:hAnsi="Times New Roman" w:hint="eastAsia"/>
                <w:sz w:val="20"/>
                <w:szCs w:val="20"/>
              </w:rPr>
              <w:t>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6F59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5B8A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6512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3642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7032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63FAB4C7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531B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EFB9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建物門牌號碼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7FE5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Doorplate_Lane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5F6A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NVARCHAR(400)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3C93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AFCA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B0CC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68D7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1A52ADEE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2ABC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2C1D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構造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28C1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Building_Stru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543F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D072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A444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B279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A9C4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C06</w:t>
            </w:r>
          </w:p>
        </w:tc>
      </w:tr>
      <w:tr w:rsidR="005518A2" w:rsidRPr="008B35C7" w14:paraId="533E9C28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4240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7354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第幾層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54E0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Floor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FCDA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0B1F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4229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E493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E442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10D3BF22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7ED4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4BC1" w14:textId="309563BA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層</w:t>
            </w:r>
            <w:r w:rsidR="007057C0">
              <w:rPr>
                <w:rFonts w:ascii="Times New Roman" w:hAnsi="Times New Roman" w:hint="eastAsia"/>
                <w:sz w:val="20"/>
                <w:szCs w:val="20"/>
              </w:rPr>
              <w:t>數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028F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Total_Floor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DA74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57F4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EDE1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9A18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5DE5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24EF5C8A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43E3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13DA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總面積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(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平方公尺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CC1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Total_Area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4CEF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5397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9316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748E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42F5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1231C258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E211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680A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騎樓面積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1482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Arcade_Area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A701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9ACA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37E3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C6A6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9735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66B5AD7E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67A3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9E80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5683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BA67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E0F4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BAD1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DD63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E360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58657192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AFE2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6DA3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B558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D479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0831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F84D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53CD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B14C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050B08FF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DA63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D478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C488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4D14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D088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CA32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C35F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D9DF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33256740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CEF8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4B9A4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8F3C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D5A6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2DDF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CBDC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768A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47C6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3E165B91" w14:textId="77777777" w:rsidTr="007F1037">
        <w:trPr>
          <w:cantSplit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C071" w14:textId="77777777" w:rsidR="005518A2" w:rsidRPr="008B35C7" w:rsidRDefault="005518A2" w:rsidP="00426B13">
            <w:pPr>
              <w:pStyle w:val="afe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17FBF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B448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E53B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CF50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29D3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3D7E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13AC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18A2" w:rsidRPr="008B35C7" w14:paraId="3CB883E5" w14:textId="77777777" w:rsidTr="007F1037">
        <w:trPr>
          <w:cantSplit/>
        </w:trPr>
        <w:tc>
          <w:tcPr>
            <w:tcW w:w="9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AC39859" w14:textId="77777777" w:rsidR="005518A2" w:rsidRPr="008B35C7" w:rsidRDefault="005518A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5518A2" w:rsidRPr="008B35C7" w14:paraId="1E22BED7" w14:textId="77777777" w:rsidTr="007F1037">
        <w:trPr>
          <w:cantSplit/>
        </w:trPr>
        <w:tc>
          <w:tcPr>
            <w:tcW w:w="9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C1E2" w14:textId="77777777" w:rsidR="005518A2" w:rsidRPr="008B35C7" w:rsidRDefault="005518A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753C5D1" w14:textId="77777777" w:rsidR="00885D78" w:rsidRPr="00FA5FE8" w:rsidRDefault="00885D78" w:rsidP="00885D78">
      <w:pPr>
        <w:widowControl/>
        <w:rPr>
          <w:rFonts w:ascii="Times New Roman" w:hAnsi="Times New Roman"/>
          <w:sz w:val="20"/>
          <w:szCs w:val="20"/>
        </w:rPr>
      </w:pPr>
      <w:r w:rsidRPr="00FA5FE8">
        <w:rPr>
          <w:rFonts w:ascii="Times New Roman" w:hAnsi="Times New Roman"/>
          <w:kern w:val="0"/>
          <w:sz w:val="20"/>
          <w:szCs w:val="20"/>
        </w:rPr>
        <w:br w:type="page"/>
      </w:r>
    </w:p>
    <w:p w14:paraId="13D8D7D1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22" w:name="_Toc488244758"/>
      <w:bookmarkStart w:id="23" w:name="_Toc488246668"/>
      <w:r w:rsidRPr="00FA5FE8">
        <w:rPr>
          <w:rFonts w:ascii="Times New Roman" w:eastAsia="標楷體" w:hAnsi="Times New Roman" w:cs="Times New Roman"/>
          <w:color w:val="000000" w:themeColor="text1"/>
        </w:rPr>
        <w:lastRenderedPageBreak/>
        <w:t xml:space="preserve">AS_LEASES_ARABLE  </w:t>
      </w:r>
      <w:r w:rsidRPr="00FA5FE8">
        <w:rPr>
          <w:rFonts w:ascii="Times New Roman" w:eastAsia="標楷體" w:hAnsi="Times New Roman" w:cs="Times New Roman"/>
          <w:color w:val="000000" w:themeColor="text1"/>
        </w:rPr>
        <w:t>耕地每公頃正產物明細檔</w:t>
      </w:r>
      <w:bookmarkEnd w:id="22"/>
      <w:bookmarkEnd w:id="23"/>
    </w:p>
    <w:tbl>
      <w:tblPr>
        <w:tblW w:w="9185" w:type="dxa"/>
        <w:tblLook w:val="04A0" w:firstRow="1" w:lastRow="0" w:firstColumn="1" w:lastColumn="0" w:noHBand="0" w:noVBand="1"/>
      </w:tblPr>
      <w:tblGrid>
        <w:gridCol w:w="402"/>
        <w:gridCol w:w="1498"/>
        <w:gridCol w:w="2329"/>
        <w:gridCol w:w="514"/>
        <w:gridCol w:w="1232"/>
        <w:gridCol w:w="299"/>
        <w:gridCol w:w="284"/>
        <w:gridCol w:w="505"/>
        <w:gridCol w:w="520"/>
        <w:gridCol w:w="413"/>
        <w:gridCol w:w="313"/>
        <w:gridCol w:w="876"/>
      </w:tblGrid>
      <w:tr w:rsidR="00885D78" w:rsidRPr="008B35C7" w14:paraId="6D784ACB" w14:textId="77777777" w:rsidTr="008B35C7">
        <w:trPr>
          <w:cantSplit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2E3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C94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AS_Leases_Arable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4A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066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3BD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9D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8B35C7" w14:paraId="05C6CA0C" w14:textId="77777777" w:rsidTr="008B35C7">
        <w:trPr>
          <w:cantSplit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33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C1D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耕地每公頃正產物明細檔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9F9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EE2F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8B35C7" w14:paraId="58C1835C" w14:textId="77777777" w:rsidTr="008B35C7">
        <w:trPr>
          <w:cantSplit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E26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9F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2B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566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B862559" w14:textId="77777777" w:rsidTr="008B35C7">
        <w:trPr>
          <w:cantSplit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476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2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F76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E5E83D1" w14:textId="77777777" w:rsidTr="008B35C7">
        <w:trPr>
          <w:cantSplit/>
        </w:trPr>
        <w:tc>
          <w:tcPr>
            <w:tcW w:w="1900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4538A64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658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3F10DF9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627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1B1D5A8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12EBA165" w14:textId="77777777" w:rsidTr="008B35C7">
        <w:trPr>
          <w:cantSplit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D77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072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56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6B4E1BF0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749B5E8E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78756A4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E137804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BF01242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3F961E4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12D41AB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03D0ECB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16D5B23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8B35C7" w14:paraId="0B58D440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B84E" w14:textId="77777777" w:rsidR="00885D78" w:rsidRPr="008B35C7" w:rsidRDefault="00885D78" w:rsidP="00030E52">
            <w:pPr>
              <w:pStyle w:val="afe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546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41D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BF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A92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C48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CDE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123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0D4942B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EC" w14:textId="77777777" w:rsidR="00885D78" w:rsidRPr="008B35C7" w:rsidRDefault="00885D78" w:rsidP="00030E52">
            <w:pPr>
              <w:pStyle w:val="afe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052C" w14:textId="16C2D553" w:rsidR="00885D78" w:rsidRPr="008B35C7" w:rsidRDefault="00885D78" w:rsidP="00233C6D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4D2A" w14:textId="13B88502" w:rsidR="00885D78" w:rsidRPr="008B35C7" w:rsidRDefault="00885D78" w:rsidP="0067268E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187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E07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9DB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DAE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D77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92F3967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089A" w14:textId="77777777" w:rsidR="00885D78" w:rsidRPr="008B35C7" w:rsidRDefault="00885D78" w:rsidP="00030E52">
            <w:pPr>
              <w:pStyle w:val="afe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EF6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種類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F59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Lease_Arable_Type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77E4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AE3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678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67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564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E7D834E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285E" w14:textId="77777777" w:rsidR="00885D78" w:rsidRPr="008B35C7" w:rsidRDefault="00885D78" w:rsidP="00030E52">
            <w:pPr>
              <w:pStyle w:val="afe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730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收獲種量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3F1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Harvest_Total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3EB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8E2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88E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096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C5C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7585AA2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53C1" w14:textId="77777777" w:rsidR="00885D78" w:rsidRPr="008B35C7" w:rsidRDefault="00885D78" w:rsidP="00030E52">
            <w:pPr>
              <w:pStyle w:val="afe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D5B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租率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066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Lease_Rate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6825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numeric(3,3)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5D9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016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E7C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C6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EFB1648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A775" w14:textId="77777777" w:rsidR="00885D78" w:rsidRPr="008B35C7" w:rsidRDefault="00885D78" w:rsidP="00030E52">
            <w:pPr>
              <w:pStyle w:val="afe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0C9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本號租額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FBF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Perent_Rental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DC1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1C4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31D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527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342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94E9B71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BEFE" w14:textId="77777777" w:rsidR="00885D78" w:rsidRPr="008B35C7" w:rsidRDefault="00885D78" w:rsidP="00030E52">
            <w:pPr>
              <w:pStyle w:val="afe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F34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14C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DC0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BCA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56D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85F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716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6B5222F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425F" w14:textId="77777777" w:rsidR="00885D78" w:rsidRPr="008B35C7" w:rsidRDefault="00885D78" w:rsidP="00030E52">
            <w:pPr>
              <w:pStyle w:val="afe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2E2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2AE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76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8E0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B30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351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7E8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AAA8525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408F" w14:textId="77777777" w:rsidR="00885D78" w:rsidRPr="008B35C7" w:rsidRDefault="00885D78" w:rsidP="00030E52">
            <w:pPr>
              <w:pStyle w:val="afe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A5D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CE3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2AA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53D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B9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D07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68E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59F1E00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8F65" w14:textId="77777777" w:rsidR="00885D78" w:rsidRPr="008B35C7" w:rsidRDefault="00885D78" w:rsidP="00030E52">
            <w:pPr>
              <w:pStyle w:val="afe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3DC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262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71C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770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D11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2F0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166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CC37A81" w14:textId="77777777" w:rsidTr="008B35C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CE01" w14:textId="77777777" w:rsidR="00885D78" w:rsidRPr="008B35C7" w:rsidRDefault="00885D78" w:rsidP="00030E52">
            <w:pPr>
              <w:pStyle w:val="afe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1B45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150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292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6EF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D85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516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ED8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8E02F12" w14:textId="77777777" w:rsidTr="008B35C7">
        <w:trPr>
          <w:cantSplit/>
        </w:trPr>
        <w:tc>
          <w:tcPr>
            <w:tcW w:w="918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23F7E62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8B35C7" w14:paraId="1C15BFD6" w14:textId="77777777" w:rsidTr="008B35C7">
        <w:trPr>
          <w:cantSplit/>
        </w:trPr>
        <w:tc>
          <w:tcPr>
            <w:tcW w:w="918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AB9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96D3183" w14:textId="77777777" w:rsidR="00885D78" w:rsidRDefault="00885D78" w:rsidP="00885D78">
      <w:pPr>
        <w:rPr>
          <w:rFonts w:ascii="Times New Roman" w:hAnsi="Times New Roman"/>
          <w:sz w:val="20"/>
          <w:szCs w:val="20"/>
        </w:rPr>
      </w:pPr>
    </w:p>
    <w:p w14:paraId="2C7FBF32" w14:textId="77777777" w:rsidR="000F4A4A" w:rsidRDefault="000F4A4A" w:rsidP="00885D78">
      <w:pPr>
        <w:rPr>
          <w:rFonts w:ascii="Times New Roman" w:hAnsi="Times New Roman"/>
          <w:sz w:val="20"/>
          <w:szCs w:val="20"/>
        </w:rPr>
      </w:pPr>
    </w:p>
    <w:p w14:paraId="2AA763E1" w14:textId="30CD456B" w:rsidR="001E0759" w:rsidRPr="001E0759" w:rsidRDefault="001E0759" w:rsidP="001E0759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r w:rsidRPr="00FA5FE8">
        <w:rPr>
          <w:rFonts w:ascii="Times New Roman" w:eastAsia="標楷體" w:hAnsi="Times New Roman" w:cs="Times New Roman"/>
          <w:color w:val="000000" w:themeColor="text1"/>
        </w:rPr>
        <w:t>AS_LEASES_ARABLE</w:t>
      </w:r>
      <w:r w:rsidR="004F3284">
        <w:rPr>
          <w:rFonts w:ascii="Times New Roman" w:eastAsia="標楷體" w:hAnsi="Times New Roman" w:cs="Times New Roman" w:hint="eastAsia"/>
          <w:color w:val="000000" w:themeColor="text1"/>
        </w:rPr>
        <w:t>_TMP</w:t>
      </w:r>
      <w:r w:rsidRPr="00FA5FE8">
        <w:rPr>
          <w:rFonts w:ascii="Times New Roman" w:eastAsia="標楷體" w:hAnsi="Times New Roman" w:cs="Times New Roman"/>
          <w:color w:val="000000" w:themeColor="text1"/>
        </w:rPr>
        <w:t xml:space="preserve">  </w:t>
      </w:r>
      <w:r w:rsidRPr="00FA5FE8">
        <w:rPr>
          <w:rFonts w:ascii="Times New Roman" w:eastAsia="標楷體" w:hAnsi="Times New Roman" w:cs="Times New Roman"/>
          <w:color w:val="000000" w:themeColor="text1"/>
        </w:rPr>
        <w:t>耕地每公頃正產物</w:t>
      </w:r>
      <w:r w:rsidR="004426C1">
        <w:rPr>
          <w:rFonts w:ascii="Times New Roman" w:eastAsia="標楷體" w:hAnsi="Times New Roman" w:cs="Times New Roman" w:hint="eastAsia"/>
          <w:color w:val="000000" w:themeColor="text1"/>
        </w:rPr>
        <w:t>暫存</w:t>
      </w:r>
      <w:r w:rsidRPr="00FA5FE8">
        <w:rPr>
          <w:rFonts w:ascii="Times New Roman" w:eastAsia="標楷體" w:hAnsi="Times New Roman" w:cs="Times New Roman"/>
          <w:color w:val="000000" w:themeColor="text1"/>
        </w:rPr>
        <w:t>明細檔</w:t>
      </w:r>
    </w:p>
    <w:tbl>
      <w:tblPr>
        <w:tblW w:w="9185" w:type="dxa"/>
        <w:tblLook w:val="04A0" w:firstRow="1" w:lastRow="0" w:firstColumn="1" w:lastColumn="0" w:noHBand="0" w:noVBand="1"/>
      </w:tblPr>
      <w:tblGrid>
        <w:gridCol w:w="402"/>
        <w:gridCol w:w="1498"/>
        <w:gridCol w:w="2329"/>
        <w:gridCol w:w="514"/>
        <w:gridCol w:w="1232"/>
        <w:gridCol w:w="299"/>
        <w:gridCol w:w="284"/>
        <w:gridCol w:w="505"/>
        <w:gridCol w:w="520"/>
        <w:gridCol w:w="413"/>
        <w:gridCol w:w="313"/>
        <w:gridCol w:w="876"/>
      </w:tblGrid>
      <w:tr w:rsidR="000F4A4A" w:rsidRPr="008B35C7" w14:paraId="20C7EB7D" w14:textId="77777777" w:rsidTr="007F1037">
        <w:trPr>
          <w:cantSplit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0F71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3AC4" w14:textId="69F0E1CC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AS_Leases_Arable</w:t>
            </w:r>
            <w:r w:rsidR="004F3284">
              <w:rPr>
                <w:rFonts w:ascii="Times New Roman" w:hAnsi="Times New Roman" w:hint="eastAsia"/>
                <w:sz w:val="20"/>
                <w:szCs w:val="20"/>
              </w:rPr>
              <w:t>_Tmp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4D71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B288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D402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514E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0F4A4A" w:rsidRPr="008B35C7" w14:paraId="5F461042" w14:textId="77777777" w:rsidTr="007F1037">
        <w:trPr>
          <w:cantSplit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DF32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5143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耕地每公頃正產物明細檔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57DA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F7E0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0F4A4A" w:rsidRPr="008B35C7" w14:paraId="1D395496" w14:textId="77777777" w:rsidTr="007F1037">
        <w:trPr>
          <w:cantSplit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A38D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0E18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9F8F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1FE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3315A1AB" w14:textId="77777777" w:rsidTr="007F1037">
        <w:trPr>
          <w:cantSplit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CCA5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2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9ABA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28EF2074" w14:textId="77777777" w:rsidTr="007F1037">
        <w:trPr>
          <w:cantSplit/>
        </w:trPr>
        <w:tc>
          <w:tcPr>
            <w:tcW w:w="1900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FE7FDA1" w14:textId="77777777" w:rsidR="000F4A4A" w:rsidRPr="008B35C7" w:rsidRDefault="000F4A4A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658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1F9E187" w14:textId="77777777" w:rsidR="000F4A4A" w:rsidRPr="008B35C7" w:rsidRDefault="000F4A4A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627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A4DE24A" w14:textId="77777777" w:rsidR="000F4A4A" w:rsidRPr="008B35C7" w:rsidRDefault="000F4A4A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0F4A4A" w:rsidRPr="008B35C7" w14:paraId="46A357B0" w14:textId="77777777" w:rsidTr="007F1037">
        <w:trPr>
          <w:cantSplit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C75F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816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D418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5EFC0CB4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0367D2E8" w14:textId="77777777" w:rsidR="000F4A4A" w:rsidRPr="008B35C7" w:rsidRDefault="000F4A4A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112CB33" w14:textId="77777777" w:rsidR="000F4A4A" w:rsidRPr="008B35C7" w:rsidRDefault="000F4A4A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90A30DB" w14:textId="77777777" w:rsidR="000F4A4A" w:rsidRPr="008B35C7" w:rsidRDefault="000F4A4A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701066A" w14:textId="77777777" w:rsidR="000F4A4A" w:rsidRPr="008B35C7" w:rsidRDefault="000F4A4A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D600DF0" w14:textId="77777777" w:rsidR="000F4A4A" w:rsidRPr="008B35C7" w:rsidRDefault="000F4A4A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9038C93" w14:textId="77777777" w:rsidR="000F4A4A" w:rsidRPr="008B35C7" w:rsidRDefault="000F4A4A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834BBD1" w14:textId="77777777" w:rsidR="000F4A4A" w:rsidRPr="008B35C7" w:rsidRDefault="000F4A4A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A1627A8" w14:textId="77777777" w:rsidR="000F4A4A" w:rsidRPr="008B35C7" w:rsidRDefault="000F4A4A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0F4A4A" w:rsidRPr="008B35C7" w14:paraId="78BA481E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9D5" w14:textId="77777777" w:rsidR="000F4A4A" w:rsidRPr="008B35C7" w:rsidRDefault="000F4A4A" w:rsidP="00F50353">
            <w:pPr>
              <w:pStyle w:val="afe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2E33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0862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77BC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59DD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42B7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0845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3C34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700A3E0D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8DB4" w14:textId="77777777" w:rsidR="000F4A4A" w:rsidRPr="008B35C7" w:rsidRDefault="000F4A4A" w:rsidP="00F50353">
            <w:pPr>
              <w:pStyle w:val="afe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EDF6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B95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Lease_Header_Tmp_ID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9A5F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FED5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26CA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056D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EBC1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03B5E86B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6B23" w14:textId="77777777" w:rsidR="000F4A4A" w:rsidRPr="008B35C7" w:rsidRDefault="000F4A4A" w:rsidP="00F50353">
            <w:pPr>
              <w:pStyle w:val="afe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5A3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種類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3BF3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Lease_Arable_Type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84F6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A73C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88C9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2E48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60E4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605313F7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FF53" w14:textId="77777777" w:rsidR="000F4A4A" w:rsidRPr="008B35C7" w:rsidRDefault="000F4A4A" w:rsidP="00F50353">
            <w:pPr>
              <w:pStyle w:val="afe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04AC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收獲種量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F528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Harvest_Total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BBA0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B687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24DE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51F5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00D6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228F5352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DF3E" w14:textId="77777777" w:rsidR="000F4A4A" w:rsidRPr="008B35C7" w:rsidRDefault="000F4A4A" w:rsidP="00F50353">
            <w:pPr>
              <w:pStyle w:val="afe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38AD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租率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EEB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Lease_Rate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6A61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numeric(3,3)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DB30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9302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9402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FA39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483D6D9E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38DE" w14:textId="77777777" w:rsidR="000F4A4A" w:rsidRPr="008B35C7" w:rsidRDefault="000F4A4A" w:rsidP="00F50353">
            <w:pPr>
              <w:pStyle w:val="afe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92D0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本號租額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FA45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Perent_Rental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1890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0A94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A76E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14B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27D2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000D0FA3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276D" w14:textId="77777777" w:rsidR="000F4A4A" w:rsidRPr="008B35C7" w:rsidRDefault="000F4A4A" w:rsidP="00F50353">
            <w:pPr>
              <w:pStyle w:val="afe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896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09B6C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5800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C2B5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50E6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7BC4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03E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490E2667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9BB6" w14:textId="77777777" w:rsidR="000F4A4A" w:rsidRPr="008B35C7" w:rsidRDefault="000F4A4A" w:rsidP="00F50353">
            <w:pPr>
              <w:pStyle w:val="afe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5123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7FCE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CC2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484A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2156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D401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1CA0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7D40B82A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160F" w14:textId="77777777" w:rsidR="000F4A4A" w:rsidRPr="008B35C7" w:rsidRDefault="000F4A4A" w:rsidP="00F50353">
            <w:pPr>
              <w:pStyle w:val="afe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12B8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EB71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3CA5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63AE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C69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EB39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A50C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2F6712FA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184C" w14:textId="77777777" w:rsidR="000F4A4A" w:rsidRPr="008B35C7" w:rsidRDefault="000F4A4A" w:rsidP="00F50353">
            <w:pPr>
              <w:pStyle w:val="afe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EEAF6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A08D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4279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0288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90ECC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7775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AB0E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7810BBCB" w14:textId="77777777" w:rsidTr="007F1037">
        <w:trPr>
          <w:cantSplit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C0F6" w14:textId="77777777" w:rsidR="000F4A4A" w:rsidRPr="008B35C7" w:rsidRDefault="000F4A4A" w:rsidP="00F50353">
            <w:pPr>
              <w:pStyle w:val="afe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A636D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2011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135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421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DA8D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3DC6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93CB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4A4A" w:rsidRPr="008B35C7" w14:paraId="0E1C8446" w14:textId="77777777" w:rsidTr="007F1037">
        <w:trPr>
          <w:cantSplit/>
        </w:trPr>
        <w:tc>
          <w:tcPr>
            <w:tcW w:w="918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5014E10" w14:textId="77777777" w:rsidR="000F4A4A" w:rsidRPr="008B35C7" w:rsidRDefault="000F4A4A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0F4A4A" w:rsidRPr="008B35C7" w14:paraId="7F8B615C" w14:textId="77777777" w:rsidTr="007F1037">
        <w:trPr>
          <w:cantSplit/>
        </w:trPr>
        <w:tc>
          <w:tcPr>
            <w:tcW w:w="918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1757" w14:textId="77777777" w:rsidR="000F4A4A" w:rsidRPr="008B35C7" w:rsidRDefault="000F4A4A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BD6B622" w14:textId="77777777" w:rsidR="000F4A4A" w:rsidRPr="00FA5FE8" w:rsidRDefault="000F4A4A" w:rsidP="00885D78">
      <w:pPr>
        <w:rPr>
          <w:rFonts w:ascii="Times New Roman" w:hAnsi="Times New Roman"/>
          <w:sz w:val="20"/>
          <w:szCs w:val="20"/>
        </w:rPr>
      </w:pPr>
    </w:p>
    <w:p w14:paraId="41B08D2F" w14:textId="77777777" w:rsidR="00885D78" w:rsidRDefault="00885D78" w:rsidP="00885D78">
      <w:pPr>
        <w:rPr>
          <w:rFonts w:ascii="Times New Roman" w:hAnsi="Times New Roman"/>
          <w:sz w:val="20"/>
          <w:szCs w:val="20"/>
        </w:rPr>
      </w:pPr>
    </w:p>
    <w:p w14:paraId="35233A22" w14:textId="77777777" w:rsidR="00934012" w:rsidRDefault="00934012" w:rsidP="00885D78">
      <w:pPr>
        <w:rPr>
          <w:rFonts w:ascii="Times New Roman" w:hAnsi="Times New Roman"/>
          <w:sz w:val="20"/>
          <w:szCs w:val="20"/>
        </w:rPr>
      </w:pPr>
    </w:p>
    <w:p w14:paraId="6F8890F4" w14:textId="652DC6FE" w:rsidR="00934012" w:rsidRPr="00934012" w:rsidRDefault="00934012" w:rsidP="0093401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r w:rsidRPr="00FA5FE8">
        <w:rPr>
          <w:rFonts w:ascii="Times New Roman" w:eastAsia="標楷體" w:hAnsi="Times New Roman" w:cs="Times New Roman"/>
          <w:color w:val="000000" w:themeColor="text1"/>
        </w:rPr>
        <w:t xml:space="preserve">AS_LEASES_BUILD  </w:t>
      </w:r>
      <w:r w:rsidRPr="00FA5FE8">
        <w:rPr>
          <w:rFonts w:ascii="Times New Roman" w:eastAsia="標楷體" w:hAnsi="Times New Roman" w:cs="Times New Roman"/>
          <w:color w:val="000000" w:themeColor="text1"/>
        </w:rPr>
        <w:t>房屋建物明細檔</w:t>
      </w:r>
    </w:p>
    <w:tbl>
      <w:tblPr>
        <w:tblW w:w="9193" w:type="dxa"/>
        <w:tblLook w:val="04A0" w:firstRow="1" w:lastRow="0" w:firstColumn="1" w:lastColumn="0" w:noHBand="0" w:noVBand="1"/>
      </w:tblPr>
      <w:tblGrid>
        <w:gridCol w:w="393"/>
        <w:gridCol w:w="1449"/>
        <w:gridCol w:w="2328"/>
        <w:gridCol w:w="534"/>
        <w:gridCol w:w="1312"/>
        <w:gridCol w:w="299"/>
        <w:gridCol w:w="283"/>
        <w:gridCol w:w="505"/>
        <w:gridCol w:w="519"/>
        <w:gridCol w:w="410"/>
        <w:gridCol w:w="300"/>
        <w:gridCol w:w="861"/>
      </w:tblGrid>
      <w:tr w:rsidR="00934012" w:rsidRPr="008B35C7" w14:paraId="127BC61D" w14:textId="77777777" w:rsidTr="007F1037">
        <w:trPr>
          <w:cantSplit/>
        </w:trPr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128E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982C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AS_Leases_Build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8783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508F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38A0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3F35C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934012" w:rsidRPr="008B35C7" w14:paraId="3B5B11D1" w14:textId="77777777" w:rsidTr="007F1037">
        <w:trPr>
          <w:cantSplit/>
        </w:trPr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F7EA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9A63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房屋建物明細檔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7B4A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AFFC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934012" w:rsidRPr="008B35C7" w14:paraId="643BC1DA" w14:textId="77777777" w:rsidTr="007F1037">
        <w:trPr>
          <w:cantSplit/>
        </w:trPr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4C67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E9AE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7F06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AF3F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7C6C513C" w14:textId="77777777" w:rsidTr="007F1037">
        <w:trPr>
          <w:cantSplit/>
        </w:trPr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C15A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8EE3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16EDBF79" w14:textId="77777777" w:rsidTr="007F1037">
        <w:trPr>
          <w:cantSplit/>
        </w:trPr>
        <w:tc>
          <w:tcPr>
            <w:tcW w:w="1842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2756288" w14:textId="77777777" w:rsidR="00934012" w:rsidRPr="008B35C7" w:rsidRDefault="0093401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756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C51DF6F" w14:textId="77777777" w:rsidR="00934012" w:rsidRPr="008B35C7" w:rsidRDefault="0093401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59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BF591F8" w14:textId="77777777" w:rsidR="00934012" w:rsidRPr="008B35C7" w:rsidRDefault="0093401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934012" w:rsidRPr="008B35C7" w14:paraId="0121709C" w14:textId="77777777" w:rsidTr="007F1037">
        <w:trPr>
          <w:cantSplit/>
        </w:trPr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397C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0A30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997E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37F89EA0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7AE9D1A2" w14:textId="77777777" w:rsidR="00934012" w:rsidRPr="008B35C7" w:rsidRDefault="0093401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71C2032" w14:textId="77777777" w:rsidR="00934012" w:rsidRPr="008B35C7" w:rsidRDefault="0093401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D0C1C92" w14:textId="77777777" w:rsidR="00934012" w:rsidRPr="008B35C7" w:rsidRDefault="0093401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4B0D100" w14:textId="77777777" w:rsidR="00934012" w:rsidRPr="008B35C7" w:rsidRDefault="00934012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E4EBD2D" w14:textId="77777777" w:rsidR="00934012" w:rsidRPr="008B35C7" w:rsidRDefault="0093401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DBC2876" w14:textId="77777777" w:rsidR="00934012" w:rsidRPr="008B35C7" w:rsidRDefault="0093401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6690AC9" w14:textId="77777777" w:rsidR="00934012" w:rsidRPr="008B35C7" w:rsidRDefault="0093401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6CFABA5" w14:textId="77777777" w:rsidR="00934012" w:rsidRPr="008B35C7" w:rsidRDefault="00934012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934012" w:rsidRPr="008B35C7" w14:paraId="5898332F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371E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4F51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B2F5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6DB8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0A7B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D3F9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AF48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1CFF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1B4418AB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7607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D038" w14:textId="531C1B1B" w:rsidR="00934012" w:rsidRPr="008B35C7" w:rsidRDefault="00934012" w:rsidP="00F76D4D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E0D6" w14:textId="555E1AED" w:rsidR="00934012" w:rsidRPr="008B35C7" w:rsidRDefault="00934012" w:rsidP="00D7747B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Lease_Header_ID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728B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21A1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DCE2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70D6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E6D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7CE024D3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0D06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5BCC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房屋建物財產編號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78EE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Build_Asset_Numeric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F171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VARCHAR(30)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519E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056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8956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76C5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5AD7F42E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BADF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F8A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7F0F9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房屋主檔</w:t>
            </w:r>
            <w:r w:rsidRPr="007F0F9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ABDE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Build_Asset_ID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2B81" w14:textId="77777777" w:rsidR="00934012" w:rsidRPr="00C32453" w:rsidRDefault="00934012" w:rsidP="007F1037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32453">
              <w:rPr>
                <w:rFonts w:ascii="Times New Roman" w:hAnsi="Times New Roman"/>
                <w:color w:val="FF0000"/>
                <w:sz w:val="20"/>
                <w:szCs w:val="20"/>
              </w:rPr>
              <w:t>INT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D520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D743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E661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E430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26F15AFC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7462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0AE1E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縣市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788F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City_Name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E09E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B8A2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F146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DCC7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89AB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1DD7C266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44C0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2D00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鄉鎮市區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3C21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District_Name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A3BE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7D20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0AF1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2FC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5273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1319E079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B7F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90E5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段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65E6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Section_Name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180D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68FD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8993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BA2D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07CB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548992B4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40BF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C178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小段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985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Subsection_Name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4D64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A009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67A3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C768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CFE7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55F480CB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EFAA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124B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權狀字號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904D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Authorization_Numeric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B7A3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NVARCHAR(600)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9DA4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639C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3902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B355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5BB24802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DF70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908B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建號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21ED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Build_Numeric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5D7D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NVARCHAR(150)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3676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3398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292F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72E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56D72E26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6EEF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AA7B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房屋門牌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FA7C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7F0F98">
              <w:rPr>
                <w:rFonts w:ascii="Times New Roman" w:hAnsi="Times New Roman"/>
                <w:sz w:val="20"/>
                <w:szCs w:val="20"/>
              </w:rPr>
              <w:t>Build_Address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6407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7F0F9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NVARCHAR(1200)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397C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14D2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C721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2D27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37752" w:rsidRPr="008B35C7" w14:paraId="199EF79D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B123" w14:textId="77777777" w:rsidR="00E37752" w:rsidRPr="008B35C7" w:rsidRDefault="00E3775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78BD" w14:textId="77777777" w:rsidR="00E37752" w:rsidRPr="007F0F98" w:rsidRDefault="00E3775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A926" w14:textId="77777777" w:rsidR="00E37752" w:rsidRPr="008B35C7" w:rsidRDefault="00E3775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0360" w14:textId="77777777" w:rsidR="00E37752" w:rsidRPr="00EC24E8" w:rsidRDefault="00E37752" w:rsidP="007F1037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5B5B" w14:textId="77777777" w:rsidR="00E37752" w:rsidRPr="008B35C7" w:rsidRDefault="00E3775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97F5" w14:textId="77777777" w:rsidR="00E37752" w:rsidRPr="008B35C7" w:rsidRDefault="00E3775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9369" w14:textId="77777777" w:rsidR="00E37752" w:rsidRPr="008B35C7" w:rsidRDefault="00E3775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AEE" w14:textId="77777777" w:rsidR="00E37752" w:rsidRPr="008B35C7" w:rsidRDefault="00E3775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21EB7F9F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40BF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AA2B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7F0F98">
              <w:rPr>
                <w:rFonts w:ascii="Times New Roman" w:hAnsi="Times New Roman"/>
                <w:sz w:val="20"/>
                <w:szCs w:val="20"/>
              </w:rPr>
              <w:t>權利面積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F1BD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Authorized_Area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A964" w14:textId="77777777" w:rsidR="00934012" w:rsidRPr="00EC24E8" w:rsidRDefault="00934012" w:rsidP="007F1037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30FA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C3E2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7F82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5FDD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275EC9B8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C489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AA71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出租面租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6F64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Rental_Area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2DF7" w14:textId="77777777" w:rsidR="00934012" w:rsidRPr="00EC24E8" w:rsidRDefault="00934012" w:rsidP="007F1037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2003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17A4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AE7F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EF4A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34012" w:rsidRPr="008B35C7" w14:paraId="1C9E37FB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5788" w14:textId="77777777" w:rsidR="00934012" w:rsidRPr="008B35C7" w:rsidRDefault="00934012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E561" w14:textId="227901FA" w:rsidR="00934012" w:rsidRPr="008B35C7" w:rsidRDefault="00934012" w:rsidP="00356CD3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分攤</w:t>
            </w:r>
            <w:r w:rsidR="00356CD3">
              <w:rPr>
                <w:rFonts w:ascii="Times New Roman" w:hAnsi="Times New Roman" w:hint="eastAsia"/>
                <w:sz w:val="20"/>
                <w:szCs w:val="20"/>
              </w:rPr>
              <w:t>公設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面積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A683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Allocation_Public_Area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B520" w14:textId="77777777" w:rsidR="00934012" w:rsidRPr="00EC24E8" w:rsidRDefault="00934012" w:rsidP="007F1037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55AD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D1E0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33F3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C63E" w14:textId="77777777" w:rsidR="00934012" w:rsidRPr="008B35C7" w:rsidRDefault="00934012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2EBE" w:rsidRPr="008B35C7" w14:paraId="3053608B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4A9B" w14:textId="77777777" w:rsidR="00802EBE" w:rsidRPr="008B35C7" w:rsidRDefault="00802EBE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25E1" w14:textId="77777777" w:rsidR="00802EBE" w:rsidRPr="008B35C7" w:rsidRDefault="00802EBE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附屬建物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19" w14:textId="77777777" w:rsidR="00802EBE" w:rsidRPr="008B35C7" w:rsidRDefault="00802EBE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Attached_Build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5B10" w14:textId="7A85F309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4B82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73C6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3996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145A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2EBE" w:rsidRPr="008B35C7" w14:paraId="7A0F537D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6F8B" w14:textId="77777777" w:rsidR="00802EBE" w:rsidRPr="008B35C7" w:rsidRDefault="00802EBE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E012" w14:textId="77777777" w:rsidR="00802EBE" w:rsidRPr="008B35C7" w:rsidRDefault="00802EBE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屋突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CB55" w14:textId="300B0ADD" w:rsidR="00802EBE" w:rsidRPr="008B35C7" w:rsidRDefault="00F32BEC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Roof_</w:t>
            </w:r>
            <w:r>
              <w:t xml:space="preserve"> </w:t>
            </w:r>
            <w:r w:rsidRPr="00F32BE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Protrusion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6FF2" w14:textId="1E959E70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5840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7814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4F3C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A4F1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2EBE" w:rsidRPr="008B35C7" w14:paraId="3E8953BD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ED7A" w14:textId="77777777" w:rsidR="00802EBE" w:rsidRPr="008B35C7" w:rsidRDefault="00802EBE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3FF4" w14:textId="77777777" w:rsidR="00802EBE" w:rsidRPr="008B35C7" w:rsidRDefault="00802EBE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夾層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5D4A" w14:textId="77777777" w:rsidR="00802EBE" w:rsidRPr="008B35C7" w:rsidRDefault="00802EBE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Convex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BE12" w14:textId="4A733521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7860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F1CA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900D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0901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2EBE" w:rsidRPr="008B35C7" w14:paraId="468DC90B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F7F" w14:textId="77777777" w:rsidR="00802EBE" w:rsidRPr="008B35C7" w:rsidRDefault="00802EBE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EAE6" w14:textId="68367EAC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騎樓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3246" w14:textId="42E53B11" w:rsidR="00802EBE" w:rsidRPr="008B35C7" w:rsidRDefault="00ED4F52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Arcade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9486" w14:textId="5E90720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C481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4B06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0DEE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3AC1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2EBE" w:rsidRPr="008B35C7" w14:paraId="16A3AA20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2094" w14:textId="77777777" w:rsidR="00802EBE" w:rsidRPr="008B35C7" w:rsidRDefault="00802EBE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AC79" w14:textId="4404372B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共有部分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8E93" w14:textId="0ECAF552" w:rsidR="00802EBE" w:rsidRPr="008B35C7" w:rsidRDefault="00D8257E" w:rsidP="007F103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Share_Part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7777" w14:textId="6E503569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F6CF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303A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F06B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206D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2EBE" w:rsidRPr="008B35C7" w14:paraId="69D5791B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5479" w14:textId="77777777" w:rsidR="00802EBE" w:rsidRPr="008B35C7" w:rsidRDefault="00802EBE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B857D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FCF4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EFE4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A9BD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7C12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9229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DA4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2EBE" w:rsidRPr="008B35C7" w14:paraId="3418ED9D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FCD1" w14:textId="77777777" w:rsidR="00802EBE" w:rsidRPr="008B35C7" w:rsidRDefault="00802EBE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A900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655B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0D60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1A5A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DFEA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D917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354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2EBE" w:rsidRPr="008B35C7" w14:paraId="1C59D528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808B" w14:textId="77777777" w:rsidR="00802EBE" w:rsidRPr="008B35C7" w:rsidRDefault="00802EBE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2C8B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6E04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E7F05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DCCC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733A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27E0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91DE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2EBE" w:rsidRPr="008B35C7" w14:paraId="19A9F20B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1B66" w14:textId="77777777" w:rsidR="00802EBE" w:rsidRPr="008B35C7" w:rsidRDefault="00802EBE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EF6EA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4733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415A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DAA9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4B61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4BD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01F5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2EBE" w:rsidRPr="008B35C7" w14:paraId="2C4D4923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41E6" w14:textId="77777777" w:rsidR="00802EBE" w:rsidRPr="008B35C7" w:rsidRDefault="00802EBE" w:rsidP="007F1037">
            <w:pPr>
              <w:pStyle w:val="afe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7ED58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2C2C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80B4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68CF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AADC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95B6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2E27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2EBE" w:rsidRPr="008B35C7" w14:paraId="6E90457D" w14:textId="77777777" w:rsidTr="007F1037">
        <w:trPr>
          <w:cantSplit/>
        </w:trPr>
        <w:tc>
          <w:tcPr>
            <w:tcW w:w="919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BFB9BAF" w14:textId="77777777" w:rsidR="00802EBE" w:rsidRPr="008B35C7" w:rsidRDefault="00802EBE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02EBE" w:rsidRPr="008B35C7" w14:paraId="76C46A4D" w14:textId="77777777" w:rsidTr="007F1037">
        <w:trPr>
          <w:cantSplit/>
        </w:trPr>
        <w:tc>
          <w:tcPr>
            <w:tcW w:w="919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C01A" w14:textId="77777777" w:rsidR="00802EBE" w:rsidRPr="008B35C7" w:rsidRDefault="00802EBE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379F7FB" w14:textId="77777777" w:rsidR="00934012" w:rsidRDefault="00934012" w:rsidP="00885D78">
      <w:pPr>
        <w:rPr>
          <w:rFonts w:ascii="Times New Roman" w:hAnsi="Times New Roman"/>
          <w:sz w:val="20"/>
          <w:szCs w:val="20"/>
        </w:rPr>
      </w:pPr>
    </w:p>
    <w:p w14:paraId="6E0BF1F8" w14:textId="03E5A79E" w:rsidR="0083792B" w:rsidRPr="0083792B" w:rsidRDefault="0083792B" w:rsidP="00885D78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hAnsi="Times New Roman"/>
          <w:sz w:val="20"/>
          <w:szCs w:val="20"/>
        </w:rPr>
      </w:pPr>
      <w:bookmarkStart w:id="24" w:name="_Toc488244759"/>
      <w:bookmarkStart w:id="25" w:name="_Toc488246669"/>
      <w:r w:rsidRPr="0083792B">
        <w:rPr>
          <w:rFonts w:ascii="Times New Roman" w:eastAsia="標楷體" w:hAnsi="Times New Roman" w:cs="Times New Roman"/>
          <w:color w:val="000000" w:themeColor="text1"/>
        </w:rPr>
        <w:t>AS_LEASES_BUILD</w:t>
      </w:r>
      <w:r w:rsidRPr="0083792B">
        <w:rPr>
          <w:rFonts w:ascii="Times New Roman" w:eastAsia="標楷體" w:hAnsi="Times New Roman" w:cs="Times New Roman" w:hint="eastAsia"/>
          <w:color w:val="000000" w:themeColor="text1"/>
        </w:rPr>
        <w:t>_TMP</w:t>
      </w:r>
      <w:r w:rsidRPr="0083792B">
        <w:rPr>
          <w:rFonts w:ascii="Times New Roman" w:eastAsia="標楷體" w:hAnsi="Times New Roman" w:cs="Times New Roman"/>
          <w:color w:val="000000" w:themeColor="text1"/>
        </w:rPr>
        <w:t xml:space="preserve">  </w:t>
      </w:r>
      <w:r w:rsidRPr="0083792B">
        <w:rPr>
          <w:rFonts w:ascii="Times New Roman" w:eastAsia="標楷體" w:hAnsi="Times New Roman" w:cs="Times New Roman"/>
          <w:color w:val="000000" w:themeColor="text1"/>
        </w:rPr>
        <w:t>房屋建物</w:t>
      </w:r>
      <w:r w:rsidRPr="0083792B">
        <w:rPr>
          <w:rFonts w:ascii="Times New Roman" w:eastAsia="標楷體" w:hAnsi="Times New Roman" w:cs="Times New Roman" w:hint="eastAsia"/>
          <w:color w:val="000000" w:themeColor="text1"/>
        </w:rPr>
        <w:t>暫存</w:t>
      </w:r>
      <w:r w:rsidRPr="0083792B">
        <w:rPr>
          <w:rFonts w:ascii="Times New Roman" w:eastAsia="標楷體" w:hAnsi="Times New Roman" w:cs="Times New Roman"/>
          <w:color w:val="000000" w:themeColor="text1"/>
        </w:rPr>
        <w:t>明細檔</w:t>
      </w:r>
      <w:bookmarkEnd w:id="24"/>
      <w:bookmarkEnd w:id="25"/>
    </w:p>
    <w:tbl>
      <w:tblPr>
        <w:tblW w:w="9193" w:type="dxa"/>
        <w:tblLook w:val="04A0" w:firstRow="1" w:lastRow="0" w:firstColumn="1" w:lastColumn="0" w:noHBand="0" w:noVBand="1"/>
      </w:tblPr>
      <w:tblGrid>
        <w:gridCol w:w="393"/>
        <w:gridCol w:w="1449"/>
        <w:gridCol w:w="2328"/>
        <w:gridCol w:w="534"/>
        <w:gridCol w:w="1312"/>
        <w:gridCol w:w="299"/>
        <w:gridCol w:w="283"/>
        <w:gridCol w:w="505"/>
        <w:gridCol w:w="519"/>
        <w:gridCol w:w="410"/>
        <w:gridCol w:w="300"/>
        <w:gridCol w:w="861"/>
      </w:tblGrid>
      <w:tr w:rsidR="0083792B" w:rsidRPr="008B35C7" w14:paraId="66C431B0" w14:textId="77777777" w:rsidTr="007F1037">
        <w:trPr>
          <w:cantSplit/>
        </w:trPr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CB62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7506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AS_Leases_Build</w:t>
            </w:r>
            <w:r>
              <w:rPr>
                <w:rFonts w:ascii="Times New Roman" w:hAnsi="Times New Roman" w:hint="eastAsia"/>
                <w:sz w:val="20"/>
                <w:szCs w:val="20"/>
              </w:rPr>
              <w:t>_Tmp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3BED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B749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2A3D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1AE9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3792B" w:rsidRPr="008B35C7" w14:paraId="03BCBBCB" w14:textId="77777777" w:rsidTr="007F1037">
        <w:trPr>
          <w:cantSplit/>
        </w:trPr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0D0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673B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房屋建物</w:t>
            </w:r>
            <w:r>
              <w:rPr>
                <w:rFonts w:ascii="Times New Roman" w:hAnsi="Times New Roman" w:hint="eastAsia"/>
                <w:sz w:val="20"/>
                <w:szCs w:val="20"/>
              </w:rPr>
              <w:t>暫存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明細檔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1F0C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D65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3792B" w:rsidRPr="008B35C7" w14:paraId="5D6D99D2" w14:textId="77777777" w:rsidTr="007F1037">
        <w:trPr>
          <w:cantSplit/>
        </w:trPr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109E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6E3E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0947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D0F2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2DD8126F" w14:textId="77777777" w:rsidTr="007F1037">
        <w:trPr>
          <w:cantSplit/>
        </w:trPr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F92F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6F7D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2E5CF019" w14:textId="77777777" w:rsidTr="007F1037">
        <w:trPr>
          <w:cantSplit/>
        </w:trPr>
        <w:tc>
          <w:tcPr>
            <w:tcW w:w="1842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5480843" w14:textId="77777777" w:rsidR="0083792B" w:rsidRPr="008B35C7" w:rsidRDefault="0083792B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756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771C74F" w14:textId="77777777" w:rsidR="0083792B" w:rsidRPr="008B35C7" w:rsidRDefault="0083792B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59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2F7FAC9" w14:textId="77777777" w:rsidR="0083792B" w:rsidRPr="008B35C7" w:rsidRDefault="0083792B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3792B" w:rsidRPr="008B35C7" w14:paraId="17768EC7" w14:textId="77777777" w:rsidTr="007F1037">
        <w:trPr>
          <w:cantSplit/>
        </w:trPr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CB52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D344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C6AC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357AE60E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3A50170D" w14:textId="77777777" w:rsidR="0083792B" w:rsidRPr="008B35C7" w:rsidRDefault="0083792B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D910E63" w14:textId="77777777" w:rsidR="0083792B" w:rsidRPr="008B35C7" w:rsidRDefault="0083792B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0E1BC70" w14:textId="77777777" w:rsidR="0083792B" w:rsidRPr="008B35C7" w:rsidRDefault="0083792B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F06F1AC" w14:textId="77777777" w:rsidR="0083792B" w:rsidRPr="008B35C7" w:rsidRDefault="0083792B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8723D49" w14:textId="77777777" w:rsidR="0083792B" w:rsidRPr="008B35C7" w:rsidRDefault="0083792B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1A5DF47" w14:textId="77777777" w:rsidR="0083792B" w:rsidRPr="008B35C7" w:rsidRDefault="0083792B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37384C2" w14:textId="77777777" w:rsidR="0083792B" w:rsidRPr="008B35C7" w:rsidRDefault="0083792B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1B8B169" w14:textId="77777777" w:rsidR="0083792B" w:rsidRPr="008B35C7" w:rsidRDefault="0083792B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3792B" w:rsidRPr="008B35C7" w14:paraId="50993603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89EB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C63F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62D6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80A3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BF5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231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923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A9DD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727CDD35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E9CF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6013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8362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Lease_Header_Tmp_ID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0F3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E77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4FBF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172B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C316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18D8300F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3FA0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C342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房屋建物財產編號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75E32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Build_Asset_Numeric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65E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VARCHAR(30)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27AE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07DE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985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AFB2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3A84ABA2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749C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514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7F0F9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房屋主檔</w:t>
            </w:r>
            <w:r w:rsidRPr="007F0F9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D028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Build_Asset_ID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4215" w14:textId="77777777" w:rsidR="0083792B" w:rsidRPr="00C32453" w:rsidRDefault="0083792B" w:rsidP="007F1037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32453">
              <w:rPr>
                <w:rFonts w:ascii="Times New Roman" w:hAnsi="Times New Roman"/>
                <w:color w:val="FF0000"/>
                <w:sz w:val="20"/>
                <w:szCs w:val="20"/>
              </w:rPr>
              <w:t>INT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F84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445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65D8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D7C7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7171E0B5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447D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32B1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縣市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B4DA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City_Name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CF1B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3CB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0BC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6A9F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186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73A19B42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64AF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5AD4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鄉鎮市區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34E7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District_Name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8378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6EAE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EC1D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0BBE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77ED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6FD1F199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1CDA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A40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段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4E73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Section_Name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38F7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357F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13D7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FC9D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074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747C9B31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6222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8D63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小段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0368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Subsection_Name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6A99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43CD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EF9B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E8E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8B8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2231D7F5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A401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A849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權狀字號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BDFA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Authorization_Numeric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084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NVARCHAR(600)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210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BFFC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0F39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CE07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4FB995F5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9DAE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079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建號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C434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Build_Numeric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005F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NVARCHAR(150)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EB3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96DC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6198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DEBC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2E98BD0C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B2AB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1BB8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房屋門牌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3444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7F0F98">
              <w:rPr>
                <w:rFonts w:ascii="Times New Roman" w:hAnsi="Times New Roman"/>
                <w:sz w:val="20"/>
                <w:szCs w:val="20"/>
              </w:rPr>
              <w:t>Build_Address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E70D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7F0F9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NVARCHAR(1200)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A91A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19F2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280B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DA48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C2F44" w:rsidRPr="008B35C7" w14:paraId="498082C8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3460" w14:textId="77777777" w:rsidR="008C2F44" w:rsidRPr="008B35C7" w:rsidRDefault="008C2F44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177F" w14:textId="65EF001A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7F0F98">
              <w:rPr>
                <w:rFonts w:ascii="Times New Roman" w:hAnsi="Times New Roman"/>
                <w:sz w:val="20"/>
                <w:szCs w:val="20"/>
              </w:rPr>
              <w:t>權利面積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4E10" w14:textId="699E14A3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Authorized_Area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7715" w14:textId="0F6419FC" w:rsidR="008C2F44" w:rsidRPr="00EC24E8" w:rsidRDefault="008C2F44" w:rsidP="007F1037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2E1B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949B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CD23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6E7D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C2F44" w:rsidRPr="008B35C7" w14:paraId="3F976168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1689" w14:textId="77777777" w:rsidR="008C2F44" w:rsidRPr="008B35C7" w:rsidRDefault="008C2F44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647A" w14:textId="1C6D1B9D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出租面租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8CF1" w14:textId="5DFCDB8D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Rental_Area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AD40" w14:textId="60AF502C" w:rsidR="008C2F44" w:rsidRPr="00EC24E8" w:rsidRDefault="008C2F44" w:rsidP="007F1037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56D4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D01E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E537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5268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C2F44" w:rsidRPr="008B35C7" w14:paraId="2EE3CB5A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B5EA" w14:textId="77777777" w:rsidR="008C2F44" w:rsidRPr="008B35C7" w:rsidRDefault="008C2F44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9166" w14:textId="5D2DFC83" w:rsidR="008C2F44" w:rsidRPr="008B35C7" w:rsidRDefault="008C2F44" w:rsidP="006231F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分攤</w:t>
            </w:r>
            <w:r>
              <w:rPr>
                <w:rFonts w:ascii="Times New Roman" w:hAnsi="Times New Roman" w:hint="eastAsia"/>
                <w:sz w:val="20"/>
                <w:szCs w:val="20"/>
              </w:rPr>
              <w:t>公設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面積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C328" w14:textId="68755714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Allocation_Public_Area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ABDA" w14:textId="5C6A132E" w:rsidR="008C2F44" w:rsidRPr="00EC24E8" w:rsidRDefault="008C2F44" w:rsidP="007F1037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8744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F09A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26ED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29E9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C2F44" w:rsidRPr="008B35C7" w14:paraId="1FD92338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1156" w14:textId="77777777" w:rsidR="008C2F44" w:rsidRPr="008B35C7" w:rsidRDefault="008C2F44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01AF" w14:textId="6EDFC0B7" w:rsidR="008C2F44" w:rsidRPr="008B35C7" w:rsidRDefault="008C2F44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附屬建物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70B6" w14:textId="75FE9652" w:rsidR="008C2F44" w:rsidRPr="008B35C7" w:rsidRDefault="008C2F44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Attached_Build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E3AA" w14:textId="35BAE58A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B9A9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7E7B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18B7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EAC3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C2F44" w:rsidRPr="008B35C7" w14:paraId="66106978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FCB" w14:textId="77777777" w:rsidR="008C2F44" w:rsidRPr="008B35C7" w:rsidRDefault="008C2F44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7E49" w14:textId="743C3104" w:rsidR="008C2F44" w:rsidRPr="008B35C7" w:rsidRDefault="008C2F44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屋突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5A56" w14:textId="363EEC93" w:rsidR="008C2F44" w:rsidRPr="008B35C7" w:rsidRDefault="008C2F44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Roof_</w:t>
            </w:r>
            <w:r>
              <w:t xml:space="preserve"> </w:t>
            </w:r>
            <w:r w:rsidRPr="00F32BE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Protrusion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857" w14:textId="431BCD16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A167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D76A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E608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A9A8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C2F44" w:rsidRPr="008B35C7" w14:paraId="798AD959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1FD3" w14:textId="77777777" w:rsidR="008C2F44" w:rsidRPr="008B35C7" w:rsidRDefault="008C2F44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A577" w14:textId="7D11A170" w:rsidR="008C2F44" w:rsidRPr="008B35C7" w:rsidRDefault="008C2F44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夾層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8878" w14:textId="37BB1E43" w:rsidR="008C2F44" w:rsidRPr="008B35C7" w:rsidRDefault="008C2F44" w:rsidP="007F103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Convex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2CF4" w14:textId="1ED1D4F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3972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BC14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3A2A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A23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C2F44" w:rsidRPr="008B35C7" w14:paraId="27211CF1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D625" w14:textId="77777777" w:rsidR="008C2F44" w:rsidRPr="008B35C7" w:rsidRDefault="008C2F44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45E6" w14:textId="72E3D72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騎樓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5728" w14:textId="29C1E1B0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Arcade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61C3" w14:textId="0DFBF3C8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5394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1129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14CE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048A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C2F44" w:rsidRPr="008B35C7" w14:paraId="3F153157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2A4C" w14:textId="77777777" w:rsidR="008C2F44" w:rsidRPr="008B35C7" w:rsidRDefault="008C2F44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7137" w14:textId="15C40724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共有部分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0906" w14:textId="1C52AE7F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Share_Part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EDF1" w14:textId="2AFCFD61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EC24E8">
              <w:rPr>
                <w:rFonts w:ascii="Times New Roman" w:hAnsi="Times New Roman"/>
                <w:color w:val="FF0000"/>
                <w:sz w:val="20"/>
                <w:szCs w:val="20"/>
              </w:rPr>
              <w:t>Numeric(18,2)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0A51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C87A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BE52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2CFF" w14:textId="77777777" w:rsidR="008C2F44" w:rsidRPr="008B35C7" w:rsidRDefault="008C2F44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6E2AE5D0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1641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9D3F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475D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8D9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5BF3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7CC8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AFBD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D082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403802E3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4D8D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F1722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F09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7223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88B3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08A8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CF66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690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501205A0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88CB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3B4C8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18C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4B26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E300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396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E7E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01B9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4A31B374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8C9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02CE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863C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66C4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452B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65E7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1C3E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61BF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7036744F" w14:textId="77777777" w:rsidTr="007F1037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4586" w14:textId="77777777" w:rsidR="0083792B" w:rsidRPr="008B35C7" w:rsidRDefault="0083792B" w:rsidP="008C2F44">
            <w:pPr>
              <w:pStyle w:val="afe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2475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833C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4979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7509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9816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5836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EFBF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792B" w:rsidRPr="008B35C7" w14:paraId="7D2A83FD" w14:textId="77777777" w:rsidTr="007F1037">
        <w:trPr>
          <w:cantSplit/>
        </w:trPr>
        <w:tc>
          <w:tcPr>
            <w:tcW w:w="919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418F98D" w14:textId="77777777" w:rsidR="0083792B" w:rsidRPr="008B35C7" w:rsidRDefault="0083792B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3792B" w:rsidRPr="008B35C7" w14:paraId="71FF404C" w14:textId="77777777" w:rsidTr="007F1037">
        <w:trPr>
          <w:cantSplit/>
        </w:trPr>
        <w:tc>
          <w:tcPr>
            <w:tcW w:w="919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8528" w14:textId="77777777" w:rsidR="0083792B" w:rsidRPr="008B35C7" w:rsidRDefault="0083792B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B4EBA38" w14:textId="77777777" w:rsidR="0083792B" w:rsidRPr="00FA5FE8" w:rsidRDefault="0083792B" w:rsidP="00885D78">
      <w:pPr>
        <w:rPr>
          <w:rFonts w:ascii="Times New Roman" w:hAnsi="Times New Roman"/>
          <w:sz w:val="20"/>
          <w:szCs w:val="20"/>
        </w:rPr>
      </w:pPr>
    </w:p>
    <w:p w14:paraId="2D251200" w14:textId="6CDB6486" w:rsidR="00885D78" w:rsidRPr="006E140F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b w:val="0"/>
          <w:color w:val="000000" w:themeColor="text1"/>
        </w:rPr>
      </w:pPr>
      <w:bookmarkStart w:id="26" w:name="_Toc488244760"/>
      <w:bookmarkStart w:id="27" w:name="_Toc488246670"/>
      <w:r w:rsidRPr="006E140F">
        <w:rPr>
          <w:rFonts w:ascii="Times New Roman" w:eastAsia="標楷體" w:hAnsi="Times New Roman" w:cs="Times New Roman"/>
          <w:b w:val="0"/>
          <w:color w:val="000000" w:themeColor="text1"/>
        </w:rPr>
        <w:t xml:space="preserve">AS_LEASES_BUILD_PARKING </w:t>
      </w:r>
      <w:r w:rsidRPr="006E140F">
        <w:rPr>
          <w:rFonts w:ascii="Times New Roman" w:eastAsia="標楷體" w:hAnsi="Times New Roman" w:cs="Times New Roman"/>
          <w:b w:val="0"/>
          <w:color w:val="000000" w:themeColor="text1"/>
        </w:rPr>
        <w:t>停車</w:t>
      </w:r>
      <w:r w:rsidR="00C970F9" w:rsidRPr="006E140F">
        <w:rPr>
          <w:rFonts w:ascii="Times New Roman" w:eastAsia="標楷體" w:hAnsi="Times New Roman" w:cs="Times New Roman" w:hint="eastAsia"/>
          <w:b w:val="0"/>
          <w:color w:val="000000" w:themeColor="text1"/>
        </w:rPr>
        <w:t>位</w:t>
      </w:r>
      <w:r w:rsidRPr="006E140F">
        <w:rPr>
          <w:rFonts w:ascii="Times New Roman" w:eastAsia="標楷體" w:hAnsi="Times New Roman" w:cs="Times New Roman"/>
          <w:b w:val="0"/>
          <w:color w:val="000000" w:themeColor="text1"/>
        </w:rPr>
        <w:t>明細檔</w:t>
      </w:r>
      <w:bookmarkEnd w:id="26"/>
      <w:bookmarkEnd w:id="27"/>
    </w:p>
    <w:tbl>
      <w:tblPr>
        <w:tblW w:w="9137" w:type="dxa"/>
        <w:tblLook w:val="04A0" w:firstRow="1" w:lastRow="0" w:firstColumn="1" w:lastColumn="0" w:noHBand="0" w:noVBand="1"/>
      </w:tblPr>
      <w:tblGrid>
        <w:gridCol w:w="392"/>
        <w:gridCol w:w="1486"/>
        <w:gridCol w:w="2329"/>
        <w:gridCol w:w="582"/>
        <w:gridCol w:w="1164"/>
        <w:gridCol w:w="298"/>
        <w:gridCol w:w="282"/>
        <w:gridCol w:w="505"/>
        <w:gridCol w:w="520"/>
        <w:gridCol w:w="414"/>
        <w:gridCol w:w="304"/>
        <w:gridCol w:w="861"/>
      </w:tblGrid>
      <w:tr w:rsidR="00885D78" w:rsidRPr="006E140F" w14:paraId="46FE9F14" w14:textId="77777777" w:rsidTr="008B35C7">
        <w:trPr>
          <w:cantSplit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603F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/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06FD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AS_Leases_Build_Parking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D0EF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3411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68D0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B7FA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6E140F" w14:paraId="44FF1B21" w14:textId="77777777" w:rsidTr="008B35C7">
        <w:trPr>
          <w:cantSplit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9104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1C9F" w14:textId="35978C5D" w:rsidR="00885D78" w:rsidRPr="006E140F" w:rsidRDefault="00885D78" w:rsidP="0024662A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停車</w:t>
            </w:r>
            <w:r w:rsidR="0024662A" w:rsidRPr="006E140F">
              <w:rPr>
                <w:rFonts w:ascii="Times New Roman" w:hAnsi="Times New Roman" w:hint="eastAsia"/>
                <w:sz w:val="20"/>
                <w:szCs w:val="20"/>
              </w:rPr>
              <w:t>位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明細檔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D541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021E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6E140F" w14:paraId="75765F7F" w14:textId="77777777" w:rsidTr="008B35C7">
        <w:trPr>
          <w:cantSplit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9FDA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2006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5801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DF53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6E140F" w14:paraId="19A16E85" w14:textId="77777777" w:rsidTr="008B35C7">
        <w:trPr>
          <w:cantSplit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7E00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2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B160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6E140F" w14:paraId="5FECFB27" w14:textId="77777777" w:rsidTr="008B35C7">
        <w:trPr>
          <w:cantSplit/>
        </w:trPr>
        <w:tc>
          <w:tcPr>
            <w:tcW w:w="1878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1199219" w14:textId="77777777" w:rsidR="00885D78" w:rsidRPr="006E140F" w:rsidRDefault="00885D7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記錄長度</w:t>
            </w:r>
          </w:p>
        </w:tc>
        <w:tc>
          <w:tcPr>
            <w:tcW w:w="465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D06A240" w14:textId="77777777" w:rsidR="00885D78" w:rsidRPr="006E140F" w:rsidRDefault="00885D7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估計增加記錄數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/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月</w:t>
            </w:r>
          </w:p>
        </w:tc>
        <w:tc>
          <w:tcPr>
            <w:tcW w:w="2604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28B2A91" w14:textId="77777777" w:rsidR="00885D78" w:rsidRPr="006E140F" w:rsidRDefault="00885D7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檔案類</w:t>
            </w:r>
          </w:p>
        </w:tc>
      </w:tr>
      <w:tr w:rsidR="00885D78" w:rsidRPr="006E140F" w14:paraId="56B9EFE7" w14:textId="77777777" w:rsidTr="008B35C7">
        <w:trPr>
          <w:cantSplit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F863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B30C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BF56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6E140F" w14:paraId="16A0E13E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36354A75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57646AB" w14:textId="77777777" w:rsidR="00885D78" w:rsidRPr="006E140F" w:rsidRDefault="00885D7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中文名稱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581D1A2" w14:textId="77777777" w:rsidR="00885D78" w:rsidRPr="006E140F" w:rsidRDefault="00885D7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英文名稱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0540094" w14:textId="77777777" w:rsidR="00885D78" w:rsidRPr="006E140F" w:rsidRDefault="00885D7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型態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1A7079B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FDB96FC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NN</w:t>
            </w: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63BF493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Default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52279A2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</w:tr>
      <w:tr w:rsidR="00885D78" w:rsidRPr="006E140F" w14:paraId="6EFEE750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D380" w14:textId="77777777" w:rsidR="00885D78" w:rsidRPr="006E140F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B662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A21F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54E7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135C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8A6A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BDC0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6642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6E140F" w14:paraId="0470C121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D323" w14:textId="77777777" w:rsidR="00885D78" w:rsidRPr="006E140F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AEEB" w14:textId="3AC36822" w:rsidR="00885D78" w:rsidRPr="006E140F" w:rsidRDefault="00885D78" w:rsidP="00452662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="00452662">
              <w:rPr>
                <w:rFonts w:ascii="Times New Roman" w:hAnsi="Times New Roman" w:hint="eastAsia"/>
                <w:sz w:val="20"/>
                <w:szCs w:val="20"/>
              </w:rPr>
              <w:t>_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58F9" w14:textId="1FFC350F" w:rsidR="00885D78" w:rsidRPr="006E140F" w:rsidRDefault="00885D78" w:rsidP="00452662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Lease_Header_ID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F5A4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5C5D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0FB5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8E3C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7AD3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6E140F" w14:paraId="6F032CC5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C59C" w14:textId="77777777" w:rsidR="00885D78" w:rsidRPr="006E140F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DB78" w14:textId="00E48491" w:rsidR="00885D78" w:rsidRPr="006E140F" w:rsidRDefault="006E14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出租</w:t>
            </w:r>
            <w:r w:rsidR="00885D78" w:rsidRPr="006E140F">
              <w:rPr>
                <w:rFonts w:ascii="Times New Roman" w:hAnsi="Times New Roman"/>
                <w:sz w:val="20"/>
                <w:szCs w:val="20"/>
              </w:rPr>
              <w:t>房屋</w:t>
            </w:r>
            <w:r>
              <w:rPr>
                <w:rFonts w:ascii="Times New Roman" w:hAnsi="Times New Roman" w:hint="eastAsia"/>
                <w:sz w:val="20"/>
                <w:szCs w:val="20"/>
              </w:rPr>
              <w:t>建物</w:t>
            </w:r>
            <w:r w:rsidR="00885D78" w:rsidRPr="006E140F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76B7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Lease_Build_ID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2871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numeric(20,0)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485A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5B3E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3C5A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38F1" w14:textId="77777777" w:rsidR="00885D78" w:rsidRPr="006E140F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B808BDE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7CBF" w14:textId="77777777" w:rsidR="00885D78" w:rsidRPr="008B35C7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9CE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車位編號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2AE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Parking_NO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AED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25C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41A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7A2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5BB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C98E7F7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9E4F" w14:textId="77777777" w:rsidR="00885D78" w:rsidRPr="008B35C7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34A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租金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09E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Parking_Rental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492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D7B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DE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12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5CB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253FB1C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E8DD" w14:textId="77777777" w:rsidR="00885D78" w:rsidRPr="008B35C7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42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生效日期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18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Date_From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3DD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63E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80D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C11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D13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B38CDE4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34DD" w14:textId="77777777" w:rsidR="00885D78" w:rsidRPr="008B35C7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FE5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失效日期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2E3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Date_To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0A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B4E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5C7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AEE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8DF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75644D1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6E28" w14:textId="77777777" w:rsidR="00885D78" w:rsidRPr="008B35C7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D5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D7C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6D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8EE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C6A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DDF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6E5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4E6C69B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E2C4" w14:textId="77777777" w:rsidR="00885D78" w:rsidRPr="008B35C7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A2EB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7D6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42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807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81B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289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096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48E806F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EA79" w14:textId="77777777" w:rsidR="00885D78" w:rsidRPr="008B35C7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E65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954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F65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611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8D8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73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C87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1294642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D7D4" w14:textId="77777777" w:rsidR="00885D78" w:rsidRPr="008B35C7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87A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EEE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061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0D1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5E2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27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875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3F966E3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4584" w14:textId="77777777" w:rsidR="00885D78" w:rsidRPr="008B35C7" w:rsidRDefault="00885D78" w:rsidP="00030E52">
            <w:pPr>
              <w:pStyle w:val="afe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CB63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217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D43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BA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864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FE8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456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DE6A7D2" w14:textId="77777777" w:rsidTr="008B35C7">
        <w:trPr>
          <w:cantSplit/>
        </w:trPr>
        <w:tc>
          <w:tcPr>
            <w:tcW w:w="91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1ED0BB2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8B35C7" w14:paraId="7A9EEDF3" w14:textId="77777777" w:rsidTr="008B35C7">
        <w:trPr>
          <w:cantSplit/>
        </w:trPr>
        <w:tc>
          <w:tcPr>
            <w:tcW w:w="91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C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E1B85E1" w14:textId="77777777" w:rsidR="00885D78" w:rsidRDefault="00885D78" w:rsidP="00885D78">
      <w:pPr>
        <w:rPr>
          <w:rFonts w:ascii="Times New Roman" w:hAnsi="Times New Roman"/>
          <w:sz w:val="20"/>
          <w:szCs w:val="20"/>
        </w:rPr>
      </w:pPr>
    </w:p>
    <w:p w14:paraId="70971153" w14:textId="5F5C5538" w:rsidR="00661615" w:rsidRPr="00661615" w:rsidRDefault="00661615" w:rsidP="00661615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b w:val="0"/>
          <w:color w:val="000000" w:themeColor="text1"/>
        </w:rPr>
      </w:pPr>
      <w:r w:rsidRPr="006E140F">
        <w:rPr>
          <w:rFonts w:ascii="Times New Roman" w:eastAsia="標楷體" w:hAnsi="Times New Roman" w:cs="Times New Roman"/>
          <w:b w:val="0"/>
          <w:color w:val="000000" w:themeColor="text1"/>
        </w:rPr>
        <w:t>AS_LEASES_BUILD_PARKING</w:t>
      </w:r>
      <w:r w:rsidR="00426C08">
        <w:rPr>
          <w:rFonts w:ascii="Times New Roman" w:eastAsia="標楷體" w:hAnsi="Times New Roman" w:cs="Times New Roman" w:hint="eastAsia"/>
          <w:b w:val="0"/>
          <w:color w:val="000000" w:themeColor="text1"/>
        </w:rPr>
        <w:t>_TMP</w:t>
      </w:r>
      <w:r w:rsidRPr="006E140F">
        <w:rPr>
          <w:rFonts w:ascii="Times New Roman" w:eastAsia="標楷體" w:hAnsi="Times New Roman" w:cs="Times New Roman"/>
          <w:b w:val="0"/>
          <w:color w:val="000000" w:themeColor="text1"/>
        </w:rPr>
        <w:t xml:space="preserve"> </w:t>
      </w:r>
      <w:r w:rsidRPr="006E140F">
        <w:rPr>
          <w:rFonts w:ascii="Times New Roman" w:eastAsia="標楷體" w:hAnsi="Times New Roman" w:cs="Times New Roman"/>
          <w:b w:val="0"/>
          <w:color w:val="000000" w:themeColor="text1"/>
        </w:rPr>
        <w:t>停車</w:t>
      </w:r>
      <w:r w:rsidRPr="006E140F">
        <w:rPr>
          <w:rFonts w:ascii="Times New Roman" w:eastAsia="標楷體" w:hAnsi="Times New Roman" w:cs="Times New Roman" w:hint="eastAsia"/>
          <w:b w:val="0"/>
          <w:color w:val="000000" w:themeColor="text1"/>
        </w:rPr>
        <w:t>位</w:t>
      </w:r>
      <w:r w:rsidR="00905C28">
        <w:rPr>
          <w:rFonts w:ascii="Times New Roman" w:eastAsia="標楷體" w:hAnsi="Times New Roman" w:cs="Times New Roman" w:hint="eastAsia"/>
          <w:b w:val="0"/>
          <w:color w:val="000000" w:themeColor="text1"/>
        </w:rPr>
        <w:t>暫存</w:t>
      </w:r>
      <w:r w:rsidRPr="006E140F">
        <w:rPr>
          <w:rFonts w:ascii="Times New Roman" w:eastAsia="標楷體" w:hAnsi="Times New Roman" w:cs="Times New Roman"/>
          <w:b w:val="0"/>
          <w:color w:val="000000" w:themeColor="text1"/>
        </w:rPr>
        <w:t>明細檔</w:t>
      </w:r>
    </w:p>
    <w:tbl>
      <w:tblPr>
        <w:tblW w:w="9137" w:type="dxa"/>
        <w:tblLook w:val="04A0" w:firstRow="1" w:lastRow="0" w:firstColumn="1" w:lastColumn="0" w:noHBand="0" w:noVBand="1"/>
      </w:tblPr>
      <w:tblGrid>
        <w:gridCol w:w="392"/>
        <w:gridCol w:w="1486"/>
        <w:gridCol w:w="2329"/>
        <w:gridCol w:w="582"/>
        <w:gridCol w:w="1164"/>
        <w:gridCol w:w="298"/>
        <w:gridCol w:w="282"/>
        <w:gridCol w:w="505"/>
        <w:gridCol w:w="520"/>
        <w:gridCol w:w="414"/>
        <w:gridCol w:w="304"/>
        <w:gridCol w:w="861"/>
      </w:tblGrid>
      <w:tr w:rsidR="00661615" w:rsidRPr="006E140F" w14:paraId="287F6417" w14:textId="77777777" w:rsidTr="007F1037">
        <w:trPr>
          <w:cantSplit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7AB3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/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15A6" w14:textId="345FEF64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AS_Leases_Build_Parking</w:t>
            </w:r>
            <w:r w:rsidR="00111B30">
              <w:rPr>
                <w:rFonts w:ascii="Times New Roman" w:hAnsi="Times New Roman" w:hint="eastAsia"/>
                <w:sz w:val="20"/>
                <w:szCs w:val="20"/>
              </w:rPr>
              <w:t>_Tmp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3502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DF2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E395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741E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661615" w:rsidRPr="006E140F" w14:paraId="0CD3A4D1" w14:textId="77777777" w:rsidTr="007F1037">
        <w:trPr>
          <w:cantSplit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8940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1F76" w14:textId="1E18F341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停車</w:t>
            </w:r>
            <w:r w:rsidRPr="006E140F">
              <w:rPr>
                <w:rFonts w:ascii="Times New Roman" w:hAnsi="Times New Roman" w:hint="eastAsia"/>
                <w:sz w:val="20"/>
                <w:szCs w:val="20"/>
              </w:rPr>
              <w:t>位</w:t>
            </w:r>
            <w:r w:rsidR="005446C9">
              <w:rPr>
                <w:rFonts w:ascii="Times New Roman" w:hAnsi="Times New Roman" w:hint="eastAsia"/>
                <w:sz w:val="20"/>
                <w:szCs w:val="20"/>
              </w:rPr>
              <w:t>暫存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明細檔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C915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14F4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661615" w:rsidRPr="006E140F" w14:paraId="088919F3" w14:textId="77777777" w:rsidTr="007F1037">
        <w:trPr>
          <w:cantSplit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A70A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FE8E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51D8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B785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6E140F" w14:paraId="64C8982E" w14:textId="77777777" w:rsidTr="007F1037">
        <w:trPr>
          <w:cantSplit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2E57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2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6668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6E140F" w14:paraId="6A04CA95" w14:textId="77777777" w:rsidTr="007F1037">
        <w:trPr>
          <w:cantSplit/>
        </w:trPr>
        <w:tc>
          <w:tcPr>
            <w:tcW w:w="1878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E83108C" w14:textId="77777777" w:rsidR="00661615" w:rsidRPr="006E140F" w:rsidRDefault="00661615" w:rsidP="007F103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記錄長度</w:t>
            </w:r>
          </w:p>
        </w:tc>
        <w:tc>
          <w:tcPr>
            <w:tcW w:w="465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51EC406" w14:textId="77777777" w:rsidR="00661615" w:rsidRPr="006E140F" w:rsidRDefault="00661615" w:rsidP="007F103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估計增加記錄數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/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月</w:t>
            </w:r>
          </w:p>
        </w:tc>
        <w:tc>
          <w:tcPr>
            <w:tcW w:w="2604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852C2B8" w14:textId="77777777" w:rsidR="00661615" w:rsidRPr="006E140F" w:rsidRDefault="00661615" w:rsidP="007F103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檔案類</w:t>
            </w:r>
          </w:p>
        </w:tc>
      </w:tr>
      <w:tr w:rsidR="00661615" w:rsidRPr="006E140F" w14:paraId="06E99133" w14:textId="77777777" w:rsidTr="007F1037">
        <w:trPr>
          <w:cantSplit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A9BE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C247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F8FB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6E140F" w14:paraId="078C5240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4974071A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341456B" w14:textId="77777777" w:rsidR="00661615" w:rsidRPr="006E140F" w:rsidRDefault="00661615" w:rsidP="007F103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中文名稱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A10CC98" w14:textId="77777777" w:rsidR="00661615" w:rsidRPr="006E140F" w:rsidRDefault="00661615" w:rsidP="007F103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英文名稱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185E24C" w14:textId="77777777" w:rsidR="00661615" w:rsidRPr="006E140F" w:rsidRDefault="00661615" w:rsidP="007F103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型態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84770ED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7C3FC8E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NN</w:t>
            </w: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4BC9FDD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Default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34DB7AD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</w:tr>
      <w:tr w:rsidR="00661615" w:rsidRPr="006E140F" w14:paraId="28566F54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208" w14:textId="77777777" w:rsidR="00661615" w:rsidRPr="006E140F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79E5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40D9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AC01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A723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BE75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790E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CCF4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6E140F" w14:paraId="7004F1EC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B652" w14:textId="77777777" w:rsidR="00661615" w:rsidRPr="006E140F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23D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2559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Lease_Header_Tmp_ID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A118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06C8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2A9B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5134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0A02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6E140F" w14:paraId="40E8945E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ED0A" w14:textId="77777777" w:rsidR="00661615" w:rsidRPr="006E140F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4751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出租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房屋</w:t>
            </w:r>
            <w:r>
              <w:rPr>
                <w:rFonts w:ascii="Times New Roman" w:hAnsi="Times New Roman" w:hint="eastAsia"/>
                <w:sz w:val="20"/>
                <w:szCs w:val="20"/>
              </w:rPr>
              <w:t>建物</w:t>
            </w:r>
            <w:r w:rsidRPr="006E140F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A81E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Lease_Build_ID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81DB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6E140F">
              <w:rPr>
                <w:rFonts w:ascii="Times New Roman" w:hAnsi="Times New Roman"/>
                <w:sz w:val="20"/>
                <w:szCs w:val="20"/>
              </w:rPr>
              <w:t>numeric(20,0)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8B2B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DDF0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40EB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2D40" w14:textId="77777777" w:rsidR="00661615" w:rsidRPr="006E140F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8B35C7" w14:paraId="0C34586F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A2C2" w14:textId="77777777" w:rsidR="00661615" w:rsidRPr="008B35C7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B755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車位編號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FCF6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Parking_NO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5556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NVARCHAR(30)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BAA1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8C07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C4B4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1744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8B35C7" w14:paraId="11837E22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4DCD" w14:textId="77777777" w:rsidR="00661615" w:rsidRPr="008B35C7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8325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租金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FBD4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Parking_Rental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E89B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4E0F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87CA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316A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91F7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8B35C7" w14:paraId="2AA08400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AA2D" w14:textId="77777777" w:rsidR="00661615" w:rsidRPr="008B35C7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9A7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生效日期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FEDE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Date_From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06696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5D75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50F5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9FCB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11F3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8B35C7" w14:paraId="69DB6848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CFA" w14:textId="77777777" w:rsidR="00661615" w:rsidRPr="008B35C7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BFE0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失效日期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D45B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Date_To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9B0D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FC17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EB4E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C6DC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B040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8B35C7" w14:paraId="1CD27C70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49D" w14:textId="77777777" w:rsidR="00661615" w:rsidRPr="008B35C7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7870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2C84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96E7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D250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4252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15FD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485A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8B35C7" w14:paraId="29B10077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A310" w14:textId="77777777" w:rsidR="00661615" w:rsidRPr="008B35C7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7680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F699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2D38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6476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AF4C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EBCD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DC09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8B35C7" w14:paraId="512056C6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9BBE" w14:textId="77777777" w:rsidR="00661615" w:rsidRPr="008B35C7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7893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9437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AE2A3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6D32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D2CE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1928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D1CC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8B35C7" w14:paraId="16D131BF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D7B3" w14:textId="77777777" w:rsidR="00661615" w:rsidRPr="008B35C7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CBD7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BA78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4C61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2DAF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6392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BF70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1F01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8B35C7" w14:paraId="4D61EA4C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31B1" w14:textId="77777777" w:rsidR="00661615" w:rsidRPr="008B35C7" w:rsidRDefault="00661615" w:rsidP="00FC4BFA">
            <w:pPr>
              <w:pStyle w:val="afe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542E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2C60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132D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76F2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F456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5996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C13B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1615" w:rsidRPr="008B35C7" w14:paraId="2C01E2F2" w14:textId="77777777" w:rsidTr="007F1037">
        <w:trPr>
          <w:cantSplit/>
        </w:trPr>
        <w:tc>
          <w:tcPr>
            <w:tcW w:w="91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06634BC" w14:textId="77777777" w:rsidR="00661615" w:rsidRPr="008B35C7" w:rsidRDefault="00661615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661615" w:rsidRPr="008B35C7" w14:paraId="51E683DA" w14:textId="77777777" w:rsidTr="007F1037">
        <w:trPr>
          <w:cantSplit/>
        </w:trPr>
        <w:tc>
          <w:tcPr>
            <w:tcW w:w="91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1ECD" w14:textId="77777777" w:rsidR="00661615" w:rsidRPr="008B35C7" w:rsidRDefault="00661615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E809F27" w14:textId="77777777" w:rsidR="00661615" w:rsidRPr="00FA5FE8" w:rsidRDefault="00661615" w:rsidP="00885D78">
      <w:pPr>
        <w:rPr>
          <w:rFonts w:ascii="Times New Roman" w:hAnsi="Times New Roman"/>
          <w:sz w:val="20"/>
          <w:szCs w:val="20"/>
        </w:rPr>
      </w:pPr>
    </w:p>
    <w:p w14:paraId="40EBD34B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28" w:name="_Toc488244761"/>
      <w:bookmarkStart w:id="29" w:name="_Toc488246671"/>
      <w:r w:rsidRPr="00FA5FE8">
        <w:rPr>
          <w:rFonts w:ascii="Times New Roman" w:eastAsia="標楷體" w:hAnsi="Times New Roman" w:cs="Times New Roman"/>
          <w:color w:val="000000" w:themeColor="text1"/>
        </w:rPr>
        <w:t xml:space="preserve">AS_LEASES_OTHER </w:t>
      </w:r>
      <w:r w:rsidRPr="00FA5FE8">
        <w:rPr>
          <w:rFonts w:ascii="Times New Roman" w:eastAsia="標楷體" w:hAnsi="Times New Roman" w:cs="Times New Roman"/>
          <w:color w:val="000000" w:themeColor="text1"/>
        </w:rPr>
        <w:t>其他明細檔</w:t>
      </w:r>
      <w:bookmarkEnd w:id="28"/>
      <w:bookmarkEnd w:id="29"/>
    </w:p>
    <w:tbl>
      <w:tblPr>
        <w:tblW w:w="9151" w:type="dxa"/>
        <w:tblLook w:val="04A0" w:firstRow="1" w:lastRow="0" w:firstColumn="1" w:lastColumn="0" w:noHBand="0" w:noVBand="1"/>
      </w:tblPr>
      <w:tblGrid>
        <w:gridCol w:w="392"/>
        <w:gridCol w:w="1494"/>
        <w:gridCol w:w="2329"/>
        <w:gridCol w:w="563"/>
        <w:gridCol w:w="1183"/>
        <w:gridCol w:w="298"/>
        <w:gridCol w:w="282"/>
        <w:gridCol w:w="505"/>
        <w:gridCol w:w="521"/>
        <w:gridCol w:w="414"/>
        <w:gridCol w:w="306"/>
        <w:gridCol w:w="864"/>
      </w:tblGrid>
      <w:tr w:rsidR="00885D78" w:rsidRPr="008B35C7" w14:paraId="13FE0D21" w14:textId="77777777" w:rsidTr="008B35C7">
        <w:trPr>
          <w:cantSplit/>
        </w:trPr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B3D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556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AS_Leases_Other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5F2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364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172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291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8B35C7" w14:paraId="05A28DFF" w14:textId="77777777" w:rsidTr="008B35C7">
        <w:trPr>
          <w:cantSplit/>
        </w:trPr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54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D5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其他明細檔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0B3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7422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8B35C7" w14:paraId="2E79E8C2" w14:textId="77777777" w:rsidTr="008B35C7">
        <w:trPr>
          <w:cantSplit/>
        </w:trPr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145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9AB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0B2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DB3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64B4022" w14:textId="77777777" w:rsidTr="008B35C7">
        <w:trPr>
          <w:cantSplit/>
        </w:trPr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3262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918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38E80DB" w14:textId="77777777" w:rsidTr="008B35C7">
        <w:trPr>
          <w:cantSplit/>
        </w:trPr>
        <w:tc>
          <w:tcPr>
            <w:tcW w:w="1886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FE852DC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65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EBF9B29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610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7B05A8C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02C38D01" w14:textId="77777777" w:rsidTr="008B35C7">
        <w:trPr>
          <w:cantSplit/>
        </w:trPr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1CC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32F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455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4AD207B2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230503C8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26ECDC7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FD905AA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3BB1158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A95147E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43FF01B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3EAF67B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7FE88C8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8B35C7" w14:paraId="362D6263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037D" w14:textId="77777777" w:rsidR="00885D78" w:rsidRPr="008B35C7" w:rsidRDefault="00885D78" w:rsidP="00030E52">
            <w:pPr>
              <w:pStyle w:val="afe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CBB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2EA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A51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97E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62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085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5E5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C81C073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3294" w14:textId="77777777" w:rsidR="00885D78" w:rsidRPr="008B35C7" w:rsidRDefault="00885D78" w:rsidP="00030E52">
            <w:pPr>
              <w:pStyle w:val="afe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1D9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5B8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Lease_Header_Tmp_ID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7DC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A57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9A1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D4A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D23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35B4195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03A0" w14:textId="77777777" w:rsidR="00885D78" w:rsidRPr="008B35C7" w:rsidRDefault="00885D78" w:rsidP="00030E52">
            <w:pPr>
              <w:pStyle w:val="afe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D0B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門牌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C4A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Doorplate_NO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9E1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NVARCHAR(100)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237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103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666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F45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783BAB0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C486" w14:textId="77777777" w:rsidR="00885D78" w:rsidRPr="008B35C7" w:rsidRDefault="00885D78" w:rsidP="00030E52">
            <w:pPr>
              <w:pStyle w:val="afe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28E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面積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6EF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Areas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011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514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EC8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1D6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1BB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BB63AF2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BF0A" w14:textId="77777777" w:rsidR="00885D78" w:rsidRPr="008B35C7" w:rsidRDefault="00885D78" w:rsidP="00030E52">
            <w:pPr>
              <w:pStyle w:val="afe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B8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出租面積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25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Rental_Area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6C0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B86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522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046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78C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53BCF5A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3406" w14:textId="77777777" w:rsidR="00885D78" w:rsidRPr="008B35C7" w:rsidRDefault="00885D78" w:rsidP="00030E52">
            <w:pPr>
              <w:pStyle w:val="afe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A96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1C2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CDE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E64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CC5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4AE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27D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1CF7FCB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A4E2" w14:textId="77777777" w:rsidR="00885D78" w:rsidRPr="008B35C7" w:rsidRDefault="00885D78" w:rsidP="00030E52">
            <w:pPr>
              <w:pStyle w:val="afe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4F3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A88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4D4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C83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49B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F0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499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C9BC416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5E19" w14:textId="77777777" w:rsidR="00885D78" w:rsidRPr="008B35C7" w:rsidRDefault="00885D78" w:rsidP="00030E52">
            <w:pPr>
              <w:pStyle w:val="afe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A64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7FF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A87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4AC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5A1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E01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09D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324F509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5111" w14:textId="77777777" w:rsidR="00885D78" w:rsidRPr="008B35C7" w:rsidRDefault="00885D78" w:rsidP="00030E52">
            <w:pPr>
              <w:pStyle w:val="afe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C12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F0E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BD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EA6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72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0BF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3ED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92DC3AE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360F" w14:textId="77777777" w:rsidR="00885D78" w:rsidRPr="008B35C7" w:rsidRDefault="00885D78" w:rsidP="00030E52">
            <w:pPr>
              <w:pStyle w:val="afe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BA47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E40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457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DD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F8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B33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7F1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016F57B" w14:textId="77777777" w:rsidTr="008B35C7">
        <w:trPr>
          <w:cantSplit/>
        </w:trPr>
        <w:tc>
          <w:tcPr>
            <w:tcW w:w="91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BB8EADC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8B35C7" w14:paraId="175DCAA7" w14:textId="77777777" w:rsidTr="008B35C7">
        <w:trPr>
          <w:cantSplit/>
        </w:trPr>
        <w:tc>
          <w:tcPr>
            <w:tcW w:w="91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376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4341B8C" w14:textId="77777777" w:rsidR="00885D78" w:rsidRDefault="00885D78" w:rsidP="00885D78">
      <w:pPr>
        <w:rPr>
          <w:rFonts w:ascii="Times New Roman" w:hAnsi="Times New Roman"/>
          <w:sz w:val="20"/>
          <w:szCs w:val="20"/>
        </w:rPr>
      </w:pPr>
    </w:p>
    <w:p w14:paraId="1A9A34CE" w14:textId="77777777" w:rsidR="00F56686" w:rsidRDefault="00F56686" w:rsidP="00885D78">
      <w:pPr>
        <w:rPr>
          <w:rFonts w:ascii="Times New Roman" w:hAnsi="Times New Roman"/>
          <w:sz w:val="20"/>
          <w:szCs w:val="20"/>
        </w:rPr>
      </w:pPr>
    </w:p>
    <w:p w14:paraId="1B55650A" w14:textId="5BDA0163" w:rsidR="00C847E2" w:rsidRPr="00C847E2" w:rsidRDefault="00C847E2" w:rsidP="00C847E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r w:rsidRPr="00FA5FE8">
        <w:rPr>
          <w:rFonts w:ascii="Times New Roman" w:eastAsia="標楷體" w:hAnsi="Times New Roman" w:cs="Times New Roman"/>
          <w:color w:val="000000" w:themeColor="text1"/>
        </w:rPr>
        <w:t>AS_LEASES_OTHER</w:t>
      </w:r>
      <w:r w:rsidR="00ED7BE5">
        <w:rPr>
          <w:rFonts w:ascii="Times New Roman" w:eastAsia="標楷體" w:hAnsi="Times New Roman" w:cs="Times New Roman" w:hint="eastAsia"/>
          <w:color w:val="000000" w:themeColor="text1"/>
        </w:rPr>
        <w:t>_TMP</w:t>
      </w:r>
      <w:r w:rsidRPr="00FA5FE8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FA5FE8">
        <w:rPr>
          <w:rFonts w:ascii="Times New Roman" w:eastAsia="標楷體" w:hAnsi="Times New Roman" w:cs="Times New Roman"/>
          <w:color w:val="000000" w:themeColor="text1"/>
        </w:rPr>
        <w:t>其他</w:t>
      </w:r>
      <w:r w:rsidR="003B7B87">
        <w:rPr>
          <w:rFonts w:ascii="Times New Roman" w:eastAsia="標楷體" w:hAnsi="Times New Roman" w:cs="Times New Roman" w:hint="eastAsia"/>
          <w:color w:val="000000" w:themeColor="text1"/>
        </w:rPr>
        <w:t>暫存</w:t>
      </w:r>
      <w:r w:rsidRPr="00FA5FE8">
        <w:rPr>
          <w:rFonts w:ascii="Times New Roman" w:eastAsia="標楷體" w:hAnsi="Times New Roman" w:cs="Times New Roman"/>
          <w:color w:val="000000" w:themeColor="text1"/>
        </w:rPr>
        <w:t>明細檔</w:t>
      </w:r>
    </w:p>
    <w:tbl>
      <w:tblPr>
        <w:tblW w:w="9151" w:type="dxa"/>
        <w:tblLook w:val="04A0" w:firstRow="1" w:lastRow="0" w:firstColumn="1" w:lastColumn="0" w:noHBand="0" w:noVBand="1"/>
      </w:tblPr>
      <w:tblGrid>
        <w:gridCol w:w="392"/>
        <w:gridCol w:w="1494"/>
        <w:gridCol w:w="2329"/>
        <w:gridCol w:w="563"/>
        <w:gridCol w:w="1183"/>
        <w:gridCol w:w="298"/>
        <w:gridCol w:w="282"/>
        <w:gridCol w:w="505"/>
        <w:gridCol w:w="521"/>
        <w:gridCol w:w="414"/>
        <w:gridCol w:w="306"/>
        <w:gridCol w:w="864"/>
      </w:tblGrid>
      <w:tr w:rsidR="00F56686" w:rsidRPr="008B35C7" w14:paraId="5DA4050C" w14:textId="77777777" w:rsidTr="007F1037">
        <w:trPr>
          <w:cantSplit/>
        </w:trPr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4623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lastRenderedPageBreak/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9A1C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AS_Leases_Other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0581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FDD4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914C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DEF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F56686" w:rsidRPr="008B35C7" w14:paraId="47974D71" w14:textId="77777777" w:rsidTr="007F1037">
        <w:trPr>
          <w:cantSplit/>
        </w:trPr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746C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55FB" w14:textId="3B74B470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其他</w:t>
            </w:r>
            <w:r w:rsidR="0049083A">
              <w:rPr>
                <w:rFonts w:ascii="Times New Roman" w:hAnsi="Times New Roman" w:hint="eastAsia"/>
                <w:sz w:val="20"/>
                <w:szCs w:val="20"/>
              </w:rPr>
              <w:t>暫存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明細檔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7D0A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B00A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F56686" w:rsidRPr="008B35C7" w14:paraId="64C9B010" w14:textId="77777777" w:rsidTr="007F1037">
        <w:trPr>
          <w:cantSplit/>
        </w:trPr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2D1C7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7E15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CDB5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900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577AA4CE" w14:textId="77777777" w:rsidTr="007F1037">
        <w:trPr>
          <w:cantSplit/>
        </w:trPr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4D40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5842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44AADC91" w14:textId="77777777" w:rsidTr="007F1037">
        <w:trPr>
          <w:cantSplit/>
        </w:trPr>
        <w:tc>
          <w:tcPr>
            <w:tcW w:w="1886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71161F5" w14:textId="77777777" w:rsidR="00F56686" w:rsidRPr="008B35C7" w:rsidRDefault="00F56686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65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0E7B5CB" w14:textId="77777777" w:rsidR="00F56686" w:rsidRPr="008B35C7" w:rsidRDefault="00F56686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610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435F2A8" w14:textId="77777777" w:rsidR="00F56686" w:rsidRPr="008B35C7" w:rsidRDefault="00F56686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F56686" w:rsidRPr="008B35C7" w14:paraId="65E8B0C2" w14:textId="77777777" w:rsidTr="007F1037">
        <w:trPr>
          <w:cantSplit/>
        </w:trPr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6FB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3698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4102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595D6F26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2AD1E3CF" w14:textId="77777777" w:rsidR="00F56686" w:rsidRPr="008B35C7" w:rsidRDefault="00F56686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11D542A" w14:textId="77777777" w:rsidR="00F56686" w:rsidRPr="008B35C7" w:rsidRDefault="00F56686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D32B289" w14:textId="77777777" w:rsidR="00F56686" w:rsidRPr="008B35C7" w:rsidRDefault="00F56686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CF82575" w14:textId="77777777" w:rsidR="00F56686" w:rsidRPr="008B35C7" w:rsidRDefault="00F56686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6C1E4B9" w14:textId="77777777" w:rsidR="00F56686" w:rsidRPr="008B35C7" w:rsidRDefault="00F56686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7708AA3" w14:textId="77777777" w:rsidR="00F56686" w:rsidRPr="008B35C7" w:rsidRDefault="00F56686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3836B99" w14:textId="77777777" w:rsidR="00F56686" w:rsidRPr="008B35C7" w:rsidRDefault="00F56686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3C3CB5D" w14:textId="77777777" w:rsidR="00F56686" w:rsidRPr="008B35C7" w:rsidRDefault="00F56686" w:rsidP="007F103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F56686" w:rsidRPr="008B35C7" w14:paraId="2BF51930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DFC4" w14:textId="77777777" w:rsidR="00F56686" w:rsidRPr="008B35C7" w:rsidRDefault="00F56686" w:rsidP="00FC4BFA">
            <w:pPr>
              <w:pStyle w:val="afe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4FAD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61DC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0FBC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7ED5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7B8E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F00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C0C5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14D57F2E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152F" w14:textId="77777777" w:rsidR="00F56686" w:rsidRPr="008B35C7" w:rsidRDefault="00F56686" w:rsidP="00FC4BFA">
            <w:pPr>
              <w:pStyle w:val="afe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A89C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17F3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Lease_Header_Tmp_ID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B6B8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AD5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ECFC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770F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4980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20070A4E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CCB8" w14:textId="77777777" w:rsidR="00F56686" w:rsidRPr="008B35C7" w:rsidRDefault="00F56686" w:rsidP="00FC4BFA">
            <w:pPr>
              <w:pStyle w:val="afe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93DA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門牌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BFFA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Doorplate_NO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B2FD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NVARCHAR(100)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4D3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A88D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F414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6859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5FD15719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225C" w14:textId="77777777" w:rsidR="00F56686" w:rsidRPr="008B35C7" w:rsidRDefault="00F56686" w:rsidP="00FC4BFA">
            <w:pPr>
              <w:pStyle w:val="afe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FCF6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面積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4588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Areas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35E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4518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A9EC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947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130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2E1E1DBE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4C92" w14:textId="77777777" w:rsidR="00F56686" w:rsidRPr="008B35C7" w:rsidRDefault="00F56686" w:rsidP="00FC4BFA">
            <w:pPr>
              <w:pStyle w:val="afe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6BDC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出租面積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A346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Rental_Area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91C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numeric(20,2)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D8AA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A2EA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AFFA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FE85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5621F876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CB4D" w14:textId="77777777" w:rsidR="00F56686" w:rsidRPr="008B35C7" w:rsidRDefault="00F56686" w:rsidP="00FC4BFA">
            <w:pPr>
              <w:pStyle w:val="afe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3B8A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EC8E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F21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CCA7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EA26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9895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71B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0D4EBB8C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A56D" w14:textId="77777777" w:rsidR="00F56686" w:rsidRPr="008B35C7" w:rsidRDefault="00F56686" w:rsidP="00FC4BFA">
            <w:pPr>
              <w:pStyle w:val="afe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2947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6B2C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63C8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BF9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6FE0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EB05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0864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6686C308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ADD2" w14:textId="77777777" w:rsidR="00F56686" w:rsidRPr="008B35C7" w:rsidRDefault="00F56686" w:rsidP="00FC4BFA">
            <w:pPr>
              <w:pStyle w:val="afe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2177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9357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6AE4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7116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450A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679F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3A8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681D35EF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F042" w14:textId="77777777" w:rsidR="00F56686" w:rsidRPr="008B35C7" w:rsidRDefault="00F56686" w:rsidP="00FC4BFA">
            <w:pPr>
              <w:pStyle w:val="afe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1F277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7495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3832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AC41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2E80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CC21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C98E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00E6E068" w14:textId="77777777" w:rsidTr="007F103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FA80" w14:textId="77777777" w:rsidR="00F56686" w:rsidRPr="008B35C7" w:rsidRDefault="00F56686" w:rsidP="00FC4BFA">
            <w:pPr>
              <w:pStyle w:val="afe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D0D4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FDB4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AE11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AD8B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B8F0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AA60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00E3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6686" w:rsidRPr="008B35C7" w14:paraId="6F1E430E" w14:textId="77777777" w:rsidTr="007F1037">
        <w:trPr>
          <w:cantSplit/>
        </w:trPr>
        <w:tc>
          <w:tcPr>
            <w:tcW w:w="91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43BA463" w14:textId="77777777" w:rsidR="00F56686" w:rsidRPr="008B35C7" w:rsidRDefault="00F56686" w:rsidP="007F103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F56686" w:rsidRPr="008B35C7" w14:paraId="3C51F8E5" w14:textId="77777777" w:rsidTr="007F1037">
        <w:trPr>
          <w:cantSplit/>
        </w:trPr>
        <w:tc>
          <w:tcPr>
            <w:tcW w:w="91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544D" w14:textId="77777777" w:rsidR="00F56686" w:rsidRPr="008B35C7" w:rsidRDefault="00F56686" w:rsidP="007F103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8E87A22" w14:textId="77777777" w:rsidR="00F56686" w:rsidRPr="00FA5FE8" w:rsidRDefault="00F56686" w:rsidP="00885D78">
      <w:pPr>
        <w:rPr>
          <w:rFonts w:ascii="Times New Roman" w:hAnsi="Times New Roman"/>
          <w:sz w:val="20"/>
          <w:szCs w:val="20"/>
        </w:rPr>
      </w:pPr>
    </w:p>
    <w:p w14:paraId="5E118A25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r w:rsidRPr="00FA5FE8">
        <w:rPr>
          <w:rFonts w:ascii="Times New Roman" w:eastAsia="標楷體" w:hAnsi="Times New Roman" w:cs="Times New Roman"/>
          <w:color w:val="000000" w:themeColor="text1"/>
        </w:rPr>
        <w:t xml:space="preserve"> </w:t>
      </w:r>
      <w:bookmarkStart w:id="30" w:name="_Toc488244762"/>
      <w:bookmarkStart w:id="31" w:name="_Toc488246672"/>
      <w:r w:rsidRPr="00FA5FE8">
        <w:rPr>
          <w:rFonts w:ascii="Times New Roman" w:eastAsia="標楷體" w:hAnsi="Times New Roman" w:cs="Times New Roman"/>
          <w:color w:val="000000" w:themeColor="text1"/>
        </w:rPr>
        <w:t xml:space="preserve">AS_LEASES_PICTURE </w:t>
      </w:r>
      <w:r w:rsidRPr="00FA5FE8">
        <w:rPr>
          <w:rFonts w:ascii="Times New Roman" w:eastAsia="標楷體" w:hAnsi="Times New Roman" w:cs="Times New Roman"/>
          <w:color w:val="000000" w:themeColor="text1"/>
        </w:rPr>
        <w:t>租約圖明細檔</w:t>
      </w:r>
      <w:bookmarkEnd w:id="30"/>
      <w:bookmarkEnd w:id="31"/>
    </w:p>
    <w:tbl>
      <w:tblPr>
        <w:tblW w:w="9150" w:type="dxa"/>
        <w:tblLook w:val="04A0" w:firstRow="1" w:lastRow="0" w:firstColumn="1" w:lastColumn="0" w:noHBand="0" w:noVBand="1"/>
      </w:tblPr>
      <w:tblGrid>
        <w:gridCol w:w="391"/>
        <w:gridCol w:w="1494"/>
        <w:gridCol w:w="2329"/>
        <w:gridCol w:w="564"/>
        <w:gridCol w:w="1182"/>
        <w:gridCol w:w="298"/>
        <w:gridCol w:w="282"/>
        <w:gridCol w:w="505"/>
        <w:gridCol w:w="521"/>
        <w:gridCol w:w="414"/>
        <w:gridCol w:w="306"/>
        <w:gridCol w:w="864"/>
      </w:tblGrid>
      <w:tr w:rsidR="00885D78" w:rsidRPr="008B35C7" w14:paraId="0ED1D184" w14:textId="77777777" w:rsidTr="008B35C7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A7C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2EB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AS_Leases_Picture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70F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181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B67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E9F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8B35C7" w14:paraId="37727A40" w14:textId="77777777" w:rsidTr="008B35C7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7E4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6FD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租約圖明細檔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895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B0F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8B35C7" w14:paraId="50A4DD35" w14:textId="77777777" w:rsidTr="008B35C7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BB8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C81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ED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5E9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CED0E0E" w14:textId="77777777" w:rsidTr="008B35C7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0FB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F5E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5EEAFB9" w14:textId="77777777" w:rsidTr="008B35C7">
        <w:trPr>
          <w:cantSplit/>
        </w:trPr>
        <w:tc>
          <w:tcPr>
            <w:tcW w:w="1885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D413463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65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98372D6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610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2D9506A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56908FD6" w14:textId="77777777" w:rsidTr="008B35C7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356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C88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C2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2662FB55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02EAD764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655D838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6549B5D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6D9000C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DE38036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BBA65C5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8DEFB59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D5D7BCC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8B35C7" w14:paraId="21E0B4B5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A486" w14:textId="77777777" w:rsidR="00885D78" w:rsidRPr="008B35C7" w:rsidRDefault="00885D78" w:rsidP="00030E52">
            <w:pPr>
              <w:pStyle w:val="afe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8EC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64C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0E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117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58C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52C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F0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B5B7105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48EA" w14:textId="77777777" w:rsidR="00885D78" w:rsidRPr="008B35C7" w:rsidRDefault="00885D78" w:rsidP="00030E52">
            <w:pPr>
              <w:pStyle w:val="afe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705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17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Lease_Header_Tmp_ID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579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AD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189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615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BDF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0A5ACFC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AC0C" w14:textId="77777777" w:rsidR="00885D78" w:rsidRPr="008B35C7" w:rsidRDefault="00885D78" w:rsidP="00030E52">
            <w:pPr>
              <w:pStyle w:val="afe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436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fldChar w:fldCharType="begin" w:fldLock="1"/>
            </w:r>
            <w:r w:rsidRPr="008B35C7">
              <w:rPr>
                <w:rFonts w:ascii="Times New Roman" w:hAnsi="Times New Roman"/>
                <w:sz w:val="20"/>
                <w:szCs w:val="20"/>
              </w:rPr>
              <w:instrText>MERGEFIELD Att.Alias</w:instrText>
            </w:r>
            <w:r w:rsidRPr="008B35C7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8B35C7">
              <w:rPr>
                <w:rFonts w:ascii="Times New Roman" w:hAnsi="Times New Roman"/>
                <w:sz w:val="20"/>
                <w:szCs w:val="20"/>
              </w:rPr>
              <w:t>圖片名稱</w:t>
            </w:r>
            <w:r w:rsidRPr="008B35C7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36E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fldChar w:fldCharType="begin" w:fldLock="1"/>
            </w:r>
            <w:r w:rsidRPr="008B35C7">
              <w:rPr>
                <w:rFonts w:ascii="Times New Roman" w:hAnsi="Times New Roman"/>
                <w:sz w:val="20"/>
                <w:szCs w:val="20"/>
              </w:rPr>
              <w:instrText>MERGEFIELD Att.Name</w:instrText>
            </w:r>
            <w:r w:rsidRPr="008B35C7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8B35C7">
              <w:rPr>
                <w:rFonts w:ascii="Times New Roman" w:hAnsi="Times New Roman"/>
                <w:sz w:val="20"/>
                <w:szCs w:val="20"/>
              </w:rPr>
              <w:t>Name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4B7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NVARCHAR(50)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93E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3C0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230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2A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BFEC1A6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F39F" w14:textId="77777777" w:rsidR="00885D78" w:rsidRPr="008B35C7" w:rsidRDefault="00885D78" w:rsidP="00030E52">
            <w:pPr>
              <w:pStyle w:val="afe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FDD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連結路徑</w:t>
            </w:r>
            <w:r w:rsidRPr="008B35C7">
              <w:rPr>
                <w:rFonts w:ascii="Times New Roman" w:hAnsi="Times New Roman"/>
                <w:sz w:val="20"/>
                <w:szCs w:val="20"/>
              </w:rPr>
              <w:fldChar w:fldCharType="begin" w:fldLock="1"/>
            </w:r>
            <w:r w:rsidRPr="008B35C7">
              <w:rPr>
                <w:rFonts w:ascii="Times New Roman" w:hAnsi="Times New Roman"/>
                <w:sz w:val="20"/>
                <w:szCs w:val="20"/>
              </w:rPr>
              <w:instrText>MERGEFIELD Att.Alias</w:instrText>
            </w:r>
            <w:r w:rsidRPr="008B35C7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254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fldChar w:fldCharType="begin" w:fldLock="1"/>
            </w:r>
            <w:r w:rsidRPr="008B35C7">
              <w:rPr>
                <w:rFonts w:ascii="Times New Roman" w:hAnsi="Times New Roman"/>
                <w:sz w:val="20"/>
                <w:szCs w:val="20"/>
              </w:rPr>
              <w:instrText>MERGEFIELD Att.Name</w:instrText>
            </w:r>
            <w:r w:rsidRPr="008B35C7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8B35C7">
              <w:rPr>
                <w:rFonts w:ascii="Times New Roman" w:hAnsi="Times New Roman"/>
                <w:sz w:val="20"/>
                <w:szCs w:val="20"/>
              </w:rPr>
              <w:t>Path</w:t>
            </w:r>
            <w:r w:rsidRPr="008B35C7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D86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NVARCHAR(255)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8EB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B01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13C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07C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286ECA2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AFE2" w14:textId="77777777" w:rsidR="00885D78" w:rsidRPr="008B35C7" w:rsidRDefault="00885D78" w:rsidP="00030E52">
            <w:pPr>
              <w:pStyle w:val="afe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3BE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圖檔內容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0B3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 xml:space="preserve">Picture_Content 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2D1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IMAGE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018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5B4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C9E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4AB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A17624A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D0A1" w14:textId="77777777" w:rsidR="00885D78" w:rsidRPr="008B35C7" w:rsidRDefault="00885D78" w:rsidP="00030E52">
            <w:pPr>
              <w:pStyle w:val="afe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78C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E87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626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VARCHAR(250)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3FC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2CE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8CA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264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4C33F08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690" w14:textId="77777777" w:rsidR="00885D78" w:rsidRPr="008B35C7" w:rsidRDefault="00885D78" w:rsidP="00030E52">
            <w:pPr>
              <w:pStyle w:val="afe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D87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67D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F93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EB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899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C9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C9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737E5A4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F37E" w14:textId="77777777" w:rsidR="00885D78" w:rsidRPr="008B35C7" w:rsidRDefault="00885D78" w:rsidP="00030E52">
            <w:pPr>
              <w:pStyle w:val="afe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FD9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F7B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CC7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F31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3E3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097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F91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F48CD9D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9414" w14:textId="77777777" w:rsidR="00885D78" w:rsidRPr="008B35C7" w:rsidRDefault="00885D78" w:rsidP="00030E52">
            <w:pPr>
              <w:pStyle w:val="afe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926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D8F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AF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982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20F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DB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F9C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27160AB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FD51" w14:textId="77777777" w:rsidR="00885D78" w:rsidRPr="008B35C7" w:rsidRDefault="00885D78" w:rsidP="00030E52">
            <w:pPr>
              <w:pStyle w:val="afe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DAE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A40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CE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3C1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C82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582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AD6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34FBBB1" w14:textId="77777777" w:rsidTr="008B35C7">
        <w:trPr>
          <w:cantSplit/>
        </w:trPr>
        <w:tc>
          <w:tcPr>
            <w:tcW w:w="91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29683ED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8B35C7" w14:paraId="2C5D1FD9" w14:textId="77777777" w:rsidTr="008B35C7">
        <w:trPr>
          <w:cantSplit/>
        </w:trPr>
        <w:tc>
          <w:tcPr>
            <w:tcW w:w="91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4FA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B9BA1AD" w14:textId="77777777" w:rsidR="00885D78" w:rsidRPr="00FA5FE8" w:rsidRDefault="00885D78" w:rsidP="00885D78">
      <w:pPr>
        <w:rPr>
          <w:rFonts w:ascii="Times New Roman" w:hAnsi="Times New Roman"/>
          <w:sz w:val="20"/>
          <w:szCs w:val="20"/>
        </w:rPr>
      </w:pPr>
    </w:p>
    <w:p w14:paraId="6C961527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32" w:name="_Toc488244763"/>
      <w:bookmarkStart w:id="33" w:name="_Toc488246673"/>
      <w:r w:rsidRPr="00FA5FE8">
        <w:rPr>
          <w:rFonts w:ascii="Times New Roman" w:eastAsia="標楷體" w:hAnsi="Times New Roman" w:cs="Times New Roman"/>
          <w:color w:val="000000" w:themeColor="text1"/>
        </w:rPr>
        <w:t xml:space="preserve">AS_LEASES_REMARK </w:t>
      </w:r>
      <w:r w:rsidRPr="00FA5FE8">
        <w:rPr>
          <w:rFonts w:ascii="Times New Roman" w:eastAsia="標楷體" w:hAnsi="Times New Roman" w:cs="Times New Roman"/>
          <w:color w:val="000000" w:themeColor="text1"/>
        </w:rPr>
        <w:t>租約備註檔</w:t>
      </w:r>
      <w:bookmarkEnd w:id="32"/>
      <w:bookmarkEnd w:id="33"/>
    </w:p>
    <w:tbl>
      <w:tblPr>
        <w:tblW w:w="9150" w:type="dxa"/>
        <w:tblLook w:val="04A0" w:firstRow="1" w:lastRow="0" w:firstColumn="1" w:lastColumn="0" w:noHBand="0" w:noVBand="1"/>
      </w:tblPr>
      <w:tblGrid>
        <w:gridCol w:w="391"/>
        <w:gridCol w:w="1494"/>
        <w:gridCol w:w="2329"/>
        <w:gridCol w:w="564"/>
        <w:gridCol w:w="1182"/>
        <w:gridCol w:w="298"/>
        <w:gridCol w:w="282"/>
        <w:gridCol w:w="505"/>
        <w:gridCol w:w="521"/>
        <w:gridCol w:w="414"/>
        <w:gridCol w:w="306"/>
        <w:gridCol w:w="864"/>
      </w:tblGrid>
      <w:tr w:rsidR="00885D78" w:rsidRPr="008B35C7" w14:paraId="5C86D480" w14:textId="77777777" w:rsidTr="008B35C7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78E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C40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AS_Leases_Remark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5FF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5B2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E23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5BE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8B35C7" w14:paraId="19566C30" w14:textId="77777777" w:rsidTr="008B35C7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25D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8B4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租約備註檔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1B0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F63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2017/5/25</w:t>
            </w:r>
          </w:p>
        </w:tc>
      </w:tr>
      <w:tr w:rsidR="00885D78" w:rsidRPr="008B35C7" w14:paraId="50ABC30B" w14:textId="77777777" w:rsidTr="008B35C7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21B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84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2BB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1ED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F3EF42C" w14:textId="77777777" w:rsidTr="008B35C7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6BE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DD1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3544E8C" w14:textId="77777777" w:rsidTr="008B35C7">
        <w:trPr>
          <w:cantSplit/>
        </w:trPr>
        <w:tc>
          <w:tcPr>
            <w:tcW w:w="1885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D2A26C3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65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51DB419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610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F92F1D4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6376BD55" w14:textId="77777777" w:rsidTr="008B35C7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265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2E3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3CC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5047F014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D4A646E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9FBC826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B3A1AC5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F21BD8D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C7196B9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CB02281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C288CE5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AB22BD1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8B35C7" w14:paraId="2446C223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1278" w14:textId="77777777" w:rsidR="00885D78" w:rsidRPr="008B35C7" w:rsidRDefault="00885D78" w:rsidP="00030E52">
            <w:pPr>
              <w:pStyle w:val="afe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725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567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8A5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3C2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19A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F19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1AD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F0F1BAC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813F" w14:textId="77777777" w:rsidR="00885D78" w:rsidRPr="008B35C7" w:rsidRDefault="00885D78" w:rsidP="00030E52">
            <w:pPr>
              <w:pStyle w:val="afe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212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E79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Lease_Header_Tmp_ID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A98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C07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6AF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BE5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4C1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EC31FB2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5EFD" w14:textId="77777777" w:rsidR="00885D78" w:rsidRPr="008B35C7" w:rsidRDefault="00885D78" w:rsidP="00030E52">
            <w:pPr>
              <w:pStyle w:val="afe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F10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0FE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4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0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FF3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B5A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AA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655C6FA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D88F" w14:textId="77777777" w:rsidR="00885D78" w:rsidRPr="008B35C7" w:rsidRDefault="00885D78" w:rsidP="00030E52">
            <w:pPr>
              <w:pStyle w:val="afe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F18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244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ReMark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CBD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NVARCHAR(600)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1AF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7FB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8C7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63C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B300838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494D" w14:textId="77777777" w:rsidR="00885D78" w:rsidRPr="008B35C7" w:rsidRDefault="00885D78" w:rsidP="00030E52">
            <w:pPr>
              <w:pStyle w:val="afe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D8B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410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F9B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EC1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302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0CB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6ED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F4FD344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F9FA" w14:textId="77777777" w:rsidR="00885D78" w:rsidRPr="008B35C7" w:rsidRDefault="00885D78" w:rsidP="00030E52">
            <w:pPr>
              <w:pStyle w:val="afe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B70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2F4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DAE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085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9FB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17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47A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08A1F1E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A123" w14:textId="77777777" w:rsidR="00885D78" w:rsidRPr="008B35C7" w:rsidRDefault="00885D78" w:rsidP="00030E52">
            <w:pPr>
              <w:pStyle w:val="afe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6F7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FBF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AEE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F05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2A2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ECF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B4A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A3DE6B2" w14:textId="77777777" w:rsidTr="008B35C7">
        <w:trPr>
          <w:cantSplit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ACF9" w14:textId="77777777" w:rsidR="00885D78" w:rsidRPr="008B35C7" w:rsidRDefault="00885D78" w:rsidP="00030E52">
            <w:pPr>
              <w:pStyle w:val="afe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095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801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FD0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DDB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755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C16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7A9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CB936B1" w14:textId="77777777" w:rsidTr="008B35C7">
        <w:trPr>
          <w:cantSplit/>
        </w:trPr>
        <w:tc>
          <w:tcPr>
            <w:tcW w:w="91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3C80D75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8B35C7" w14:paraId="2567F710" w14:textId="77777777" w:rsidTr="008B35C7">
        <w:trPr>
          <w:cantSplit/>
        </w:trPr>
        <w:tc>
          <w:tcPr>
            <w:tcW w:w="91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017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07DDE55" w14:textId="77777777" w:rsidR="00885D78" w:rsidRPr="00FA5FE8" w:rsidRDefault="00885D78" w:rsidP="00885D78">
      <w:pPr>
        <w:rPr>
          <w:rFonts w:ascii="Times New Roman" w:hAnsi="Times New Roman"/>
          <w:sz w:val="20"/>
          <w:szCs w:val="20"/>
        </w:rPr>
      </w:pPr>
    </w:p>
    <w:p w14:paraId="17C71B3A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34" w:name="_Toc483944204"/>
      <w:bookmarkStart w:id="35" w:name="_Toc483944482"/>
      <w:bookmarkStart w:id="36" w:name="_Toc483944625"/>
      <w:bookmarkStart w:id="37" w:name="_Toc488244764"/>
      <w:bookmarkStart w:id="38" w:name="_Toc488246674"/>
      <w:bookmarkEnd w:id="34"/>
      <w:bookmarkEnd w:id="35"/>
      <w:bookmarkEnd w:id="36"/>
      <w:r w:rsidRPr="00FA5FE8">
        <w:rPr>
          <w:rFonts w:ascii="Times New Roman" w:eastAsia="標楷體" w:hAnsi="Times New Roman" w:cs="Times New Roman"/>
          <w:color w:val="000000" w:themeColor="text1"/>
        </w:rPr>
        <w:t>AS_LEASES_Forfeit_ Template</w:t>
      </w:r>
      <w:r w:rsidRPr="00FA5FE8">
        <w:rPr>
          <w:rFonts w:ascii="Times New Roman" w:eastAsia="標楷體" w:hAnsi="Times New Roman" w:cs="Times New Roman"/>
          <w:color w:val="000000" w:themeColor="text1"/>
        </w:rPr>
        <w:t>違約金設定範本檔</w:t>
      </w:r>
      <w:bookmarkEnd w:id="37"/>
      <w:bookmarkEnd w:id="38"/>
    </w:p>
    <w:tbl>
      <w:tblPr>
        <w:tblW w:w="8999" w:type="dxa"/>
        <w:tblLook w:val="04A0" w:firstRow="1" w:lastRow="0" w:firstColumn="1" w:lastColumn="0" w:noHBand="0" w:noVBand="1"/>
      </w:tblPr>
      <w:tblGrid>
        <w:gridCol w:w="392"/>
        <w:gridCol w:w="1690"/>
        <w:gridCol w:w="2207"/>
        <w:gridCol w:w="770"/>
        <w:gridCol w:w="832"/>
        <w:gridCol w:w="298"/>
        <w:gridCol w:w="272"/>
        <w:gridCol w:w="505"/>
        <w:gridCol w:w="524"/>
        <w:gridCol w:w="416"/>
        <w:gridCol w:w="280"/>
        <w:gridCol w:w="813"/>
      </w:tblGrid>
      <w:tr w:rsidR="00885D78" w:rsidRPr="008B35C7" w14:paraId="0FF25014" w14:textId="77777777" w:rsidTr="008B35C7">
        <w:trPr>
          <w:cantSplit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4A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2C3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AS_Leases_Forfeit_Template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208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DB0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580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5B1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8B35C7" w14:paraId="4E8A60D5" w14:textId="77777777" w:rsidTr="008B35C7">
        <w:trPr>
          <w:cantSplit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CBE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74E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違約金設定範本檔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30B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B20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8B35C7" w14:paraId="6B4684D1" w14:textId="77777777" w:rsidTr="008B35C7">
        <w:trPr>
          <w:cantSplit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A99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DF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9B8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617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10C308B" w14:textId="77777777" w:rsidTr="008B35C7">
        <w:trPr>
          <w:cantSplit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326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69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533A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BF2150F" w14:textId="77777777" w:rsidTr="008B35C7">
        <w:trPr>
          <w:cantSplit/>
        </w:trPr>
        <w:tc>
          <w:tcPr>
            <w:tcW w:w="2082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BAEFCEB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379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3299499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538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D366CA0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0A78ED72" w14:textId="77777777" w:rsidTr="008B35C7">
        <w:trPr>
          <w:cantSplit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BF9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91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D13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06B72AE4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C39E64F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44551DF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262A470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D4B4103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B0A189C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D5EF090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E3FA0A0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A01EB93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B35C7" w:rsidRPr="008B35C7" w14:paraId="08CA7980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210E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E0B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A3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EF2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NTI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7A1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C25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F15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F0D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28D13E65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D8EC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C32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違約金計算方式說明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AA5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E3C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VARCHAR(050)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46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5E0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AAA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85E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79727397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812E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AF6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期方式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FF9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Perior_Type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649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731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F89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C4B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B1F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11BA4D05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7087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AA8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首期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114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First_Perior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62C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5CA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D75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332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AB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2CE37E03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64BA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F7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次期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2BC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Next_Perior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4C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ECA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E4E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BB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FB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0E440CC2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1148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C8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加權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062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Weighted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5C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02E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837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DF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BA8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6ED2031B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27CB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953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是否累加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9CE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Accumulate_Flag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F52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D1B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F69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251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F26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Y/N</w:t>
            </w:r>
          </w:p>
        </w:tc>
      </w:tr>
      <w:tr w:rsidR="008B35C7" w:rsidRPr="008B35C7" w14:paraId="51D0A4C8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15FA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D25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上限百分比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281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Maximum_Percentage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294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numeric(3,2)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073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D0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F57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816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4CA6FD65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6320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8DA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下限倍數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2C8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Minimum_Times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5AF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numeric(3,0)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39C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59C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73B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614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78CE515D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D74B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3CA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上限天數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956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Maximum_Days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70B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numeric(3,0)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929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ABB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552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A22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20B8BDE3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65C2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787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上限金額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BDB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Maximum_Amount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05C4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26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6B4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7F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E92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4A79184E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67D5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1435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是否無上限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A5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Unlimited_Flag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3AF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E7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53F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F08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832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Y/N</w:t>
            </w:r>
          </w:p>
        </w:tc>
      </w:tr>
      <w:tr w:rsidR="008B35C7" w:rsidRPr="008B35C7" w14:paraId="5FD1E35F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3776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7C8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啟用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94D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Active_Flag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17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22B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C4E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227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364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Y/N</w:t>
            </w:r>
          </w:p>
        </w:tc>
      </w:tr>
      <w:tr w:rsidR="008B35C7" w:rsidRPr="008B35C7" w14:paraId="6736B48D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96CB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71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18C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C7E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EBA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D78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897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A81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4BB4B65C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6D86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B818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D55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0E0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B8F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27C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2EB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27B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6EFB5066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B771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E69F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91E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2F3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3F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279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BAC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E4C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77BACEBB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5C68" w14:textId="77777777" w:rsidR="00885D78" w:rsidRPr="008B35C7" w:rsidRDefault="00885D78" w:rsidP="00030E52">
            <w:pPr>
              <w:pStyle w:val="afe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DC54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9A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1C4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615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C06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92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4CF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B9993BE" w14:textId="77777777" w:rsidTr="008B35C7">
        <w:trPr>
          <w:cantSplit/>
        </w:trPr>
        <w:tc>
          <w:tcPr>
            <w:tcW w:w="89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499CEA6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8B35C7" w14:paraId="62A0E5AD" w14:textId="77777777" w:rsidTr="008B35C7">
        <w:trPr>
          <w:cantSplit/>
        </w:trPr>
        <w:tc>
          <w:tcPr>
            <w:tcW w:w="89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A6E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197FE0E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r w:rsidRPr="00FA5FE8">
        <w:rPr>
          <w:rFonts w:ascii="Times New Roman" w:eastAsia="標楷體" w:hAnsi="Times New Roman" w:cs="Times New Roman"/>
          <w:color w:val="000000" w:themeColor="text1"/>
        </w:rPr>
        <w:t xml:space="preserve"> </w:t>
      </w:r>
      <w:bookmarkStart w:id="39" w:name="_Toc488244765"/>
      <w:bookmarkStart w:id="40" w:name="_Toc488246675"/>
      <w:r w:rsidRPr="00FA5FE8">
        <w:rPr>
          <w:rFonts w:ascii="Times New Roman" w:eastAsia="標楷體" w:hAnsi="Times New Roman" w:cs="Times New Roman"/>
          <w:color w:val="000000" w:themeColor="text1"/>
        </w:rPr>
        <w:t>AS_LEASES_Forfeit</w:t>
      </w:r>
      <w:r w:rsidRPr="00FA5FE8">
        <w:rPr>
          <w:rFonts w:ascii="Times New Roman" w:eastAsia="標楷體" w:hAnsi="Times New Roman" w:cs="Times New Roman"/>
          <w:color w:val="000000" w:themeColor="text1"/>
        </w:rPr>
        <w:t>違約金設定檔</w:t>
      </w:r>
      <w:bookmarkEnd w:id="39"/>
      <w:bookmarkEnd w:id="40"/>
    </w:p>
    <w:tbl>
      <w:tblPr>
        <w:tblW w:w="9232" w:type="dxa"/>
        <w:tblLook w:val="04A0" w:firstRow="1" w:lastRow="0" w:firstColumn="1" w:lastColumn="0" w:noHBand="0" w:noVBand="1"/>
      </w:tblPr>
      <w:tblGrid>
        <w:gridCol w:w="392"/>
        <w:gridCol w:w="1768"/>
        <w:gridCol w:w="2329"/>
        <w:gridCol w:w="516"/>
        <w:gridCol w:w="1086"/>
        <w:gridCol w:w="298"/>
        <w:gridCol w:w="276"/>
        <w:gridCol w:w="505"/>
        <w:gridCol w:w="525"/>
        <w:gridCol w:w="415"/>
        <w:gridCol w:w="290"/>
        <w:gridCol w:w="832"/>
      </w:tblGrid>
      <w:tr w:rsidR="00885D78" w:rsidRPr="008B35C7" w14:paraId="68578982" w14:textId="77777777" w:rsidTr="008B35C7">
        <w:trPr>
          <w:cantSplit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419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1EC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AS_Leases_Forfeit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D334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4D7D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99D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6F7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8B35C7" w14:paraId="0995CF65" w14:textId="77777777" w:rsidTr="008B35C7">
        <w:trPr>
          <w:cantSplit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2E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ECE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違約金設定檔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3FB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A82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8B35C7" w14:paraId="5ACD2880" w14:textId="77777777" w:rsidTr="008B35C7">
        <w:trPr>
          <w:cantSplit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11A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59A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3C4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685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99A873F" w14:textId="77777777" w:rsidTr="008B35C7">
        <w:trPr>
          <w:cantSplit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8E3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07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AEE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4DD4CC6B" w14:textId="77777777" w:rsidTr="008B35C7">
        <w:trPr>
          <w:cantSplit/>
        </w:trPr>
        <w:tc>
          <w:tcPr>
            <w:tcW w:w="2160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8433FA0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50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6EC9865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567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D9F282B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16DD3739" w14:textId="77777777" w:rsidTr="008B35C7">
        <w:trPr>
          <w:cantSplit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F3B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D0C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19E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36E7A908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3F9C39EF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7675073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18648B0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79F338C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18950C2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BEC1216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A7E8B91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3BD0EA4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8B35C7" w14:paraId="59EE12A0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70B2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3FD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146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497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NTI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3D7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F52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4A0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FA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D0DC359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5E91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D5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TMP ID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FDE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Lease_Header_Tmp_ID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8B0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21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6E0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C67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ECF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58F1AB1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1975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552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違約金計算方式說明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779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9AD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VARCHAR(050)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73D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854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E42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E96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2DA80D1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BEF5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A1D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期方式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3B2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Perior_Type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42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VARCHAR(010)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FBA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084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A63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9A0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4C8B940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D68D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A6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首期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4D5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First_Perior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9A3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C56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25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A6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739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0E59EB13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A6D8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50B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次期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12D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Next_Perior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941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22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396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51E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116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5E47C12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EA08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FC3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加權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870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Weighted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F8D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5B3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657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51E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42B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363482C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7A7B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A68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是否累加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C3A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Accumulate_Flag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FC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10A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FB2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3C1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180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Y/N</w:t>
            </w:r>
          </w:p>
        </w:tc>
      </w:tr>
      <w:tr w:rsidR="00885D78" w:rsidRPr="008B35C7" w14:paraId="42DC31B3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8239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48E1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上限百分比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CEF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Maximum_Percentage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64D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numeric(3,2)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C7B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FDD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0D4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01C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98284BA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6F3B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DDA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下限倍數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65B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Minimum_Times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903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numeric(3,0)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886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1C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093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9AE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74258AEB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DA98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B8D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上限天數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A5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Maximum_Days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90E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numeric(3,0)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6C0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13A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4E8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6ED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F44CC2B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3E86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7CC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上限金額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15C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Maximum_Amount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BA4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E09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5CB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A9B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5A8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049C98B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8E80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882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是否無上限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678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Unlimited_Flag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AA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8F5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6F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7D2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514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Y/N</w:t>
            </w:r>
          </w:p>
        </w:tc>
      </w:tr>
      <w:tr w:rsidR="00885D78" w:rsidRPr="008B35C7" w14:paraId="1451A732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C53E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D0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啟用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B54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Active_Flag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CCB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631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9A4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D0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DE1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Y/N</w:t>
            </w:r>
          </w:p>
        </w:tc>
      </w:tr>
      <w:tr w:rsidR="00885D78" w:rsidRPr="008B35C7" w14:paraId="3F0E1032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DB4B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939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異動註記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6B9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Modify_Flag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072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47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F4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517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BA3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0=N</w:t>
            </w:r>
          </w:p>
          <w:p w14:paraId="3B22BF3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1=Y</w:t>
            </w:r>
            <w:r w:rsidRPr="008B35C7">
              <w:rPr>
                <w:rFonts w:ascii="Times New Roman" w:hAnsi="Times New Roman"/>
                <w:sz w:val="20"/>
                <w:szCs w:val="20"/>
              </w:rPr>
              <w:br/>
            </w:r>
            <w:r w:rsidRPr="008B35C7">
              <w:rPr>
                <w:rFonts w:ascii="Times New Roman" w:hAnsi="Times New Roman"/>
                <w:sz w:val="20"/>
                <w:szCs w:val="20"/>
              </w:rPr>
              <w:t>若異動時間與建立時間不同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即為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</w:tr>
      <w:tr w:rsidR="00885D78" w:rsidRPr="008B35C7" w14:paraId="64DD64B4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3FF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6B5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E12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EC1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F98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8AF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D90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D83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3D5163F9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413C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5E3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E98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CA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2E2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918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5EC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D7D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FDA8045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18C0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3810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A60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8A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29A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CD0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770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5B6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260CC2E0" w14:textId="77777777" w:rsidTr="008B35C7">
        <w:trPr>
          <w:cantSplit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A896" w14:textId="77777777" w:rsidR="00885D78" w:rsidRPr="008B35C7" w:rsidRDefault="00885D78" w:rsidP="00030E52">
            <w:pPr>
              <w:pStyle w:val="afe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744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D13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097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1C0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69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552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0F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63131A33" w14:textId="77777777" w:rsidTr="008B35C7">
        <w:trPr>
          <w:cantSplit/>
        </w:trPr>
        <w:tc>
          <w:tcPr>
            <w:tcW w:w="923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29CC3DF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8B35C7" w14:paraId="4AFE4371" w14:textId="77777777" w:rsidTr="008B35C7">
        <w:trPr>
          <w:cantSplit/>
        </w:trPr>
        <w:tc>
          <w:tcPr>
            <w:tcW w:w="923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0EB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76E327A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41" w:name="_Toc488244766"/>
      <w:bookmarkStart w:id="42" w:name="_Toc488246676"/>
      <w:r w:rsidRPr="00FA5FE8">
        <w:rPr>
          <w:rFonts w:ascii="Times New Roman" w:eastAsia="標楷體" w:hAnsi="Times New Roman" w:cs="Times New Roman"/>
          <w:color w:val="000000" w:themeColor="text1"/>
        </w:rPr>
        <w:t>AS_LEASES_ACCOUNTS_RECEIVABLE</w:t>
      </w:r>
      <w:r w:rsidRPr="00FA5FE8">
        <w:rPr>
          <w:rFonts w:ascii="Times New Roman" w:eastAsia="標楷體" w:hAnsi="Times New Roman" w:cs="Times New Roman"/>
          <w:color w:val="000000" w:themeColor="text1"/>
        </w:rPr>
        <w:t>出租契約應收帳款明細檔</w:t>
      </w:r>
      <w:bookmarkEnd w:id="41"/>
      <w:bookmarkEnd w:id="42"/>
    </w:p>
    <w:tbl>
      <w:tblPr>
        <w:tblW w:w="99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2882"/>
        <w:gridCol w:w="1602"/>
        <w:gridCol w:w="484"/>
        <w:gridCol w:w="81"/>
        <w:gridCol w:w="505"/>
        <w:gridCol w:w="704"/>
        <w:gridCol w:w="179"/>
        <w:gridCol w:w="515"/>
        <w:gridCol w:w="975"/>
      </w:tblGrid>
      <w:tr w:rsidR="008B35C7" w:rsidRPr="008B35C7" w14:paraId="75A08368" w14:textId="77777777" w:rsidTr="008B35C7">
        <w:trPr>
          <w:cantSplit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1F6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7FC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AS_Leases_Accounts_Receivable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AD6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973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25C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7DC0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B35C7" w:rsidRPr="008B35C7" w14:paraId="334061EA" w14:textId="77777777" w:rsidTr="008B35C7">
        <w:trPr>
          <w:cantSplit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13A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FD0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出租契約應收帳款明細檔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FB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9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81E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B35C7" w:rsidRPr="008B35C7" w14:paraId="124CD8D6" w14:textId="77777777" w:rsidTr="008B35C7">
        <w:trPr>
          <w:cantSplit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2B4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BB8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123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9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F42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50B6B7D1" w14:textId="77777777" w:rsidTr="008B35C7">
        <w:trPr>
          <w:cantSplit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3A9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9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CF0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579E838C" w14:textId="77777777" w:rsidTr="008B35C7">
        <w:trPr>
          <w:cantSplit/>
        </w:trPr>
        <w:tc>
          <w:tcPr>
            <w:tcW w:w="1985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CB6B4DB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5049" w:type="dxa"/>
            <w:gridSpan w:val="4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844E68F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878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64DF435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8B35C7" w14:paraId="27E55507" w14:textId="77777777" w:rsidTr="008B35C7">
        <w:trPr>
          <w:cantSplit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7A1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6AD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AE6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5FE8" w:rsidRPr="008B35C7" w14:paraId="10237040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23FBC7AF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D284BC2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DEF1A61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8D3F153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5DDE12F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C148E5C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BA6216F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F5D7A24" w14:textId="77777777" w:rsidR="00885D78" w:rsidRPr="008B35C7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B35C7" w:rsidRPr="008B35C7" w14:paraId="58886024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116E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7C0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0FC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5EA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BF5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DBD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133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D05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121DD171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358D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07F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3D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Lease_Header_ID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226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A34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12B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DA1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0B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001CA5C3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9C6B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697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應收帳款類別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0E1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Accounts_Receivable_Type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641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806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ECF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B6D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352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06541891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CABB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15E2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kern w:val="0"/>
                <w:sz w:val="20"/>
                <w:szCs w:val="20"/>
              </w:rPr>
              <w:t>繳款方式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97F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Payment_Method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0B1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5C5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AB2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D5B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FD2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0: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委託代繳</w:t>
            </w:r>
            <w:r w:rsidRPr="008B35C7">
              <w:rPr>
                <w:rFonts w:ascii="Times New Roman" w:hAnsi="Times New Roman"/>
                <w:sz w:val="20"/>
                <w:szCs w:val="20"/>
              </w:rPr>
              <w:br/>
              <w:t>1: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現金</w:t>
            </w:r>
          </w:p>
          <w:p w14:paraId="767BCC2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2: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支票</w:t>
            </w:r>
            <w:r w:rsidRPr="008B35C7">
              <w:rPr>
                <w:rFonts w:ascii="Times New Roman" w:hAnsi="Times New Roman"/>
                <w:sz w:val="20"/>
                <w:szCs w:val="20"/>
              </w:rPr>
              <w:br/>
            </w:r>
            <w:r w:rsidRPr="008B35C7">
              <w:rPr>
                <w:rFonts w:ascii="Times New Roman" w:hAnsi="Times New Roman"/>
                <w:sz w:val="20"/>
                <w:szCs w:val="20"/>
              </w:rPr>
              <w:t>空白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: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全部</w:t>
            </w:r>
          </w:p>
        </w:tc>
      </w:tr>
      <w:tr w:rsidR="008B35C7" w:rsidRPr="008B35C7" w14:paraId="343CD8B0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13B8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57A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繳款帳號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8B6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Payment_Account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607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30C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A02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CC0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2C8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193AB679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A0C5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6E5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帳款期別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27F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Accounts_Receivable_Period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0E7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8A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5A7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B19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D63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ex:106/1</w:t>
            </w:r>
          </w:p>
        </w:tc>
      </w:tr>
      <w:tr w:rsidR="008B35C7" w:rsidRPr="008B35C7" w14:paraId="71868BFF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FAEC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2E0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應收金額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FF1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Accounts_Receivable_Amount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091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B61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634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5DB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CA3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403F9D06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9971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5BC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減免金額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491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Discount_Amount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03F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6B6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238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FFC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4F2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798C05C7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891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574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繳款期限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977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Payment_Deadline_Date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2F7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62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293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38C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284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7C02DDBA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A945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66D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已繳金額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882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Payment_Amount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C4B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A9C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B56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FB8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CAE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累加</w:t>
            </w:r>
          </w:p>
        </w:tc>
      </w:tr>
      <w:tr w:rsidR="008B35C7" w:rsidRPr="008B35C7" w14:paraId="0334DA87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124C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AC7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繳款日期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870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Payment_Date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248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2FD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8BB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F82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BAE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updae</w:t>
            </w:r>
          </w:p>
        </w:tc>
      </w:tr>
      <w:tr w:rsidR="008B35C7" w:rsidRPr="008B35C7" w14:paraId="1D892DFD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1488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74B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繳款狀態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2EC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Lease_Payment_Status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1E0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BFA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195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E4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481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E14</w:t>
            </w:r>
          </w:p>
        </w:tc>
      </w:tr>
      <w:tr w:rsidR="008B35C7" w:rsidRPr="008B35C7" w14:paraId="22550C7B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0D04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1E9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已產生繳款單註記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029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 xml:space="preserve">Payment_Headers_Flag 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00C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5BF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B06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36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EF6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Update</w:t>
            </w:r>
          </w:p>
          <w:p w14:paraId="3D63378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759F7A0B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A280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DDD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已產生匯出檔註記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7D0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File_Flag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ACB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D32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9E9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53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A95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update</w:t>
            </w:r>
          </w:p>
        </w:tc>
      </w:tr>
      <w:tr w:rsidR="008B35C7" w:rsidRPr="008B35C7" w14:paraId="11536358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F97A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6C0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流程狀態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1C1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Flow_ Status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570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3AE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9E1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A61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089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46002164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D114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C94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已轉會計帳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860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Accounting_Flag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667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5AA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3D3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2A1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D75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4166086E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D6EB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A3D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排程編號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72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Batch_No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9D9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VARCHAR(20)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124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24A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5B5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793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6FF86516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33B0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A49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949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642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VARCHAR(250)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43A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01F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2A7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C08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3DD0610E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F4BB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6774" w14:textId="77777777" w:rsidR="00885D78" w:rsidRPr="008B35C7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事務處理編號</w:t>
            </w:r>
          </w:p>
          <w:p w14:paraId="41DC857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(</w:t>
            </w: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流程編號</w:t>
            </w: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FLOW_ID)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6A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Form_Number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1D4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VARCHAR(17)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581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D9F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FB3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92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Create_Flow, Start_Flow</w:t>
            </w:r>
          </w:p>
        </w:tc>
      </w:tr>
      <w:tr w:rsidR="008B35C7" w:rsidRPr="008B35C7" w14:paraId="16AEB25E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2847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35F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事務處理類型</w:t>
            </w:r>
          </w:p>
          <w:p w14:paraId="0188F61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(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表單編號、功能代碼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5E8B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Transaction_Type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FA8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VARCHAR(4)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26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82D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A1F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401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點選系統功能自動帶入</w:t>
            </w:r>
          </w:p>
        </w:tc>
      </w:tr>
      <w:tr w:rsidR="008B35C7" w:rsidRPr="008B35C7" w14:paraId="0F0C5674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701A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78E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04A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2C431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89FC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E3378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0B9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4A2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4B8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7F8E62B9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5C7C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EAC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6CB8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B0E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4506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B14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B553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F92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2CA1D48E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4254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3526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201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E05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267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89EA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9D30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29B5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5C7" w:rsidRPr="008B35C7" w14:paraId="2ACD3D31" w14:textId="77777777" w:rsidTr="008B35C7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1038" w14:textId="77777777" w:rsidR="00885D78" w:rsidRPr="008B35C7" w:rsidRDefault="00885D78" w:rsidP="00030E52">
            <w:pPr>
              <w:pStyle w:val="afe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1CDF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8B35C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5967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7559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8B35C7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A24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B064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D42E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B91D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8B35C7" w14:paraId="1231B6CF" w14:textId="77777777" w:rsidTr="008B35C7">
        <w:trPr>
          <w:cantSplit/>
        </w:trPr>
        <w:tc>
          <w:tcPr>
            <w:tcW w:w="99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EB1485C" w14:textId="77777777" w:rsidR="00885D78" w:rsidRPr="008B35C7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8B35C7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8B35C7" w14:paraId="3EE3AF54" w14:textId="77777777" w:rsidTr="008B35C7">
        <w:trPr>
          <w:cantSplit/>
        </w:trPr>
        <w:tc>
          <w:tcPr>
            <w:tcW w:w="99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DE52" w14:textId="77777777" w:rsidR="00885D78" w:rsidRPr="008B35C7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FCA048E" w14:textId="77777777" w:rsidR="00885D78" w:rsidRPr="00FA5FE8" w:rsidRDefault="00885D78" w:rsidP="00885D78">
      <w:pPr>
        <w:rPr>
          <w:rFonts w:ascii="Times New Roman" w:hAnsi="Times New Roman"/>
          <w:sz w:val="20"/>
          <w:szCs w:val="20"/>
        </w:rPr>
      </w:pPr>
    </w:p>
    <w:p w14:paraId="441D89A9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43" w:name="_Toc488244767"/>
      <w:bookmarkStart w:id="44" w:name="_Toc488246677"/>
      <w:r w:rsidRPr="00FA5FE8">
        <w:rPr>
          <w:rFonts w:ascii="Times New Roman" w:eastAsia="標楷體" w:hAnsi="Times New Roman" w:cs="Times New Roman"/>
          <w:color w:val="000000" w:themeColor="text1"/>
        </w:rPr>
        <w:t>AS_LEASES_ACCOUNTS_RECEIVABLE_Offset</w:t>
      </w:r>
      <w:r w:rsidRPr="00FA5FE8">
        <w:rPr>
          <w:rFonts w:ascii="Times New Roman" w:eastAsia="標楷體" w:hAnsi="Times New Roman" w:cs="Times New Roman"/>
          <w:color w:val="000000" w:themeColor="text1"/>
        </w:rPr>
        <w:t>出租應收帳款沖銷紀錄檔</w:t>
      </w:r>
      <w:bookmarkEnd w:id="43"/>
      <w:bookmarkEnd w:id="44"/>
    </w:p>
    <w:tbl>
      <w:tblPr>
        <w:tblW w:w="9340" w:type="dxa"/>
        <w:tblLook w:val="04A0" w:firstRow="1" w:lastRow="0" w:firstColumn="1" w:lastColumn="0" w:noHBand="0" w:noVBand="1"/>
      </w:tblPr>
      <w:tblGrid>
        <w:gridCol w:w="382"/>
        <w:gridCol w:w="1427"/>
        <w:gridCol w:w="3095"/>
        <w:gridCol w:w="798"/>
        <w:gridCol w:w="675"/>
        <w:gridCol w:w="295"/>
        <w:gridCol w:w="278"/>
        <w:gridCol w:w="505"/>
        <w:gridCol w:w="519"/>
        <w:gridCol w:w="421"/>
        <w:gridCol w:w="223"/>
        <w:gridCol w:w="722"/>
      </w:tblGrid>
      <w:tr w:rsidR="00885D78" w:rsidRPr="00E608F6" w14:paraId="345D056C" w14:textId="77777777" w:rsidTr="007237AC">
        <w:trPr>
          <w:cantSplit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FC93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E608F6">
              <w:rPr>
                <w:rFonts w:ascii="Times New Roman" w:hAnsi="Times New Roman"/>
                <w:sz w:val="20"/>
                <w:szCs w:val="20"/>
              </w:rPr>
              <w:t>/</w:t>
            </w:r>
            <w:r w:rsidRPr="00E608F6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67A0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AS_Leases_Accounts_Receivable_Offset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1EE6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12C1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A4E9A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57A4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E608F6" w14:paraId="2BB149B3" w14:textId="77777777" w:rsidTr="007237AC">
        <w:trPr>
          <w:cantSplit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C7B7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9C42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出租應收帳款沖銷紀錄檔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75A7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6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742B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E608F6" w14:paraId="4D5B1466" w14:textId="77777777" w:rsidTr="007237AC">
        <w:trPr>
          <w:cantSplit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14B8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E608F6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B5A0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B2B6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6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C60F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31CF0388" w14:textId="77777777" w:rsidTr="007237AC">
        <w:trPr>
          <w:cantSplit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7CEC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5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4AD8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1861B1E5" w14:textId="77777777" w:rsidTr="007237AC">
        <w:trPr>
          <w:cantSplit/>
        </w:trPr>
        <w:tc>
          <w:tcPr>
            <w:tcW w:w="1809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DC741AF" w14:textId="77777777" w:rsidR="00885D78" w:rsidRPr="00E608F6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5141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02FC925" w14:textId="77777777" w:rsidR="00885D78" w:rsidRPr="00E608F6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390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4443994" w14:textId="77777777" w:rsidR="00885D78" w:rsidRPr="00E608F6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E608F6" w14:paraId="1009587A" w14:textId="77777777" w:rsidTr="007237AC">
        <w:trPr>
          <w:cantSplit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4A7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EB35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35A3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08F6" w:rsidRPr="00E608F6" w14:paraId="3DC031D4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19404E1" w14:textId="77777777" w:rsidR="00885D78" w:rsidRPr="00E608F6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68C0D4C" w14:textId="77777777" w:rsidR="00885D78" w:rsidRPr="00E608F6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5E6E31E" w14:textId="77777777" w:rsidR="00885D78" w:rsidRPr="00E608F6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5A3CCD0" w14:textId="77777777" w:rsidR="00885D78" w:rsidRPr="00E608F6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7F53C61" w14:textId="77777777" w:rsidR="00885D78" w:rsidRPr="00E608F6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61A0F9C" w14:textId="77777777" w:rsidR="00885D78" w:rsidRPr="00E608F6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0D59A41" w14:textId="77777777" w:rsidR="00885D78" w:rsidRPr="00E608F6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D8B8D80" w14:textId="77777777" w:rsidR="00885D78" w:rsidRPr="00E608F6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E608F6" w14:paraId="5DEFFF35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730D" w14:textId="77777777" w:rsidR="00885D78" w:rsidRPr="00E608F6" w:rsidRDefault="00885D78" w:rsidP="00030E52">
            <w:pPr>
              <w:pStyle w:val="afe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75D2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A055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825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3CEB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D0C4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ABC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FF2C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7A014B71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69AC" w14:textId="77777777" w:rsidR="00885D78" w:rsidRPr="00E608F6" w:rsidRDefault="00885D78" w:rsidP="00030E52">
            <w:pPr>
              <w:pStyle w:val="afe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C806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應收帳款</w:t>
            </w:r>
            <w:r w:rsidRPr="00E608F6">
              <w:rPr>
                <w:rFonts w:ascii="Times New Roman" w:hAnsi="Times New Roman"/>
                <w:sz w:val="20"/>
                <w:szCs w:val="20"/>
              </w:rPr>
              <w:t>_ID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4E2C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Leases_Accounts_Receivable_ID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A61A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3585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015BE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FF7A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C2E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2CC05265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3659" w14:textId="77777777" w:rsidR="00885D78" w:rsidRPr="00E608F6" w:rsidRDefault="00885D78" w:rsidP="00030E52">
            <w:pPr>
              <w:pStyle w:val="afe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B765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減免金額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66F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Discount_Amount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2AA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64D2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9473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B02E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BB96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28F438BD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AB8E" w14:textId="77777777" w:rsidR="00885D78" w:rsidRPr="00E608F6" w:rsidRDefault="00885D78" w:rsidP="00030E52">
            <w:pPr>
              <w:pStyle w:val="afe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4FA2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繳款金額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ED03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Payment_Amount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9343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3EE4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8A98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B3ED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423F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3650876E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79EF" w14:textId="77777777" w:rsidR="00885D78" w:rsidRPr="00E608F6" w:rsidRDefault="00885D78" w:rsidP="00030E52">
            <w:pPr>
              <w:pStyle w:val="afe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A668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繳款日期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C2CA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Payment_Date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A583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5C2B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C5B3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22F7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4DBF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1C7DE5BF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6825" w14:textId="77777777" w:rsidR="00885D78" w:rsidRPr="00E608F6" w:rsidRDefault="00885D78" w:rsidP="00030E52">
            <w:pPr>
              <w:pStyle w:val="afe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1D7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已轉會計帳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701E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Accounting_Flag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FB7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433A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BBB1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7B47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FD95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144A9B5C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85BD" w14:textId="77777777" w:rsidR="00885D78" w:rsidRPr="00E608F6" w:rsidRDefault="00885D78" w:rsidP="00030E52">
            <w:pPr>
              <w:pStyle w:val="afe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63B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轉會計帳日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95A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Accounting_Date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4BFD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E95A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DD43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3CB0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149D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26358A95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E77A" w14:textId="77777777" w:rsidR="00885D78" w:rsidRPr="00E608F6" w:rsidRDefault="00885D78" w:rsidP="00030E52">
            <w:pPr>
              <w:pStyle w:val="afe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D8A3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AA3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31B5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E742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627CE94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A7F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BEBC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1FC5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128D72A3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2A93" w14:textId="77777777" w:rsidR="00885D78" w:rsidRPr="00E608F6" w:rsidRDefault="00885D78" w:rsidP="00030E52">
            <w:pPr>
              <w:pStyle w:val="afe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4F4D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073B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1622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FCED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0390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81A2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E0EB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1F1B932C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93D5" w14:textId="77777777" w:rsidR="00885D78" w:rsidRPr="00E608F6" w:rsidRDefault="00885D78" w:rsidP="00030E52">
            <w:pPr>
              <w:pStyle w:val="afe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B2A33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9582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71CB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6337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3987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D652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DF4F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61D8A1D6" w14:textId="77777777" w:rsidTr="007237AC">
        <w:trPr>
          <w:cantSplit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BEAB" w14:textId="77777777" w:rsidR="00885D78" w:rsidRPr="00E608F6" w:rsidRDefault="00885D78" w:rsidP="00030E52">
            <w:pPr>
              <w:pStyle w:val="afe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4B575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E608F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35C6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D8D4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E608F6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0612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BE33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8651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9876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E608F6" w14:paraId="0602110A" w14:textId="77777777" w:rsidTr="007237AC">
        <w:trPr>
          <w:cantSplit/>
        </w:trPr>
        <w:tc>
          <w:tcPr>
            <w:tcW w:w="93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EC566B5" w14:textId="77777777" w:rsidR="00885D78" w:rsidRPr="00E608F6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E608F6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E608F6" w14:paraId="7617D970" w14:textId="77777777" w:rsidTr="007237AC">
        <w:trPr>
          <w:cantSplit/>
        </w:trPr>
        <w:tc>
          <w:tcPr>
            <w:tcW w:w="93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5399" w14:textId="77777777" w:rsidR="00885D78" w:rsidRPr="00E608F6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BFD9B1F" w14:textId="77777777" w:rsidR="00885D78" w:rsidRPr="00FA5FE8" w:rsidRDefault="00885D78" w:rsidP="00885D78">
      <w:pPr>
        <w:rPr>
          <w:rFonts w:ascii="Times New Roman" w:hAnsi="Times New Roman"/>
          <w:sz w:val="20"/>
          <w:szCs w:val="20"/>
        </w:rPr>
      </w:pPr>
    </w:p>
    <w:p w14:paraId="1B34AA4A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45" w:name="_Toc488244768"/>
      <w:bookmarkStart w:id="46" w:name="_Toc488246678"/>
      <w:r w:rsidRPr="00FA5FE8">
        <w:rPr>
          <w:rFonts w:ascii="Times New Roman" w:eastAsia="標楷體" w:hAnsi="Times New Roman" w:cs="Times New Roman"/>
          <w:color w:val="000000" w:themeColor="text1"/>
        </w:rPr>
        <w:t>AS_LEASES_PAYMENT_HEADERS</w:t>
      </w:r>
      <w:r w:rsidRPr="00FA5FE8">
        <w:rPr>
          <w:rFonts w:ascii="Times New Roman" w:eastAsia="標楷體" w:hAnsi="Times New Roman" w:cs="Times New Roman"/>
          <w:color w:val="000000" w:themeColor="text1"/>
        </w:rPr>
        <w:t>繳款單主檔</w:t>
      </w:r>
      <w:bookmarkEnd w:id="45"/>
      <w:bookmarkEnd w:id="46"/>
    </w:p>
    <w:tbl>
      <w:tblPr>
        <w:tblW w:w="9938" w:type="dxa"/>
        <w:tblLook w:val="04A0" w:firstRow="1" w:lastRow="0" w:firstColumn="1" w:lastColumn="0" w:noHBand="0" w:noVBand="1"/>
      </w:tblPr>
      <w:tblGrid>
        <w:gridCol w:w="518"/>
        <w:gridCol w:w="1479"/>
        <w:gridCol w:w="2564"/>
        <w:gridCol w:w="187"/>
        <w:gridCol w:w="1559"/>
        <w:gridCol w:w="146"/>
        <w:gridCol w:w="412"/>
        <w:gridCol w:w="73"/>
        <w:gridCol w:w="432"/>
        <w:gridCol w:w="406"/>
        <w:gridCol w:w="476"/>
        <w:gridCol w:w="321"/>
        <w:gridCol w:w="1365"/>
      </w:tblGrid>
      <w:tr w:rsidR="00885D78" w:rsidRPr="007237AC" w14:paraId="709A3A4B" w14:textId="77777777" w:rsidTr="00C5662A">
        <w:trPr>
          <w:cantSplit/>
        </w:trPr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8AE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lastRenderedPageBreak/>
              <w:t>檔案紀錄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D98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AS_Leases_Payment_Headers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D13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E58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EDC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7EF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7237AC" w14:paraId="15EFB7D3" w14:textId="77777777" w:rsidTr="00C5662A">
        <w:trPr>
          <w:cantSplit/>
          <w:trHeight w:val="58"/>
        </w:trPr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3F6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9C3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繳款單主檔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306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3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FF5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2017/5/25</w:t>
            </w:r>
          </w:p>
        </w:tc>
      </w:tr>
      <w:tr w:rsidR="00885D78" w:rsidRPr="007237AC" w14:paraId="45915FE3" w14:textId="77777777" w:rsidTr="00C5662A">
        <w:trPr>
          <w:cantSplit/>
        </w:trPr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DFD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DC5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617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3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57F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15E40EF7" w14:textId="77777777" w:rsidTr="00C5662A">
        <w:trPr>
          <w:cantSplit/>
        </w:trPr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6F2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94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871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18699CCF" w14:textId="77777777" w:rsidTr="00C5662A">
        <w:trPr>
          <w:cantSplit/>
        </w:trPr>
        <w:tc>
          <w:tcPr>
            <w:tcW w:w="1997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91EE781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941" w:type="dxa"/>
            <w:gridSpan w:val="6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1A42E88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3000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299FC1B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7237AC" w14:paraId="0014C5F9" w14:textId="77777777" w:rsidTr="00C5662A">
        <w:trPr>
          <w:cantSplit/>
        </w:trPr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749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771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028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5294ED92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37FB80B4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685496A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25E4EB0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6FD6DFB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371314A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87CE56F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A7AAF69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FA8320C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7237AC" w14:paraId="26B1A9B4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D381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D10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F41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95F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9B8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09C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C88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7D3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29760143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1D42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2FA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出租契約表頭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599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Lease_Header_ID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A3C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24A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21B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690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516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3F980ACA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3232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6D4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管轄單位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F5D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Officer_Branch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C8F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VARCHAR(3)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C57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CF4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A6D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9F8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7237AC" w14:paraId="08AE5E51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B921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5075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繳款方式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AB7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Payment_Method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B3D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386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F12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229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D8A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0: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委託代繳</w:t>
            </w:r>
            <w:r w:rsidRPr="007237AC">
              <w:rPr>
                <w:rFonts w:ascii="Times New Roman" w:hAnsi="Times New Roman"/>
                <w:sz w:val="20"/>
                <w:szCs w:val="20"/>
              </w:rPr>
              <w:br/>
              <w:t>1: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現金</w:t>
            </w:r>
          </w:p>
          <w:p w14:paraId="1530B57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2: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支票</w:t>
            </w:r>
            <w:r w:rsidRPr="007237AC">
              <w:rPr>
                <w:rFonts w:ascii="Times New Roman" w:hAnsi="Times New Roman"/>
                <w:sz w:val="20"/>
                <w:szCs w:val="20"/>
              </w:rPr>
              <w:br/>
            </w:r>
            <w:r w:rsidRPr="007237AC">
              <w:rPr>
                <w:rFonts w:ascii="Times New Roman" w:hAnsi="Times New Roman"/>
                <w:sz w:val="20"/>
                <w:szCs w:val="20"/>
              </w:rPr>
              <w:t>空白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: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全部</w:t>
            </w:r>
          </w:p>
        </w:tc>
      </w:tr>
      <w:tr w:rsidR="00C5662A" w:rsidRPr="007237AC" w14:paraId="2EEBC0FF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F2DD" w14:textId="77777777" w:rsidR="00C5662A" w:rsidRPr="007237AC" w:rsidRDefault="00C5662A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CCEB" w14:textId="3741F7EC" w:rsidR="00C5662A" w:rsidRPr="007237AC" w:rsidRDefault="00C5662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31F35">
              <w:rPr>
                <w:rFonts w:ascii="Times New Roman" w:hAnsi="Times New Roman"/>
                <w:sz w:val="20"/>
                <w:szCs w:val="20"/>
              </w:rPr>
              <w:t>租約編號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3BE5" w14:textId="01D75003" w:rsidR="00C5662A" w:rsidRPr="007237AC" w:rsidRDefault="00C5662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31F35">
              <w:rPr>
                <w:rFonts w:ascii="Times New Roman" w:hAnsi="Times New Roman"/>
                <w:sz w:val="20"/>
                <w:szCs w:val="20"/>
              </w:rPr>
              <w:t>Lease_Numeric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A8F0" w14:textId="79243BEF" w:rsidR="00C5662A" w:rsidRPr="007237AC" w:rsidRDefault="00C5662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31F35">
              <w:rPr>
                <w:rFonts w:ascii="Times New Roman" w:hAnsi="Times New Roman"/>
                <w:sz w:val="20"/>
                <w:szCs w:val="20"/>
              </w:rPr>
              <w:t>VARCHAR(</w:t>
            </w:r>
            <w:r>
              <w:rPr>
                <w:rFonts w:ascii="Times New Roman" w:hAnsi="Times New Roman" w:hint="eastAsia"/>
                <w:sz w:val="20"/>
                <w:szCs w:val="20"/>
              </w:rPr>
              <w:t>12</w:t>
            </w:r>
            <w:r w:rsidRPr="00A31F35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FCD8" w14:textId="77777777" w:rsidR="00C5662A" w:rsidRPr="007237AC" w:rsidRDefault="00C5662A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B578" w14:textId="77777777" w:rsidR="00C5662A" w:rsidRPr="007237AC" w:rsidRDefault="00C5662A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B5FA" w14:textId="77777777" w:rsidR="00C5662A" w:rsidRPr="007237AC" w:rsidRDefault="00C5662A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1B8D" w14:textId="77777777" w:rsidR="00C5662A" w:rsidRPr="007237AC" w:rsidRDefault="00C5662A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7237AC" w14:paraId="7252292A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C922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BF6A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業務別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C56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Business_Type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EA1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262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F13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D4E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24D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7237AC" w14:paraId="08D722AC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2106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CB41" w14:textId="77777777" w:rsidR="00885D78" w:rsidRPr="007237AC" w:rsidRDefault="00885D7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租約類型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61EA" w14:textId="77777777" w:rsidR="00885D78" w:rsidRPr="007237AC" w:rsidRDefault="00885D78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Lease_Type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3E06" w14:textId="77777777" w:rsidR="00885D78" w:rsidRPr="007237AC" w:rsidRDefault="00885D78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5B4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5AD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90B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C50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7237AC" w14:paraId="3D384C1B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D4A3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34E0" w14:textId="77777777" w:rsidR="00885D78" w:rsidRPr="007237AC" w:rsidRDefault="00885D7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帳單月份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500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Lease_Payment_Month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613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E6D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3D6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98C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0D2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106-4</w:t>
            </w:r>
          </w:p>
          <w:p w14:paraId="416E3D7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依繳款週期</w:t>
            </w:r>
          </w:p>
        </w:tc>
      </w:tr>
      <w:tr w:rsidR="00885D78" w:rsidRPr="007237AC" w14:paraId="0F5BD907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6DCB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D13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單據類型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492F" w14:textId="77777777" w:rsidR="00885D78" w:rsidRPr="007237AC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Lease_Form_Type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6E1C" w14:textId="77777777" w:rsidR="00885D78" w:rsidRPr="007237AC" w:rsidRDefault="00885D7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VARCHAR(10)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006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17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A89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E94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0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使用補償金</w:t>
            </w:r>
          </w:p>
          <w:p w14:paraId="71DEE74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1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租金</w:t>
            </w:r>
          </w:p>
        </w:tc>
      </w:tr>
      <w:tr w:rsidR="00885D78" w:rsidRPr="007237AC" w14:paraId="32959AB1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9E9C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A1E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帳號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30C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Account_Numeric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26A6" w14:textId="77777777" w:rsidR="00885D78" w:rsidRPr="007237AC" w:rsidRDefault="00885D78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AA0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0AA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B98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67F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16E2DD04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4CF9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A9A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承租人姓名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14A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Lessor_Name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584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NVARCHAR(100)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DA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67C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831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6AA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5C52DBA6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B374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2A2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標的物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F3A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 _Land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892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NVARCHAR(100)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EF6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838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A93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798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4BFE86B3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6491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F2C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繳款期限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AFE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Payment_Deadline_Date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3B8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D1F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800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F56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D24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33BBF6B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59BD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AA4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寬限日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96E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Grace_Days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EC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9B4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12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DCF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502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45844F1D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2305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44A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非限時限金</w:t>
            </w:r>
            <w:r w:rsidRPr="007237AC">
              <w:rPr>
                <w:rFonts w:ascii="Times New Roman" w:hAnsi="Times New Roman"/>
                <w:sz w:val="20"/>
                <w:szCs w:val="20"/>
              </w:rPr>
              <w:br/>
            </w:r>
            <w:r w:rsidRPr="007237AC">
              <w:rPr>
                <w:rFonts w:ascii="Times New Roman" w:hAnsi="Times New Roman"/>
                <w:sz w:val="20"/>
                <w:szCs w:val="20"/>
              </w:rPr>
              <w:t>虛擬帳號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3A66" w14:textId="0EC37F2E" w:rsidR="00885D78" w:rsidRPr="007237AC" w:rsidRDefault="00885D78" w:rsidP="00A14B92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Virtual_Account_1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329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VARCHAR(14)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EAE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532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55A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F61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30DD2178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D530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817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限時限金</w:t>
            </w:r>
            <w:r w:rsidRPr="007237AC">
              <w:rPr>
                <w:rFonts w:ascii="Times New Roman" w:hAnsi="Times New Roman"/>
                <w:sz w:val="20"/>
                <w:szCs w:val="20"/>
              </w:rPr>
              <w:br/>
            </w:r>
            <w:r w:rsidRPr="007237AC">
              <w:rPr>
                <w:rFonts w:ascii="Times New Roman" w:hAnsi="Times New Roman"/>
                <w:sz w:val="20"/>
                <w:szCs w:val="20"/>
              </w:rPr>
              <w:t>虛擬帳號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2CDF" w14:textId="0662F95B" w:rsidR="00885D78" w:rsidRPr="007237AC" w:rsidRDefault="00885D78" w:rsidP="00A14B92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Virtual_Account_</w:t>
            </w:r>
            <w:r w:rsidR="00A14B92"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0AAD" w14:textId="390C97ED" w:rsidR="00885D78" w:rsidRPr="007237AC" w:rsidRDefault="00885D78" w:rsidP="00A14B92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</w:t>
            </w:r>
            <w:r w:rsidR="00A14B92">
              <w:rPr>
                <w:rFonts w:ascii="Times New Roman" w:hAnsi="Times New Roman" w:hint="eastAsia"/>
                <w:sz w:val="20"/>
                <w:szCs w:val="20"/>
              </w:rPr>
              <w:t>4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7A5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5B1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4D4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B6E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41E9C83C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CDF0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E45C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支票類別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E79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Check_Type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439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4A2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9B6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BBD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2A3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5529F07E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7A3E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6B3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郵遞區號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52B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Mailing_Area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832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534" w14:textId="77777777" w:rsidR="00885D78" w:rsidRPr="007237AC" w:rsidRDefault="00885D78">
            <w:pPr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01A4" w14:textId="77777777" w:rsidR="00885D78" w:rsidRPr="007237AC" w:rsidRDefault="00885D78">
            <w:pPr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E40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5050" w14:textId="77777777" w:rsidR="00885D78" w:rsidRPr="007237AC" w:rsidRDefault="00885D78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</w:tr>
      <w:tr w:rsidR="00885D78" w:rsidRPr="007237AC" w14:paraId="1AC07853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ED09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5541" w14:textId="77777777" w:rsidR="00885D78" w:rsidRPr="007237AC" w:rsidRDefault="00885D78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地址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501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Mailing_Address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718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NVARCHAR(250)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D0E2" w14:textId="77777777" w:rsidR="00885D78" w:rsidRPr="007237AC" w:rsidRDefault="00885D78">
            <w:pPr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5894" w14:textId="77777777" w:rsidR="00885D78" w:rsidRPr="007237AC" w:rsidRDefault="00885D78">
            <w:pPr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DD8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C9D3" w14:textId="77777777" w:rsidR="00885D78" w:rsidRPr="007237AC" w:rsidRDefault="00885D78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</w:tr>
      <w:tr w:rsidR="00885D78" w:rsidRPr="007237AC" w14:paraId="6F4A4E65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C55E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9059" w14:textId="77777777" w:rsidR="00885D78" w:rsidRPr="007237AC" w:rsidRDefault="00885D78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電話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811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Phone_Numeric1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681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A21C" w14:textId="77777777" w:rsidR="00885D78" w:rsidRPr="007237AC" w:rsidRDefault="00885D78">
            <w:pPr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EE5" w14:textId="77777777" w:rsidR="00885D78" w:rsidRPr="007237AC" w:rsidRDefault="00885D78">
            <w:pPr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BF0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109D" w14:textId="77777777" w:rsidR="00885D78" w:rsidRPr="007237AC" w:rsidRDefault="00885D78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</w:tr>
      <w:tr w:rsidR="00885D78" w:rsidRPr="007237AC" w14:paraId="35FBC1EC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602C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259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E9A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870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D51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A54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769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7AA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36765DFB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3F5F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E1A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6C3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111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6A4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3E9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4EF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311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5B0E9194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2E1D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F6C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63C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2B3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362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E60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EB7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F18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3BAB4DF" w14:textId="77777777" w:rsidTr="00C5662A">
        <w:trPr>
          <w:cantSplit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AF0F" w14:textId="77777777" w:rsidR="00885D78" w:rsidRPr="007237AC" w:rsidRDefault="00885D78" w:rsidP="00030E52">
            <w:pPr>
              <w:pStyle w:val="afe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B98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2DA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ABA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DCE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A56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0FF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D6D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6137C4F4" w14:textId="77777777" w:rsidTr="007237AC">
        <w:trPr>
          <w:cantSplit/>
        </w:trPr>
        <w:tc>
          <w:tcPr>
            <w:tcW w:w="993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CB9712E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7237AC" w14:paraId="1A9D2F58" w14:textId="77777777" w:rsidTr="007237AC">
        <w:trPr>
          <w:cantSplit/>
        </w:trPr>
        <w:tc>
          <w:tcPr>
            <w:tcW w:w="993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BD4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2E9113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245CB8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B2DF2C7" w14:textId="77777777" w:rsidR="00885D78" w:rsidRPr="00FA5FE8" w:rsidRDefault="00885D78" w:rsidP="00885D78">
      <w:pPr>
        <w:rPr>
          <w:rFonts w:ascii="Times New Roman" w:hAnsi="Times New Roman"/>
          <w:szCs w:val="22"/>
        </w:rPr>
      </w:pPr>
    </w:p>
    <w:p w14:paraId="4CC76B6C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47" w:name="_Toc483944208"/>
      <w:bookmarkStart w:id="48" w:name="_Toc483944486"/>
      <w:bookmarkStart w:id="49" w:name="_Toc483944629"/>
      <w:bookmarkStart w:id="50" w:name="_Toc483944209"/>
      <w:bookmarkStart w:id="51" w:name="_Toc483944487"/>
      <w:bookmarkStart w:id="52" w:name="_Toc483944630"/>
      <w:bookmarkStart w:id="53" w:name="_Toc483944234"/>
      <w:bookmarkStart w:id="54" w:name="_Toc483944512"/>
      <w:bookmarkStart w:id="55" w:name="_Toc483944655"/>
      <w:bookmarkStart w:id="56" w:name="_Toc483944238"/>
      <w:bookmarkStart w:id="57" w:name="_Toc483944516"/>
      <w:bookmarkStart w:id="58" w:name="_Toc483944659"/>
      <w:bookmarkStart w:id="59" w:name="_Toc483944247"/>
      <w:bookmarkStart w:id="60" w:name="_Toc483944525"/>
      <w:bookmarkStart w:id="61" w:name="_Toc483944668"/>
      <w:bookmarkStart w:id="62" w:name="_Toc483944256"/>
      <w:bookmarkStart w:id="63" w:name="_Toc483944534"/>
      <w:bookmarkStart w:id="64" w:name="_Toc483944677"/>
      <w:bookmarkStart w:id="65" w:name="_Toc483944265"/>
      <w:bookmarkStart w:id="66" w:name="_Toc483944543"/>
      <w:bookmarkStart w:id="67" w:name="_Toc483944686"/>
      <w:bookmarkStart w:id="68" w:name="_Toc483944274"/>
      <w:bookmarkStart w:id="69" w:name="_Toc483944552"/>
      <w:bookmarkStart w:id="70" w:name="_Toc483944695"/>
      <w:bookmarkStart w:id="71" w:name="_Toc483944283"/>
      <w:bookmarkStart w:id="72" w:name="_Toc483944561"/>
      <w:bookmarkStart w:id="73" w:name="_Toc483944704"/>
      <w:bookmarkStart w:id="74" w:name="_Toc483944292"/>
      <w:bookmarkStart w:id="75" w:name="_Toc483944570"/>
      <w:bookmarkStart w:id="76" w:name="_Toc483944713"/>
      <w:bookmarkStart w:id="77" w:name="_Toc483944301"/>
      <w:bookmarkStart w:id="78" w:name="_Toc483944579"/>
      <w:bookmarkStart w:id="79" w:name="_Toc483944722"/>
      <w:bookmarkStart w:id="80" w:name="_Toc483944310"/>
      <w:bookmarkStart w:id="81" w:name="_Toc483944588"/>
      <w:bookmarkStart w:id="82" w:name="_Toc483944731"/>
      <w:bookmarkStart w:id="83" w:name="_Toc483944319"/>
      <w:bookmarkStart w:id="84" w:name="_Toc483944597"/>
      <w:bookmarkStart w:id="85" w:name="_Toc483944740"/>
      <w:bookmarkStart w:id="86" w:name="_Toc483944328"/>
      <w:bookmarkStart w:id="87" w:name="_Toc483944606"/>
      <w:bookmarkStart w:id="88" w:name="_Toc483944749"/>
      <w:bookmarkStart w:id="89" w:name="_Toc483944330"/>
      <w:bookmarkStart w:id="90" w:name="_Toc483944608"/>
      <w:bookmarkStart w:id="91" w:name="_Toc483944751"/>
      <w:bookmarkStart w:id="92" w:name="_Toc488244769"/>
      <w:bookmarkStart w:id="93" w:name="_Toc488246679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Pr="00FA5FE8">
        <w:rPr>
          <w:rFonts w:ascii="Times New Roman" w:eastAsia="標楷體" w:hAnsi="Times New Roman" w:cs="Times New Roman"/>
          <w:color w:val="000000" w:themeColor="text1"/>
        </w:rPr>
        <w:lastRenderedPageBreak/>
        <w:t xml:space="preserve">AS_LEASES_PAYMENT_DEL </w:t>
      </w:r>
      <w:r w:rsidRPr="00FA5FE8">
        <w:rPr>
          <w:rFonts w:ascii="Times New Roman" w:eastAsia="標楷體" w:hAnsi="Times New Roman" w:cs="Times New Roman"/>
          <w:color w:val="000000" w:themeColor="text1"/>
        </w:rPr>
        <w:t>繳款檔明細檔</w:t>
      </w:r>
      <w:bookmarkEnd w:id="92"/>
      <w:bookmarkEnd w:id="93"/>
    </w:p>
    <w:p w14:paraId="1970F1BE" w14:textId="77777777" w:rsidR="00885D78" w:rsidRPr="00FA5FE8" w:rsidRDefault="00885D78" w:rsidP="00885D78">
      <w:pPr>
        <w:rPr>
          <w:rFonts w:ascii="Times New Roman" w:hAnsi="Times New Roman"/>
          <w:sz w:val="20"/>
          <w:szCs w:val="20"/>
        </w:rPr>
      </w:pPr>
    </w:p>
    <w:tbl>
      <w:tblPr>
        <w:tblW w:w="9930" w:type="dxa"/>
        <w:tblLayout w:type="fixed"/>
        <w:tblLook w:val="04A0" w:firstRow="1" w:lastRow="0" w:firstColumn="1" w:lastColumn="0" w:noHBand="0" w:noVBand="1"/>
      </w:tblPr>
      <w:tblGrid>
        <w:gridCol w:w="534"/>
        <w:gridCol w:w="1985"/>
        <w:gridCol w:w="2553"/>
        <w:gridCol w:w="233"/>
        <w:gridCol w:w="1426"/>
        <w:gridCol w:w="232"/>
        <w:gridCol w:w="370"/>
        <w:gridCol w:w="108"/>
        <w:gridCol w:w="378"/>
        <w:gridCol w:w="463"/>
        <w:gridCol w:w="374"/>
        <w:gridCol w:w="326"/>
        <w:gridCol w:w="948"/>
      </w:tblGrid>
      <w:tr w:rsidR="00885D78" w:rsidRPr="007237AC" w14:paraId="2F3A16EB" w14:textId="77777777" w:rsidTr="00885D78">
        <w:trPr>
          <w:cantSplit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C1E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26B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AS_Leases_Payment_Del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062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F1C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798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F61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7237AC" w14:paraId="2A575669" w14:textId="77777777" w:rsidTr="00885D78">
        <w:trPr>
          <w:cantSplit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F62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477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繳款單明細檔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34C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140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2017/5/25</w:t>
            </w:r>
          </w:p>
        </w:tc>
      </w:tr>
      <w:tr w:rsidR="00885D78" w:rsidRPr="007237AC" w14:paraId="5170638D" w14:textId="77777777" w:rsidTr="00885D78">
        <w:trPr>
          <w:cantSplit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D12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182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CA4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341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35035C53" w14:textId="77777777" w:rsidTr="00885D78">
        <w:trPr>
          <w:cantSplit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5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41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09A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301B6227" w14:textId="77777777" w:rsidTr="00885D78">
        <w:trPr>
          <w:cantSplit/>
        </w:trPr>
        <w:tc>
          <w:tcPr>
            <w:tcW w:w="2519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CF9B923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4922" w:type="dxa"/>
            <w:gridSpan w:val="6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3405D83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489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75056B7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7237AC" w14:paraId="0DC8B362" w14:textId="77777777" w:rsidTr="00885D78">
        <w:trPr>
          <w:cantSplit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4A6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5D1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04B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1A3DFAFB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67967F94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3A94DD3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11B5132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006D82F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1A067ED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1BFDBAC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85B1088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895E9FB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7237AC" w14:paraId="28346CF4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3CE2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91C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4E4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97D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0CD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A0B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70C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975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29834193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9FE2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99B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應收帳款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AC1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Leases_Accounts_Receivable_ID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022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ADA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691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2CA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594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22C80563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5CE6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BBB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繳款單主檔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_ID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603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Leases_Payment_Header_ID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B89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F21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0F0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B79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13B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E2A6C53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5964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348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舊繳款單主檔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_ID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322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Old_Leases_Payment_Header_ID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E4F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D4C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02E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2B1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02C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當繳款單轉下期</w:t>
            </w:r>
          </w:p>
        </w:tc>
      </w:tr>
      <w:tr w:rsidR="00885D78" w:rsidRPr="007237AC" w14:paraId="6C606A42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6733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C81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帳款期別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463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Accounts_Receivable_Period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863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206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1E9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FE9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EDD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ex:106/1</w:t>
            </w:r>
          </w:p>
        </w:tc>
      </w:tr>
      <w:tr w:rsidR="00885D78" w:rsidRPr="007237AC" w14:paraId="38510160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4A4E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749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應收帳款類別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BD8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Accounts_Receivable_Type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08F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973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F3C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6C4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19C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E10</w:t>
            </w:r>
          </w:p>
        </w:tc>
      </w:tr>
      <w:tr w:rsidR="00885D78" w:rsidRPr="007237AC" w14:paraId="6B4D9A2E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9E4A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2B4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繳款金額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93E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508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BF9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98B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848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76B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FFED576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C409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415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減免試算金額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B00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Discount_ Trial _Amount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B4F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38F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BE9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411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8C2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481994B7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2EE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trike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BDBE" w14:textId="77777777" w:rsidR="00885D78" w:rsidRPr="007237AC" w:rsidRDefault="00885D78">
            <w:pPr>
              <w:rPr>
                <w:rFonts w:ascii="Times New Roman" w:hAnsi="Times New Roman"/>
                <w:strike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減免金額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EE3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Discount_Amount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F67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numeric(14,2)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2E4B" w14:textId="77777777" w:rsidR="00885D78" w:rsidRPr="007237AC" w:rsidRDefault="00885D78">
            <w:pPr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CA04" w14:textId="77777777" w:rsidR="00885D78" w:rsidRPr="007237AC" w:rsidRDefault="00885D78">
            <w:pPr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BBF8" w14:textId="77777777" w:rsidR="00885D78" w:rsidRPr="007237AC" w:rsidRDefault="00885D78">
            <w:pPr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DBA1" w14:textId="77777777" w:rsidR="00885D78" w:rsidRPr="007237AC" w:rsidRDefault="00885D78">
            <w:pPr>
              <w:rPr>
                <w:rFonts w:ascii="Times New Roman" w:hAnsi="Times New Roman"/>
                <w:strike/>
                <w:sz w:val="20"/>
                <w:szCs w:val="20"/>
              </w:rPr>
            </w:pPr>
          </w:p>
        </w:tc>
      </w:tr>
      <w:tr w:rsidR="00885D78" w:rsidRPr="007237AC" w14:paraId="08D4333A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1988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433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單據狀態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291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Payment_Del_Status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185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818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C8E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099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738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0: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無效</w:t>
            </w:r>
          </w:p>
          <w:p w14:paraId="703DAAF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1: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有效</w:t>
            </w:r>
          </w:p>
        </w:tc>
      </w:tr>
      <w:tr w:rsidR="00885D78" w:rsidRPr="007237AC" w14:paraId="544CDD51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F0CA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627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CE2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238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D3D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211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53B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FC8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3DD76235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6151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21A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3EC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D42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BC6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4B2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1CA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C63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2273EE96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5B81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2BF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0B2B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DB1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6D01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B83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53D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75B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74EBE0D4" w14:textId="77777777" w:rsidTr="007237AC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A2B1" w14:textId="77777777" w:rsidR="00885D78" w:rsidRPr="007237AC" w:rsidRDefault="00885D78" w:rsidP="00030E52">
            <w:pPr>
              <w:pStyle w:val="afe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54F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5A7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DC0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A6E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703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C8D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AD0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2E160A87" w14:textId="77777777" w:rsidTr="00885D78">
        <w:trPr>
          <w:cantSplit/>
        </w:trPr>
        <w:tc>
          <w:tcPr>
            <w:tcW w:w="993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81D10B1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7237AC" w14:paraId="24E9C4DB" w14:textId="77777777" w:rsidTr="00885D78">
        <w:trPr>
          <w:cantSplit/>
        </w:trPr>
        <w:tc>
          <w:tcPr>
            <w:tcW w:w="993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A7A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793480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83F068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31C360" w14:textId="77777777" w:rsidR="00885D78" w:rsidRPr="00FA5FE8" w:rsidRDefault="00885D78" w:rsidP="00885D78">
      <w:pPr>
        <w:rPr>
          <w:rFonts w:ascii="Times New Roman" w:hAnsi="Times New Roman"/>
          <w:sz w:val="20"/>
          <w:szCs w:val="20"/>
        </w:rPr>
      </w:pPr>
    </w:p>
    <w:p w14:paraId="0B210E19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94" w:name="_Toc488244770"/>
      <w:bookmarkStart w:id="95" w:name="_Toc488246680"/>
      <w:r w:rsidRPr="00FA5FE8">
        <w:rPr>
          <w:rFonts w:ascii="Times New Roman" w:eastAsia="標楷體" w:hAnsi="Times New Roman" w:cs="Times New Roman"/>
          <w:color w:val="000000" w:themeColor="text1"/>
        </w:rPr>
        <w:t xml:space="preserve">AS_LEASES_ENTRUSTED_TO_PAY_HEADERS </w:t>
      </w:r>
      <w:r w:rsidRPr="00FA5FE8">
        <w:rPr>
          <w:rFonts w:ascii="Times New Roman" w:eastAsia="標楷體" w:hAnsi="Times New Roman" w:cs="Times New Roman"/>
          <w:color w:val="000000" w:themeColor="text1"/>
        </w:rPr>
        <w:t>委託代繳匯出匯入紀錄主檔</w:t>
      </w:r>
      <w:bookmarkEnd w:id="94"/>
      <w:bookmarkEnd w:id="95"/>
    </w:p>
    <w:tbl>
      <w:tblPr>
        <w:tblW w:w="9560" w:type="dxa"/>
        <w:tblLook w:val="04A0" w:firstRow="1" w:lastRow="0" w:firstColumn="1" w:lastColumn="0" w:noHBand="0" w:noVBand="1"/>
      </w:tblPr>
      <w:tblGrid>
        <w:gridCol w:w="393"/>
        <w:gridCol w:w="1558"/>
        <w:gridCol w:w="2835"/>
        <w:gridCol w:w="715"/>
        <w:gridCol w:w="1067"/>
        <w:gridCol w:w="294"/>
        <w:gridCol w:w="283"/>
        <w:gridCol w:w="505"/>
        <w:gridCol w:w="519"/>
        <w:gridCol w:w="421"/>
        <w:gridCol w:w="234"/>
        <w:gridCol w:w="736"/>
      </w:tblGrid>
      <w:tr w:rsidR="00885D78" w:rsidRPr="007237AC" w14:paraId="28F0EB64" w14:textId="77777777" w:rsidTr="007237AC">
        <w:trPr>
          <w:cantSplit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8ED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3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1CC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AS_Leases_Entrusted_To_Pay_ Headers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16F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EF8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DF5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C36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7237AC" w14:paraId="7D24D177" w14:textId="77777777" w:rsidTr="007237AC">
        <w:trPr>
          <w:cantSplit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170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3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F84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委託代繳匯出匯入紀錄主檔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C29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6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EBE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7237AC" w14:paraId="0BB2BBA3" w14:textId="77777777" w:rsidTr="007237AC">
        <w:trPr>
          <w:cantSplit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B16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3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6B5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43D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6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A1B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77BA5C2B" w14:textId="77777777" w:rsidTr="007237AC">
        <w:trPr>
          <w:cantSplit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05E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6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3BE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14FE7631" w14:textId="77777777" w:rsidTr="007237AC">
        <w:trPr>
          <w:cantSplit/>
        </w:trPr>
        <w:tc>
          <w:tcPr>
            <w:tcW w:w="1951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36EC77F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5194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BE81FF1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415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31E1AFE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7237AC" w14:paraId="67D1FD3F" w14:textId="77777777" w:rsidTr="007237AC">
        <w:trPr>
          <w:cantSplit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E93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3A9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B6B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65543707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7DED4781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2DD161A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6A5AF0C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D3943C3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8E978F6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FD26F80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70C5E30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086255C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7237AC" w14:paraId="271483C8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E414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B99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C0E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79D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06F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FD5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B06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39A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23E4DC2A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6047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6EB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送檔名稱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440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Send_Filename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FA2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VARCHAR2(20)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0DF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BE1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32A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F04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39845002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0137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592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收檔名稱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BDA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Recv_Filename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AE1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VARCHAR2(20)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F8E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BCF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E2F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7C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23E0E660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3119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53C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繳款日期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3FB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Payment_Date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B5A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C82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E11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612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16E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轉帳日</w:t>
            </w:r>
          </w:p>
        </w:tc>
      </w:tr>
      <w:tr w:rsidR="00885D78" w:rsidRPr="007237AC" w14:paraId="163AD326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C2C7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EDD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成交總金額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F92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Receivable_Amount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F3A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numeric(16,2)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41F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506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D39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177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1F8723CA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2501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8D2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成金總筆數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D95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Receivable_Cnt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1BF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numeric(10,0)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CD1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DCA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BE8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072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5ED66EC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B914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ECA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失敗總金額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0ED2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Style w:val="gt-baf-word-clickable"/>
                <w:rFonts w:ascii="Times New Roman" w:hAnsi="Times New Roman"/>
                <w:color w:val="000000"/>
                <w:sz w:val="20"/>
                <w:szCs w:val="20"/>
              </w:rPr>
              <w:t>Fail_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Amount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13D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numeric(16,2)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DFB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792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47B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93F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500962F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1192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03D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失敗總筆數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A42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Style w:val="gt-baf-word-clickable"/>
                <w:rFonts w:ascii="Times New Roman" w:hAnsi="Times New Roman"/>
                <w:color w:val="000000"/>
                <w:sz w:val="20"/>
                <w:szCs w:val="20"/>
              </w:rPr>
              <w:t>Fail_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Cnt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02C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numeric(10,0)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6A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F10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586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76D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58FC8893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4386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12D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備註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A86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CC3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VARCHAR(250)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2E6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DA4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7EA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C01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E61549F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5527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ACA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993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C9F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19B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073939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0F6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D28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E15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D2FE299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09F7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170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60A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C85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B94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96F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587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C0E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5A546429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B84A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A4E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30B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0EE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2A7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688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031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3B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5B3240B7" w14:textId="77777777" w:rsidTr="007237AC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5E92" w14:textId="77777777" w:rsidR="00885D78" w:rsidRPr="007237AC" w:rsidRDefault="00885D78" w:rsidP="00030E52">
            <w:pPr>
              <w:pStyle w:val="afe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F38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A93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394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6A7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E84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750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4A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67E99CEA" w14:textId="77777777" w:rsidTr="007237AC">
        <w:trPr>
          <w:cantSplit/>
        </w:trPr>
        <w:tc>
          <w:tcPr>
            <w:tcW w:w="95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1E98D97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7237AC" w14:paraId="0E2D4EE0" w14:textId="77777777" w:rsidTr="007237AC">
        <w:trPr>
          <w:cantSplit/>
        </w:trPr>
        <w:tc>
          <w:tcPr>
            <w:tcW w:w="95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ACA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B37906F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96" w:name="_Toc488244771"/>
      <w:bookmarkStart w:id="97" w:name="_Toc488246681"/>
      <w:r w:rsidRPr="00FA5FE8">
        <w:rPr>
          <w:rFonts w:ascii="Times New Roman" w:eastAsia="標楷體" w:hAnsi="Times New Roman" w:cs="Times New Roman"/>
          <w:color w:val="000000" w:themeColor="text1"/>
        </w:rPr>
        <w:t>AS_LEASES_ENTRUSTED_TO_PAY_DEL</w:t>
      </w:r>
      <w:r w:rsidRPr="00FA5FE8">
        <w:rPr>
          <w:rFonts w:ascii="Times New Roman" w:eastAsia="標楷體" w:hAnsi="Times New Roman" w:cs="Times New Roman"/>
          <w:color w:val="000000" w:themeColor="text1"/>
        </w:rPr>
        <w:t>委託代繳匯出匯入紀錄明細檔</w:t>
      </w:r>
      <w:bookmarkEnd w:id="96"/>
      <w:bookmarkEnd w:id="97"/>
    </w:p>
    <w:tbl>
      <w:tblPr>
        <w:tblW w:w="10031" w:type="dxa"/>
        <w:tblLook w:val="04A0" w:firstRow="1" w:lastRow="0" w:firstColumn="1" w:lastColumn="0" w:noHBand="0" w:noVBand="1"/>
      </w:tblPr>
      <w:tblGrid>
        <w:gridCol w:w="483"/>
        <w:gridCol w:w="1610"/>
        <w:gridCol w:w="2835"/>
        <w:gridCol w:w="923"/>
        <w:gridCol w:w="920"/>
        <w:gridCol w:w="616"/>
        <w:gridCol w:w="125"/>
        <w:gridCol w:w="73"/>
        <w:gridCol w:w="432"/>
        <w:gridCol w:w="405"/>
        <w:gridCol w:w="491"/>
        <w:gridCol w:w="217"/>
        <w:gridCol w:w="901"/>
      </w:tblGrid>
      <w:tr w:rsidR="00885D78" w:rsidRPr="007237AC" w14:paraId="7C2C85E1" w14:textId="77777777" w:rsidTr="007237AC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E0D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955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AS_Leases_Entrusted_To_Pay_Del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E58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EA4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650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C96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7237AC" w14:paraId="4A6D2832" w14:textId="77777777" w:rsidTr="007237AC">
        <w:trPr>
          <w:cantSplit/>
          <w:trHeight w:val="58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11C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080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委託代繳匯出匯入紀錄明細檔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2E1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6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122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2017/7/15</w:t>
            </w:r>
          </w:p>
        </w:tc>
      </w:tr>
      <w:tr w:rsidR="00885D78" w:rsidRPr="007237AC" w14:paraId="7E6EF03F" w14:textId="77777777" w:rsidTr="007237AC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E67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8CE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BD4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6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550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AEDF3E1" w14:textId="77777777" w:rsidTr="007237AC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8BE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79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45A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3E7B0F43" w14:textId="77777777" w:rsidTr="007237AC">
        <w:trPr>
          <w:cantSplit/>
        </w:trPr>
        <w:tc>
          <w:tcPr>
            <w:tcW w:w="2093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5B1BB2A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5492" w:type="dxa"/>
            <w:gridSpan w:val="6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E662614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446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FCFB5B7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7237AC" w14:paraId="249073C2" w14:textId="77777777" w:rsidTr="007237AC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58C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AEA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5B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5FE8" w:rsidRPr="007237AC" w14:paraId="4AFA56E5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4B5A800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7FAEFA0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0C7AEFB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790B591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592421C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6FEFC1E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F1B03D6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A6EE2AA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7237AC" w14:paraId="48C2A905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5F72" w14:textId="77777777" w:rsidR="00885D78" w:rsidRPr="007237AC" w:rsidRDefault="00885D78" w:rsidP="00030E52">
            <w:pPr>
              <w:pStyle w:val="afe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3A2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FA2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7A4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633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E6A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A54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845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4E8F4510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F85C" w14:textId="77777777" w:rsidR="00885D78" w:rsidRPr="007237AC" w:rsidRDefault="00885D78" w:rsidP="00030E52">
            <w:pPr>
              <w:pStyle w:val="afe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CF9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委託代繳匯出匯入紀錄主檔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 xml:space="preserve"> _ID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C7F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Leases_ Entrusted_To_Pay_ Headers_ID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23D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主檔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22D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226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59A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2BA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A47C469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54C5" w14:textId="77777777" w:rsidR="00885D78" w:rsidRPr="007237AC" w:rsidRDefault="00885D78" w:rsidP="00030E52">
            <w:pPr>
              <w:pStyle w:val="afe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013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帳號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EAF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ACCOUNT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820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VARCHAR(20)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9D5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A37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E10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7AE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7237AC" w14:paraId="4B03114E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AC3C" w14:textId="77777777" w:rsidR="00885D78" w:rsidRPr="007237AC" w:rsidRDefault="00885D78" w:rsidP="00030E52">
            <w:pPr>
              <w:pStyle w:val="afe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A6D8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交易金額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F93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FEE_AMOUNT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8CF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Numeric(12,2)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E5B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FB8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AC1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72E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254CADE3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C8EF" w14:textId="77777777" w:rsidR="00885D78" w:rsidRPr="007237AC" w:rsidRDefault="00885D78" w:rsidP="00030E52">
            <w:pPr>
              <w:pStyle w:val="afe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4C5E" w14:textId="77777777" w:rsidR="00885D78" w:rsidRPr="007237AC" w:rsidRDefault="00885D7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營利事業編號</w:t>
            </w: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統一編號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A04B" w14:textId="77777777" w:rsidR="00885D78" w:rsidRPr="007237AC" w:rsidRDefault="00885D7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BUSINESS_CODE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3789" w14:textId="77777777" w:rsidR="00885D78" w:rsidRPr="007237AC" w:rsidRDefault="00885D7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57E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867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603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2DE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7237AC" w14:paraId="034111EF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AA32" w14:textId="77777777" w:rsidR="00885D78" w:rsidRPr="007237AC" w:rsidRDefault="00885D78" w:rsidP="00030E52">
            <w:pPr>
              <w:pStyle w:val="afe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F3A3" w14:textId="77777777" w:rsidR="00885D78" w:rsidRPr="007237AC" w:rsidRDefault="00885D7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狀況代碼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AC41" w14:textId="77777777" w:rsidR="00885D78" w:rsidRPr="007237AC" w:rsidRDefault="00885D7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RETURN_CODE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ECA5" w14:textId="77777777" w:rsidR="00885D78" w:rsidRPr="007237AC" w:rsidRDefault="00885D7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kern w:val="0"/>
                <w:sz w:val="20"/>
                <w:szCs w:val="20"/>
              </w:rPr>
              <w:t>VARCHAR(4)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DC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3F1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300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016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7237AC" w14:paraId="3434325C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A9CE" w14:textId="77777777" w:rsidR="00885D78" w:rsidRPr="007237AC" w:rsidRDefault="00885D78" w:rsidP="00030E52">
            <w:pPr>
              <w:pStyle w:val="afe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4359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專用資料區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553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DATA_AREA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1E5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VARCHAR(90)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5B1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CA9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987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C02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租約編號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+</w:t>
            </w:r>
          </w:p>
          <w:p w14:paraId="5FBB6C3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繳款期別</w:t>
            </w:r>
          </w:p>
        </w:tc>
      </w:tr>
      <w:tr w:rsidR="00885D78" w:rsidRPr="007237AC" w14:paraId="2AA79E36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B0DD" w14:textId="77777777" w:rsidR="00885D78" w:rsidRPr="007237AC" w:rsidRDefault="00885D78" w:rsidP="00030E52">
            <w:pPr>
              <w:pStyle w:val="afe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9E60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租約編號</w:t>
            </w:r>
          </w:p>
          <w:p w14:paraId="261A68E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D90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Lease_Numeric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FE8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227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094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AF0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2E2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1C59CE02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4EFC" w14:textId="77777777" w:rsidR="00885D78" w:rsidRPr="007237AC" w:rsidRDefault="00885D78" w:rsidP="00030E52">
            <w:pPr>
              <w:pStyle w:val="afe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C23C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繳款期別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DB2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Accounts_Receivable_Period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D1D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216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A01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A89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639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7D3A924B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EC02" w14:textId="77777777" w:rsidR="00885D78" w:rsidRPr="007237AC" w:rsidRDefault="00885D78" w:rsidP="00030E52">
            <w:pPr>
              <w:pStyle w:val="afe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D4E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帳戶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7DE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ACCOUNT_ID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359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VARCHAR(10)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EB8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80E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A04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5C4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7237AC" w14:paraId="245237DA" w14:textId="77777777" w:rsidTr="007237AC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3A69" w14:textId="77777777" w:rsidR="00885D78" w:rsidRPr="007237AC" w:rsidRDefault="00885D78" w:rsidP="00030E52">
            <w:pPr>
              <w:pStyle w:val="afe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AF0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幣別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741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CURRENCY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5F7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VARCHAR(2)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D69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EC1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1A8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BE6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885D78" w:rsidRPr="007237AC" w14:paraId="79530F68" w14:textId="77777777" w:rsidTr="007237AC">
        <w:trPr>
          <w:cantSplit/>
        </w:trPr>
        <w:tc>
          <w:tcPr>
            <w:tcW w:w="100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1356AE9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7237AC" w14:paraId="3C77C5EC" w14:textId="77777777" w:rsidTr="007237AC">
        <w:trPr>
          <w:cantSplit/>
        </w:trPr>
        <w:tc>
          <w:tcPr>
            <w:tcW w:w="100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13C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99A760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B0033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9F0B504" w14:textId="77777777" w:rsidR="00885D78" w:rsidRPr="00FA5FE8" w:rsidRDefault="00885D78" w:rsidP="00885D78">
      <w:pPr>
        <w:rPr>
          <w:rFonts w:ascii="Times New Roman" w:hAnsi="Times New Roman"/>
          <w:szCs w:val="22"/>
        </w:rPr>
      </w:pPr>
    </w:p>
    <w:p w14:paraId="025D42D5" w14:textId="77777777" w:rsidR="00885D78" w:rsidRPr="00FA5FE8" w:rsidRDefault="00885D78" w:rsidP="00030E52">
      <w:pPr>
        <w:pStyle w:val="afff7"/>
        <w:numPr>
          <w:ilvl w:val="0"/>
          <w:numId w:val="18"/>
        </w:numPr>
        <w:spacing w:after="180"/>
        <w:jc w:val="left"/>
        <w:outlineLvl w:val="1"/>
        <w:rPr>
          <w:rFonts w:ascii="Times New Roman" w:eastAsia="標楷體" w:hAnsi="Times New Roman" w:cs="Times New Roman"/>
          <w:color w:val="000000" w:themeColor="text1"/>
        </w:rPr>
      </w:pPr>
      <w:bookmarkStart w:id="98" w:name="_Toc488244772"/>
      <w:bookmarkStart w:id="99" w:name="_Toc488246682"/>
      <w:r w:rsidRPr="00FA5FE8">
        <w:rPr>
          <w:rFonts w:ascii="Times New Roman" w:eastAsia="標楷體" w:hAnsi="Times New Roman" w:cs="Times New Roman"/>
          <w:color w:val="000000" w:themeColor="text1"/>
        </w:rPr>
        <w:t>AS_LEASES_Holiday</w:t>
      </w:r>
      <w:r w:rsidRPr="00FA5FE8">
        <w:rPr>
          <w:rFonts w:ascii="Times New Roman" w:eastAsia="標楷體" w:hAnsi="Times New Roman" w:cs="Times New Roman"/>
          <w:color w:val="000000" w:themeColor="text1"/>
        </w:rPr>
        <w:t>假日檔</w:t>
      </w:r>
      <w:bookmarkEnd w:id="98"/>
      <w:bookmarkEnd w:id="99"/>
    </w:p>
    <w:tbl>
      <w:tblPr>
        <w:tblW w:w="10031" w:type="dxa"/>
        <w:tblLook w:val="04A0" w:firstRow="1" w:lastRow="0" w:firstColumn="1" w:lastColumn="0" w:noHBand="0" w:noVBand="1"/>
      </w:tblPr>
      <w:tblGrid>
        <w:gridCol w:w="395"/>
        <w:gridCol w:w="1160"/>
        <w:gridCol w:w="3757"/>
        <w:gridCol w:w="182"/>
        <w:gridCol w:w="1525"/>
        <w:gridCol w:w="295"/>
        <w:gridCol w:w="283"/>
        <w:gridCol w:w="505"/>
        <w:gridCol w:w="524"/>
        <w:gridCol w:w="421"/>
        <w:gridCol w:w="240"/>
        <w:gridCol w:w="744"/>
      </w:tblGrid>
      <w:tr w:rsidR="00885D78" w:rsidRPr="007237AC" w14:paraId="4BFBEDEC" w14:textId="77777777" w:rsidTr="00885D78">
        <w:trPr>
          <w:cantSplit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99D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檔案紀錄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表格代號</w:t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398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AS_LEASES_Holiday</w:t>
            </w:r>
          </w:p>
        </w:tc>
        <w:tc>
          <w:tcPr>
            <w:tcW w:w="2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B76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更新者</w:t>
            </w:r>
          </w:p>
        </w:tc>
        <w:tc>
          <w:tcPr>
            <w:tcW w:w="1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DAC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2851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22B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版次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DFC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V1.0</w:t>
            </w:r>
          </w:p>
        </w:tc>
      </w:tr>
      <w:tr w:rsidR="00885D78" w:rsidRPr="007237AC" w14:paraId="33D51314" w14:textId="77777777" w:rsidTr="00885D78">
        <w:trPr>
          <w:cantSplit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50A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表格中文名稱</w:t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C8F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假日檔</w:t>
            </w:r>
          </w:p>
        </w:tc>
        <w:tc>
          <w:tcPr>
            <w:tcW w:w="2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C12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更新日</w:t>
            </w:r>
          </w:p>
        </w:tc>
        <w:tc>
          <w:tcPr>
            <w:tcW w:w="2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F6A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2017/4/26</w:t>
            </w:r>
          </w:p>
        </w:tc>
      </w:tr>
      <w:tr w:rsidR="00885D78" w:rsidRPr="007237AC" w14:paraId="0A63A0CE" w14:textId="77777777" w:rsidTr="00885D78">
        <w:trPr>
          <w:cantSplit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C40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Tablespace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>名稱</w:t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16C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D36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欄位數</w:t>
            </w:r>
          </w:p>
        </w:tc>
        <w:tc>
          <w:tcPr>
            <w:tcW w:w="2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45EC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18953BFE" w14:textId="77777777" w:rsidTr="00885D78">
        <w:trPr>
          <w:cantSplit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A30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說明</w:t>
            </w:r>
          </w:p>
        </w:tc>
        <w:tc>
          <w:tcPr>
            <w:tcW w:w="84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131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188528E" w14:textId="77777777" w:rsidTr="00885D78">
        <w:trPr>
          <w:cantSplit/>
        </w:trPr>
        <w:tc>
          <w:tcPr>
            <w:tcW w:w="1581" w:type="dxa"/>
            <w:gridSpan w:val="2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02B4DCD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記錄長度</w:t>
            </w:r>
          </w:p>
        </w:tc>
        <w:tc>
          <w:tcPr>
            <w:tcW w:w="6136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85472BD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估計增加記錄數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月</w:t>
            </w:r>
          </w:p>
        </w:tc>
        <w:tc>
          <w:tcPr>
            <w:tcW w:w="2314" w:type="dxa"/>
            <w:gridSpan w:val="5"/>
            <w:tcBorders>
              <w:top w:val="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AC27828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檔案類</w:t>
            </w:r>
          </w:p>
        </w:tc>
      </w:tr>
      <w:tr w:rsidR="00885D78" w:rsidRPr="007237AC" w14:paraId="1CF73C9D" w14:textId="77777777" w:rsidTr="00885D78">
        <w:trPr>
          <w:cantSplit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B1A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1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49F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003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7BBF4020" w14:textId="77777777" w:rsidTr="00885D78">
        <w:trPr>
          <w:cantSplit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3DD0576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1276312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中文名稱</w:t>
            </w:r>
          </w:p>
        </w:tc>
        <w:tc>
          <w:tcPr>
            <w:tcW w:w="4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F109643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英文名稱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A615151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型態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2798D7C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Key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C3587AC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NN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CA278BF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FFF2F1C" w14:textId="77777777" w:rsidR="00885D78" w:rsidRPr="007237AC" w:rsidRDefault="00885D7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說明</w:t>
            </w:r>
          </w:p>
        </w:tc>
      </w:tr>
      <w:tr w:rsidR="00885D78" w:rsidRPr="007237AC" w14:paraId="1F3B9E26" w14:textId="77777777" w:rsidTr="00885D78">
        <w:trPr>
          <w:cantSplit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0EAC" w14:textId="77777777" w:rsidR="00885D78" w:rsidRPr="007237AC" w:rsidRDefault="00885D78" w:rsidP="00030E52">
            <w:pPr>
              <w:pStyle w:val="afe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D0D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4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F21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483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F4E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AE49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101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3FE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4B012946" w14:textId="77777777" w:rsidTr="00885D78">
        <w:trPr>
          <w:cantSplit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E7FA" w14:textId="77777777" w:rsidR="00885D78" w:rsidRPr="007237AC" w:rsidRDefault="00885D78" w:rsidP="00030E52">
            <w:pPr>
              <w:pStyle w:val="afe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494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例假日</w:t>
            </w:r>
          </w:p>
        </w:tc>
        <w:tc>
          <w:tcPr>
            <w:tcW w:w="4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BC8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Holiday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71A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VARCHAR(8)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72C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1FD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DD6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C7D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39AC3FD8" w14:textId="77777777" w:rsidTr="00885D78">
        <w:trPr>
          <w:cantSplit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40EB" w14:textId="77777777" w:rsidR="00885D78" w:rsidRPr="007237AC" w:rsidRDefault="00885D78" w:rsidP="00030E52">
            <w:pPr>
              <w:pStyle w:val="afe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2CB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最後異動時間</w:t>
            </w:r>
          </w:p>
        </w:tc>
        <w:tc>
          <w:tcPr>
            <w:tcW w:w="4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754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Last_Update_Date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D84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6EE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625A11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848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4B4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8B4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00B6563A" w14:textId="77777777" w:rsidTr="00885D78">
        <w:trPr>
          <w:cantSplit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1085" w14:textId="77777777" w:rsidR="00885D78" w:rsidRPr="007237AC" w:rsidRDefault="00885D78" w:rsidP="00030E52">
            <w:pPr>
              <w:pStyle w:val="afe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889F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最後異動人員</w:t>
            </w:r>
          </w:p>
        </w:tc>
        <w:tc>
          <w:tcPr>
            <w:tcW w:w="4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C0A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Last_Updated_By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5EF2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3E1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9E9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CCB7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86F6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35619303" w14:textId="77777777" w:rsidTr="00885D78">
        <w:trPr>
          <w:cantSplit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8DCA" w14:textId="77777777" w:rsidR="00885D78" w:rsidRPr="007237AC" w:rsidRDefault="00885D78" w:rsidP="00030E52">
            <w:pPr>
              <w:pStyle w:val="afe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A6A5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建立時間</w:t>
            </w:r>
          </w:p>
        </w:tc>
        <w:tc>
          <w:tcPr>
            <w:tcW w:w="4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008C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Creation_Date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CC75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76E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3471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CB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6F3F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29259084" w14:textId="77777777" w:rsidTr="00885D78">
        <w:trPr>
          <w:cantSplit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ACBC" w14:textId="77777777" w:rsidR="00885D78" w:rsidRPr="007237AC" w:rsidRDefault="00885D78" w:rsidP="00030E52">
            <w:pPr>
              <w:pStyle w:val="afe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C8F8D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建立人員</w:t>
            </w:r>
            <w:r w:rsidRPr="007237A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D33E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Created_By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9BC8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  <w:r w:rsidRPr="007237AC">
              <w:rPr>
                <w:rFonts w:ascii="Times New Roman" w:hAnsi="Times New Roman"/>
                <w:sz w:val="20"/>
                <w:szCs w:val="20"/>
              </w:rPr>
              <w:t>numeric(15,0)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329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3953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EBA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8950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5D78" w:rsidRPr="007237AC" w14:paraId="42FFA0DD" w14:textId="77777777" w:rsidTr="00885D78">
        <w:trPr>
          <w:cantSplit/>
        </w:trPr>
        <w:tc>
          <w:tcPr>
            <w:tcW w:w="1003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125D240" w14:textId="77777777" w:rsidR="00885D78" w:rsidRPr="007237AC" w:rsidRDefault="00885D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索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引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備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註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說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 w:rsidRPr="007237AC">
              <w:rPr>
                <w:rFonts w:ascii="Times New Roman" w:hAnsi="Times New Roman"/>
                <w:b/>
                <w:sz w:val="20"/>
                <w:szCs w:val="20"/>
              </w:rPr>
              <w:t>明</w:t>
            </w:r>
          </w:p>
        </w:tc>
      </w:tr>
      <w:tr w:rsidR="00885D78" w:rsidRPr="007237AC" w14:paraId="02A2A734" w14:textId="77777777" w:rsidTr="00885D78">
        <w:trPr>
          <w:cantSplit/>
        </w:trPr>
        <w:tc>
          <w:tcPr>
            <w:tcW w:w="1003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204A" w14:textId="77777777" w:rsidR="00885D78" w:rsidRPr="007237AC" w:rsidRDefault="00885D7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F53415" w14:textId="77777777" w:rsidR="00885D78" w:rsidRPr="00FA5FE8" w:rsidRDefault="00885D78" w:rsidP="00885D78">
      <w:pPr>
        <w:rPr>
          <w:rFonts w:ascii="Times New Roman" w:hAnsi="Times New Roman"/>
          <w:sz w:val="20"/>
          <w:szCs w:val="20"/>
        </w:rPr>
      </w:pPr>
    </w:p>
    <w:sectPr w:rsidR="00885D78" w:rsidRPr="00FA5FE8" w:rsidSect="00582E57">
      <w:footerReference w:type="default" r:id="rId16"/>
      <w:pgSz w:w="11906" w:h="16838" w:code="9"/>
      <w:pgMar w:top="1134" w:right="1134" w:bottom="1134" w:left="1134" w:header="851" w:footer="992" w:gutter="284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307BD4" w14:textId="77777777" w:rsidR="008A61D4" w:rsidRDefault="008A61D4">
      <w:r>
        <w:separator/>
      </w:r>
    </w:p>
  </w:endnote>
  <w:endnote w:type="continuationSeparator" w:id="0">
    <w:p w14:paraId="1F9D6B70" w14:textId="77777777" w:rsidR="008A61D4" w:rsidRDefault="008A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BDE93" w14:textId="77777777" w:rsidR="00E608F6" w:rsidRDefault="00E608F6" w:rsidP="00BF6A90">
    <w:pPr>
      <w:pStyle w:val="af8"/>
      <w:pBdr>
        <w:top w:val="double" w:sz="4" w:space="1" w:color="auto"/>
      </w:pBdr>
      <w:tabs>
        <w:tab w:val="clear" w:pos="4153"/>
        <w:tab w:val="clear" w:pos="8306"/>
        <w:tab w:val="left" w:pos="7230"/>
      </w:tabs>
    </w:pPr>
    <w:r>
      <w:rPr>
        <w:rStyle w:val="afa"/>
        <w:rFonts w:hint="eastAsia"/>
      </w:rPr>
      <w:t>關貿網路股份有限公司</w:t>
    </w:r>
    <w:r>
      <w:rPr>
        <w:rFonts w:hint="eastAsia"/>
        <w:kern w:val="0"/>
      </w:rPr>
      <w:tab/>
    </w:r>
    <w:r>
      <w:rPr>
        <w:rFonts w:hint="eastAsia"/>
        <w:kern w:val="0"/>
      </w:rPr>
      <w:t>文件修訂歷史：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7D55B8">
      <w:rPr>
        <w:noProof/>
        <w:kern w:val="0"/>
      </w:rPr>
      <w:t>I</w:t>
    </w:r>
    <w:r>
      <w:rPr>
        <w:kern w:val="0"/>
      </w:rPr>
      <w:fldChar w:fldCharType="end"/>
    </w:r>
    <w:r>
      <w:rPr>
        <w:kern w:val="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3E2DE" w14:textId="77777777" w:rsidR="00E608F6" w:rsidRDefault="00E608F6" w:rsidP="006B40FE">
    <w:pPr>
      <w:pStyle w:val="af8"/>
      <w:pBdr>
        <w:top w:val="double" w:sz="4" w:space="1" w:color="auto"/>
      </w:pBdr>
      <w:tabs>
        <w:tab w:val="clear" w:pos="4153"/>
        <w:tab w:val="clear" w:pos="8306"/>
        <w:tab w:val="left" w:pos="7797"/>
      </w:tabs>
    </w:pPr>
    <w:r>
      <w:rPr>
        <w:rStyle w:val="afa"/>
        <w:rFonts w:hint="eastAsia"/>
      </w:rPr>
      <w:t>關貿網路股份有限公司</w:t>
    </w:r>
    <w:r>
      <w:rPr>
        <w:rFonts w:hint="eastAsia"/>
        <w:kern w:val="0"/>
      </w:rPr>
      <w:tab/>
    </w:r>
    <w:r>
      <w:rPr>
        <w:rFonts w:hint="eastAsia"/>
        <w:kern w:val="0"/>
      </w:rPr>
      <w:t>目錄：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7D55B8">
      <w:rPr>
        <w:noProof/>
        <w:kern w:val="0"/>
      </w:rPr>
      <w:t>i</w:t>
    </w:r>
    <w:r>
      <w:rPr>
        <w:kern w:val="0"/>
      </w:rPr>
      <w:fldChar w:fldCharType="end"/>
    </w:r>
    <w:r>
      <w:rPr>
        <w:kern w:val="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6B64F" w14:textId="77777777" w:rsidR="00E608F6" w:rsidRDefault="00E608F6" w:rsidP="00582E57">
    <w:pPr>
      <w:pStyle w:val="af8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 </w:t>
    </w:r>
  </w:p>
  <w:p w14:paraId="72ECB31D" w14:textId="77777777" w:rsidR="00E608F6" w:rsidRPr="001F157A" w:rsidRDefault="00E608F6" w:rsidP="00582E57">
    <w:pPr>
      <w:pStyle w:val="af8"/>
      <w:tabs>
        <w:tab w:val="clear" w:pos="8306"/>
        <w:tab w:val="right" w:pos="9356"/>
      </w:tabs>
    </w:pPr>
    <w:r>
      <w:rPr>
        <w:rFonts w:hint="eastAsia"/>
      </w:rPr>
      <w:t>關貿網路股份有限公司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頁次</w:t>
    </w:r>
    <w:r>
      <w:rPr>
        <w:rFonts w:hint="eastAsia"/>
      </w:rPr>
      <w:t xml:space="preserve"> :</w:t>
    </w:r>
    <w:r>
      <w:rPr>
        <w:rStyle w:val="afa"/>
      </w:rPr>
      <w:fldChar w:fldCharType="begin"/>
    </w:r>
    <w:r>
      <w:rPr>
        <w:rStyle w:val="afa"/>
      </w:rPr>
      <w:instrText xml:space="preserve"> PAGE </w:instrText>
    </w:r>
    <w:r>
      <w:rPr>
        <w:rStyle w:val="afa"/>
      </w:rPr>
      <w:fldChar w:fldCharType="separate"/>
    </w:r>
    <w:r w:rsidR="00F76C3E">
      <w:rPr>
        <w:rStyle w:val="afa"/>
        <w:noProof/>
      </w:rPr>
      <w:t>7</w:t>
    </w:r>
    <w:r>
      <w:rPr>
        <w:rStyle w:val="af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45962" w14:textId="77777777" w:rsidR="008A61D4" w:rsidRDefault="008A61D4">
      <w:r>
        <w:separator/>
      </w:r>
    </w:p>
  </w:footnote>
  <w:footnote w:type="continuationSeparator" w:id="0">
    <w:p w14:paraId="7A64F6D0" w14:textId="77777777" w:rsidR="008A61D4" w:rsidRDefault="008A6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986F3" w14:textId="77777777" w:rsidR="00E608F6" w:rsidRDefault="00E608F6" w:rsidP="002F21C4">
    <w:pPr>
      <w:pStyle w:val="af5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AF5F715" wp14:editId="0914AAF6">
          <wp:simplePos x="0" y="0"/>
          <wp:positionH relativeFrom="margin">
            <wp:posOffset>3911600</wp:posOffset>
          </wp:positionH>
          <wp:positionV relativeFrom="margin">
            <wp:posOffset>-276225</wp:posOffset>
          </wp:positionV>
          <wp:extent cx="1828800" cy="276225"/>
          <wp:effectExtent l="0" t="0" r="0" b="3175"/>
          <wp:wrapNone/>
          <wp:docPr id="1" name="圖片 3" descr="描述: 描述 : cid:image001.png@01D01AAD.5E21C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3" descr="描述: 描述 : cid:image001.png@01D01AAD.5E21C4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2DFAD070" w14:textId="7F6493EF" w:rsidR="00E608F6" w:rsidRPr="002F21C4" w:rsidRDefault="00E608F6" w:rsidP="002F21C4">
    <w:pPr>
      <w:pStyle w:val="af5"/>
    </w:pPr>
    <w:r w:rsidRPr="002F21C4">
      <w:rPr>
        <w:rFonts w:hint="eastAsia"/>
      </w:rPr>
      <w:t>『</w:t>
    </w:r>
    <w:r w:rsidRPr="002F21C4">
      <w:rPr>
        <w:rFonts w:hint="eastAsia"/>
      </w:rPr>
      <w:t>105</w:t>
    </w:r>
    <w:r w:rsidRPr="002F21C4">
      <w:rPr>
        <w:rFonts w:hint="eastAsia"/>
      </w:rPr>
      <w:t>年度標購資產經營管理系統』</w:t>
    </w:r>
    <w:r>
      <w:rPr>
        <w:rFonts w:hint="eastAsia"/>
      </w:rPr>
      <w:t>系統設計規格</w:t>
    </w:r>
    <w:r w:rsidRPr="002F21C4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481CE7BA"/>
    <w:lvl w:ilvl="0">
      <w:start w:val="1"/>
      <w:numFmt w:val="bullet"/>
      <w:pStyle w:val="5"/>
      <w:lvlText w:val=""/>
      <w:lvlJc w:val="left"/>
      <w:pPr>
        <w:tabs>
          <w:tab w:val="num" w:pos="2240"/>
        </w:tabs>
        <w:ind w:left="2240" w:hanging="363"/>
      </w:pPr>
      <w:rPr>
        <w:rFonts w:ascii="Wingdings" w:hAnsi="Wingdings" w:hint="default"/>
        <w:sz w:val="28"/>
      </w:rPr>
    </w:lvl>
  </w:abstractNum>
  <w:abstractNum w:abstractNumId="1">
    <w:nsid w:val="FFFFFF81"/>
    <w:multiLevelType w:val="singleLevel"/>
    <w:tmpl w:val="FEACA02C"/>
    <w:lvl w:ilvl="0">
      <w:start w:val="1"/>
      <w:numFmt w:val="bullet"/>
      <w:pStyle w:val="4"/>
      <w:lvlText w:val=""/>
      <w:lvlJc w:val="left"/>
      <w:pPr>
        <w:tabs>
          <w:tab w:val="num" w:pos="1820"/>
        </w:tabs>
        <w:ind w:left="1820" w:hanging="363"/>
      </w:pPr>
      <w:rPr>
        <w:rFonts w:ascii="Wingdings" w:hAnsi="Wingdings" w:hint="default"/>
        <w:sz w:val="28"/>
      </w:rPr>
    </w:lvl>
  </w:abstractNum>
  <w:abstractNum w:abstractNumId="2">
    <w:nsid w:val="FFFFFF82"/>
    <w:multiLevelType w:val="singleLevel"/>
    <w:tmpl w:val="49A80F6C"/>
    <w:lvl w:ilvl="0">
      <w:start w:val="1"/>
      <w:numFmt w:val="bullet"/>
      <w:pStyle w:val="3"/>
      <w:lvlText w:val=""/>
      <w:lvlJc w:val="left"/>
      <w:pPr>
        <w:tabs>
          <w:tab w:val="num" w:pos="1400"/>
        </w:tabs>
        <w:ind w:left="1400" w:hanging="436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13EED5BC"/>
    <w:lvl w:ilvl="0">
      <w:start w:val="1"/>
      <w:numFmt w:val="bullet"/>
      <w:pStyle w:val="2"/>
      <w:lvlText w:val=""/>
      <w:lvlJc w:val="left"/>
      <w:pPr>
        <w:tabs>
          <w:tab w:val="num" w:pos="980"/>
        </w:tabs>
        <w:ind w:left="980" w:hanging="362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299468A6"/>
    <w:lvl w:ilvl="0">
      <w:start w:val="1"/>
      <w:numFmt w:val="bullet"/>
      <w:pStyle w:val="a"/>
      <w:lvlText w:val=""/>
      <w:lvlJc w:val="left"/>
      <w:pPr>
        <w:tabs>
          <w:tab w:val="num" w:pos="560"/>
        </w:tabs>
        <w:ind w:left="560" w:hanging="362"/>
      </w:pPr>
      <w:rPr>
        <w:rFonts w:ascii="Wingdings" w:hAnsi="Wingdings" w:hint="default"/>
      </w:rPr>
    </w:lvl>
  </w:abstractNum>
  <w:abstractNum w:abstractNumId="5">
    <w:nsid w:val="02C74701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4030A3C"/>
    <w:multiLevelType w:val="hybridMultilevel"/>
    <w:tmpl w:val="14A6669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4E50299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65A56F9"/>
    <w:multiLevelType w:val="multilevel"/>
    <w:tmpl w:val="202808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40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hint="eastAsia"/>
        <w:color w:val="000000"/>
        <w:sz w:val="36"/>
        <w:szCs w:val="36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hint="eastAsia"/>
        <w:color w:val="000000"/>
        <w:sz w:val="32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9">
    <w:nsid w:val="0B556E0B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E82360B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F1A1896"/>
    <w:multiLevelType w:val="hybridMultilevel"/>
    <w:tmpl w:val="36FA868C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0A92CC7"/>
    <w:multiLevelType w:val="hybridMultilevel"/>
    <w:tmpl w:val="F29610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1904066"/>
    <w:multiLevelType w:val="hybridMultilevel"/>
    <w:tmpl w:val="56463824"/>
    <w:lvl w:ilvl="0" w:tplc="304C55AE">
      <w:start w:val="1"/>
      <w:numFmt w:val="decimal"/>
      <w:pStyle w:val="a0"/>
      <w:lvlText w:val="圖3.2.4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4E34958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7981FF7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8F02DD7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A82BF2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C1568A3"/>
    <w:multiLevelType w:val="hybridMultilevel"/>
    <w:tmpl w:val="8F0AED92"/>
    <w:lvl w:ilvl="0" w:tplc="A8EE2DAC">
      <w:start w:val="1"/>
      <w:numFmt w:val="bullet"/>
      <w:pStyle w:val="10"/>
      <w:lvlText w:val=""/>
      <w:lvlJc w:val="left"/>
      <w:pPr>
        <w:ind w:left="2034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5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4" w:hanging="480"/>
      </w:pPr>
      <w:rPr>
        <w:rFonts w:ascii="Wingdings" w:hAnsi="Wingdings" w:hint="default"/>
      </w:rPr>
    </w:lvl>
  </w:abstractNum>
  <w:abstractNum w:abstractNumId="19">
    <w:nsid w:val="2CA45755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D915A8D"/>
    <w:multiLevelType w:val="hybridMultilevel"/>
    <w:tmpl w:val="838AD8D4"/>
    <w:lvl w:ilvl="0" w:tplc="7F6A8752">
      <w:start w:val="1"/>
      <w:numFmt w:val="decimal"/>
      <w:lvlText w:val="%1."/>
      <w:lvlJc w:val="left"/>
      <w:pPr>
        <w:ind w:left="622" w:hanging="480"/>
      </w:pPr>
      <w:rPr>
        <w:strike w:val="0"/>
        <w:dstrike w:val="0"/>
        <w:u w:val="none"/>
        <w:effect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FB97819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1A547E1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7131659"/>
    <w:multiLevelType w:val="hybridMultilevel"/>
    <w:tmpl w:val="8414862A"/>
    <w:lvl w:ilvl="0" w:tplc="63B8EB1A">
      <w:start w:val="1"/>
      <w:numFmt w:val="decimal"/>
      <w:pStyle w:val="a1"/>
      <w:lvlText w:val="%1)"/>
      <w:lvlJc w:val="left"/>
      <w:pPr>
        <w:ind w:left="1767" w:hanging="480"/>
      </w:pPr>
      <w:rPr>
        <w:rFonts w:hAnsi="Times New Roman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ind w:left="5607" w:hanging="480"/>
      </w:pPr>
    </w:lvl>
  </w:abstractNum>
  <w:abstractNum w:abstractNumId="24">
    <w:nsid w:val="37E2104D"/>
    <w:multiLevelType w:val="hybridMultilevel"/>
    <w:tmpl w:val="BA48E328"/>
    <w:lvl w:ilvl="0" w:tplc="1AEE6030">
      <w:start w:val="1"/>
      <w:numFmt w:val="decimal"/>
      <w:pStyle w:val="-"/>
      <w:lvlText w:val="圖%1、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8"/>
      </w:rPr>
    </w:lvl>
    <w:lvl w:ilvl="1" w:tplc="04090003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E1E4879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364270E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64A4558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411318"/>
    <w:multiLevelType w:val="hybridMultilevel"/>
    <w:tmpl w:val="06E03E0A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F36183E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08A0444"/>
    <w:multiLevelType w:val="hybridMultilevel"/>
    <w:tmpl w:val="0F2EC622"/>
    <w:lvl w:ilvl="0" w:tplc="781E8DC4">
      <w:start w:val="1"/>
      <w:numFmt w:val="decimal"/>
      <w:pStyle w:val="-0"/>
      <w:lvlText w:val="表%1、"/>
      <w:lvlJc w:val="left"/>
      <w:pPr>
        <w:ind w:left="480" w:hanging="480"/>
      </w:pPr>
      <w:rPr>
        <w:rFonts w:ascii="Times New Roman" w:eastAsia="標楷體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0DB17B1"/>
    <w:multiLevelType w:val="multilevel"/>
    <w:tmpl w:val="CA5CD23A"/>
    <w:lvl w:ilvl="0">
      <w:start w:val="1"/>
      <w:numFmt w:val="ideographLegalTraditional"/>
      <w:pStyle w:val="1-"/>
      <w:suff w:val="nothing"/>
      <w:lvlText w:val="%1、"/>
      <w:lvlJc w:val="left"/>
      <w:pPr>
        <w:ind w:left="561" w:hanging="561"/>
      </w:pPr>
      <w:rPr>
        <w:rFonts w:hint="eastAsia"/>
      </w:rPr>
    </w:lvl>
    <w:lvl w:ilvl="1">
      <w:start w:val="1"/>
      <w:numFmt w:val="taiwaneseCountingThousand"/>
      <w:pStyle w:val="1-"/>
      <w:suff w:val="nothing"/>
      <w:lvlText w:val="%2、"/>
      <w:lvlJc w:val="left"/>
      <w:pPr>
        <w:ind w:left="845" w:hanging="561"/>
      </w:pPr>
      <w:rPr>
        <w:rFonts w:hint="eastAsia"/>
        <w:b/>
        <w:i w:val="0"/>
      </w:rPr>
    </w:lvl>
    <w:lvl w:ilvl="2">
      <w:start w:val="1"/>
      <w:numFmt w:val="taiwaneseCountingThousand"/>
      <w:suff w:val="space"/>
      <w:lvlText w:val="(%3)"/>
      <w:lvlJc w:val="left"/>
      <w:pPr>
        <w:ind w:left="1106" w:hanging="539"/>
      </w:pPr>
      <w:rPr>
        <w:rFonts w:hint="eastAsia"/>
      </w:rPr>
    </w:lvl>
    <w:lvl w:ilvl="3">
      <w:start w:val="1"/>
      <w:numFmt w:val="taiwaneseCountingThousand"/>
      <w:lvlText w:val="(%4)、"/>
      <w:lvlJc w:val="left"/>
      <w:pPr>
        <w:ind w:left="1276" w:hanging="425"/>
      </w:pPr>
      <w:rPr>
        <w:rFonts w:hint="eastAsia"/>
      </w:rPr>
    </w:lvl>
    <w:lvl w:ilvl="4">
      <w:start w:val="1"/>
      <w:numFmt w:val="taiwaneseCountingThousand"/>
      <w:lvlText w:val="(%5)、"/>
      <w:lvlJc w:val="left"/>
      <w:pPr>
        <w:ind w:left="1542" w:hanging="408"/>
      </w:pPr>
      <w:rPr>
        <w:rFonts w:hint="eastAsia"/>
      </w:rPr>
    </w:lvl>
    <w:lvl w:ilvl="5">
      <w:start w:val="1"/>
      <w:numFmt w:val="upperLetter"/>
      <w:suff w:val="nothing"/>
      <w:lvlText w:val="%6、"/>
      <w:lvlJc w:val="left"/>
      <w:pPr>
        <w:ind w:left="2827" w:hanging="487"/>
      </w:pPr>
      <w:rPr>
        <w:rFonts w:hint="eastAsia"/>
      </w:rPr>
    </w:lvl>
    <w:lvl w:ilvl="6">
      <w:start w:val="1"/>
      <w:numFmt w:val="upperLetter"/>
      <w:suff w:val="space"/>
      <w:lvlText w:val="(%7)"/>
      <w:lvlJc w:val="left"/>
      <w:pPr>
        <w:ind w:left="2172" w:hanging="471"/>
      </w:pPr>
      <w:rPr>
        <w:rFonts w:hint="default"/>
      </w:rPr>
    </w:lvl>
    <w:lvl w:ilvl="7">
      <w:start w:val="1"/>
      <w:numFmt w:val="lowerLetter"/>
      <w:suff w:val="nothing"/>
      <w:lvlText w:val="%8、"/>
      <w:lvlJc w:val="left"/>
      <w:pPr>
        <w:ind w:left="2393" w:hanging="408"/>
      </w:pPr>
      <w:rPr>
        <w:rFonts w:hint="eastAsia"/>
      </w:rPr>
    </w:lvl>
    <w:lvl w:ilvl="8">
      <w:start w:val="1"/>
      <w:numFmt w:val="lowerLetter"/>
      <w:suff w:val="space"/>
      <w:lvlText w:val="(%9)"/>
      <w:lvlJc w:val="left"/>
      <w:pPr>
        <w:ind w:left="2659" w:hanging="391"/>
      </w:pPr>
      <w:rPr>
        <w:rFonts w:hint="default"/>
      </w:rPr>
    </w:lvl>
  </w:abstractNum>
  <w:abstractNum w:abstractNumId="32">
    <w:nsid w:val="54D40A71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5247F81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3947F60"/>
    <w:multiLevelType w:val="multilevel"/>
    <w:tmpl w:val="9E3283E4"/>
    <w:lvl w:ilvl="0">
      <w:start w:val="1"/>
      <w:numFmt w:val="taiwaneseCountingThousand"/>
      <w:pStyle w:val="a2"/>
      <w:lvlText w:val="%1、"/>
      <w:lvlJc w:val="left"/>
      <w:pPr>
        <w:tabs>
          <w:tab w:val="num" w:pos="561"/>
        </w:tabs>
        <w:ind w:left="561" w:hanging="561"/>
      </w:pPr>
      <w:rPr>
        <w:rFonts w:hint="eastAsia"/>
      </w:rPr>
    </w:lvl>
    <w:lvl w:ilvl="1">
      <w:start w:val="1"/>
      <w:numFmt w:val="taiwaneseCountingThousand"/>
      <w:pStyle w:val="20"/>
      <w:lvlText w:val="(%2)"/>
      <w:lvlJc w:val="left"/>
      <w:pPr>
        <w:tabs>
          <w:tab w:val="num" w:pos="981"/>
        </w:tabs>
        <w:ind w:left="981" w:hanging="561"/>
      </w:pPr>
      <w:rPr>
        <w:rFonts w:hint="eastAsia"/>
      </w:rPr>
    </w:lvl>
    <w:lvl w:ilvl="2">
      <w:start w:val="1"/>
      <w:numFmt w:val="decimal"/>
      <w:pStyle w:val="30"/>
      <w:lvlText w:val="%3."/>
      <w:lvlJc w:val="left"/>
      <w:pPr>
        <w:tabs>
          <w:tab w:val="num" w:pos="1400"/>
        </w:tabs>
        <w:ind w:left="1400" w:hanging="362"/>
      </w:pPr>
      <w:rPr>
        <w:rFonts w:hint="eastAsia"/>
      </w:rPr>
    </w:lvl>
    <w:lvl w:ilvl="3">
      <w:start w:val="1"/>
      <w:numFmt w:val="decimal"/>
      <w:pStyle w:val="40"/>
      <w:lvlText w:val="(%4)"/>
      <w:lvlJc w:val="left"/>
      <w:pPr>
        <w:tabs>
          <w:tab w:val="num" w:pos="1820"/>
        </w:tabs>
        <w:ind w:left="1820" w:hanging="505"/>
      </w:pPr>
      <w:rPr>
        <w:rFonts w:hint="eastAsia"/>
      </w:rPr>
    </w:lvl>
    <w:lvl w:ilvl="4">
      <w:start w:val="1"/>
      <w:numFmt w:val="upperLetter"/>
      <w:pStyle w:val="50"/>
      <w:lvlText w:val="%5."/>
      <w:lvlJc w:val="left"/>
      <w:pPr>
        <w:tabs>
          <w:tab w:val="num" w:pos="2242"/>
        </w:tabs>
        <w:ind w:left="2240" w:hanging="358"/>
      </w:pPr>
      <w:rPr>
        <w:rFonts w:hint="eastAsia"/>
      </w:rPr>
    </w:lvl>
    <w:lvl w:ilvl="5">
      <w:start w:val="1"/>
      <w:numFmt w:val="lowerLetter"/>
      <w:pStyle w:val="6"/>
      <w:lvlText w:val="%6."/>
      <w:lvlJc w:val="left"/>
      <w:pPr>
        <w:tabs>
          <w:tab w:val="num" w:pos="2662"/>
        </w:tabs>
        <w:ind w:left="2659" w:hanging="357"/>
      </w:pPr>
      <w:rPr>
        <w:rFonts w:hint="eastAsia"/>
      </w:rPr>
    </w:lvl>
    <w:lvl w:ilvl="6">
      <w:start w:val="1"/>
      <w:numFmt w:val="lowerLetter"/>
      <w:pStyle w:val="7"/>
      <w:lvlText w:val="(%7)"/>
      <w:lvlJc w:val="left"/>
      <w:pPr>
        <w:tabs>
          <w:tab w:val="num" w:pos="3379"/>
        </w:tabs>
        <w:ind w:left="3079" w:hanging="42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5">
    <w:nsid w:val="652743D5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67E3800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78B011F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095211"/>
    <w:multiLevelType w:val="hybridMultilevel"/>
    <w:tmpl w:val="8708CE0C"/>
    <w:lvl w:ilvl="0" w:tplc="17A69C88">
      <w:start w:val="1"/>
      <w:numFmt w:val="bullet"/>
      <w:pStyle w:val="60"/>
      <w:lvlText w:val=""/>
      <w:lvlJc w:val="left"/>
      <w:pPr>
        <w:tabs>
          <w:tab w:val="num" w:pos="2660"/>
        </w:tabs>
        <w:ind w:left="2660" w:hanging="364"/>
      </w:pPr>
      <w:rPr>
        <w:rFonts w:ascii="Wingdings" w:hAnsi="Wingdings" w:hint="default"/>
        <w:sz w:val="28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>
    <w:nsid w:val="6DDD0413"/>
    <w:multiLevelType w:val="hybridMultilevel"/>
    <w:tmpl w:val="AC6E6A7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FFF4B62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26314C6"/>
    <w:multiLevelType w:val="singleLevel"/>
    <w:tmpl w:val="34A4E178"/>
    <w:lvl w:ilvl="0">
      <w:start w:val="1"/>
      <w:numFmt w:val="bullet"/>
      <w:pStyle w:val="a3"/>
      <w:lvlText w:val=""/>
      <w:lvlJc w:val="left"/>
      <w:pPr>
        <w:ind w:left="480" w:hanging="480"/>
      </w:pPr>
      <w:rPr>
        <w:rFonts w:ascii="Wingdings" w:hAnsi="Wingdings" w:hint="default"/>
      </w:rPr>
    </w:lvl>
  </w:abstractNum>
  <w:abstractNum w:abstractNumId="42">
    <w:nsid w:val="73EC7536"/>
    <w:multiLevelType w:val="hybridMultilevel"/>
    <w:tmpl w:val="C3065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6375DBF"/>
    <w:multiLevelType w:val="hybridMultilevel"/>
    <w:tmpl w:val="3D7870DE"/>
    <w:lvl w:ilvl="0" w:tplc="81AC15A2">
      <w:start w:val="1"/>
      <w:numFmt w:val="decimal"/>
      <w:lvlText w:val="%1."/>
      <w:lvlJc w:val="left"/>
      <w:pPr>
        <w:ind w:left="622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6BD04C1"/>
    <w:multiLevelType w:val="hybridMultilevel"/>
    <w:tmpl w:val="45682EAA"/>
    <w:lvl w:ilvl="0" w:tplc="D0781418">
      <w:start w:val="1"/>
      <w:numFmt w:val="bullet"/>
      <w:pStyle w:val="70"/>
      <w:lvlText w:val=""/>
      <w:lvlJc w:val="left"/>
      <w:pPr>
        <w:tabs>
          <w:tab w:val="num" w:pos="3080"/>
        </w:tabs>
        <w:ind w:left="3080" w:hanging="364"/>
      </w:pPr>
      <w:rPr>
        <w:rFonts w:ascii="Wingdings" w:hAnsi="Wingdings" w:hint="default"/>
        <w:sz w:val="28"/>
      </w:rPr>
    </w:lvl>
    <w:lvl w:ilvl="1" w:tplc="249CCD80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1FFC5538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D3E2242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76AB68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8F58C5E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A3E3E9C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13A8CF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3FC4A1B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>
    <w:nsid w:val="7DAF01EE"/>
    <w:multiLevelType w:val="hybridMultilevel"/>
    <w:tmpl w:val="36FA868C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8"/>
  </w:num>
  <w:num w:numId="8">
    <w:abstractNumId w:val="44"/>
  </w:num>
  <w:num w:numId="9">
    <w:abstractNumId w:val="24"/>
  </w:num>
  <w:num w:numId="10">
    <w:abstractNumId w:val="30"/>
  </w:num>
  <w:num w:numId="11">
    <w:abstractNumId w:val="8"/>
  </w:num>
  <w:num w:numId="12">
    <w:abstractNumId w:val="41"/>
  </w:num>
  <w:num w:numId="13">
    <w:abstractNumId w:val="23"/>
  </w:num>
  <w:num w:numId="14">
    <w:abstractNumId w:val="18"/>
  </w:num>
  <w:num w:numId="15">
    <w:abstractNumId w:val="13"/>
  </w:num>
  <w:num w:numId="16">
    <w:abstractNumId w:val="31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6"/>
  </w:num>
  <w:num w:numId="42">
    <w:abstractNumId w:val="40"/>
  </w:num>
  <w:num w:numId="43">
    <w:abstractNumId w:val="22"/>
  </w:num>
  <w:num w:numId="44">
    <w:abstractNumId w:val="42"/>
  </w:num>
  <w:num w:numId="45">
    <w:abstractNumId w:val="7"/>
  </w:num>
  <w:num w:numId="46">
    <w:abstractNumId w:val="15"/>
  </w:num>
  <w:num w:numId="47">
    <w:abstractNumId w:val="9"/>
  </w:num>
  <w:num w:numId="48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79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680BCD"/>
    <w:rsid w:val="00002A13"/>
    <w:rsid w:val="00002AAB"/>
    <w:rsid w:val="00007986"/>
    <w:rsid w:val="00010097"/>
    <w:rsid w:val="00010864"/>
    <w:rsid w:val="0001360F"/>
    <w:rsid w:val="0001364B"/>
    <w:rsid w:val="00013B89"/>
    <w:rsid w:val="00015B5D"/>
    <w:rsid w:val="00016953"/>
    <w:rsid w:val="000169FD"/>
    <w:rsid w:val="00017252"/>
    <w:rsid w:val="0002063D"/>
    <w:rsid w:val="00021B22"/>
    <w:rsid w:val="0002337F"/>
    <w:rsid w:val="000263E2"/>
    <w:rsid w:val="00026E50"/>
    <w:rsid w:val="00030E52"/>
    <w:rsid w:val="00031B13"/>
    <w:rsid w:val="0003317E"/>
    <w:rsid w:val="000338BA"/>
    <w:rsid w:val="00035B84"/>
    <w:rsid w:val="00041F8D"/>
    <w:rsid w:val="00042522"/>
    <w:rsid w:val="000441E9"/>
    <w:rsid w:val="00045502"/>
    <w:rsid w:val="00045C96"/>
    <w:rsid w:val="000475F9"/>
    <w:rsid w:val="000562A0"/>
    <w:rsid w:val="000630A7"/>
    <w:rsid w:val="00063AED"/>
    <w:rsid w:val="00064810"/>
    <w:rsid w:val="000669C9"/>
    <w:rsid w:val="00067F05"/>
    <w:rsid w:val="00067F6C"/>
    <w:rsid w:val="00070AC9"/>
    <w:rsid w:val="000712D1"/>
    <w:rsid w:val="00071F94"/>
    <w:rsid w:val="0007268B"/>
    <w:rsid w:val="00072F12"/>
    <w:rsid w:val="00073307"/>
    <w:rsid w:val="00073547"/>
    <w:rsid w:val="00073588"/>
    <w:rsid w:val="00073E69"/>
    <w:rsid w:val="000759BA"/>
    <w:rsid w:val="000764BB"/>
    <w:rsid w:val="0007668F"/>
    <w:rsid w:val="00080BCF"/>
    <w:rsid w:val="000823AA"/>
    <w:rsid w:val="0008273F"/>
    <w:rsid w:val="00082781"/>
    <w:rsid w:val="00083923"/>
    <w:rsid w:val="00084445"/>
    <w:rsid w:val="00086FE7"/>
    <w:rsid w:val="00090B9D"/>
    <w:rsid w:val="000914C1"/>
    <w:rsid w:val="00091A8A"/>
    <w:rsid w:val="00092ED1"/>
    <w:rsid w:val="000977D2"/>
    <w:rsid w:val="000A18C2"/>
    <w:rsid w:val="000A1AD3"/>
    <w:rsid w:val="000A1DB6"/>
    <w:rsid w:val="000A1E68"/>
    <w:rsid w:val="000A4684"/>
    <w:rsid w:val="000A5A6A"/>
    <w:rsid w:val="000A6C24"/>
    <w:rsid w:val="000A6D3E"/>
    <w:rsid w:val="000A7EAD"/>
    <w:rsid w:val="000B006A"/>
    <w:rsid w:val="000B0EBE"/>
    <w:rsid w:val="000B248A"/>
    <w:rsid w:val="000B275B"/>
    <w:rsid w:val="000C0A22"/>
    <w:rsid w:val="000C15D1"/>
    <w:rsid w:val="000C1715"/>
    <w:rsid w:val="000C4434"/>
    <w:rsid w:val="000C6196"/>
    <w:rsid w:val="000D1FD2"/>
    <w:rsid w:val="000D203C"/>
    <w:rsid w:val="000D2B8E"/>
    <w:rsid w:val="000D3612"/>
    <w:rsid w:val="000D363D"/>
    <w:rsid w:val="000D443F"/>
    <w:rsid w:val="000D4C39"/>
    <w:rsid w:val="000E1F1B"/>
    <w:rsid w:val="000E2274"/>
    <w:rsid w:val="000E3B7B"/>
    <w:rsid w:val="000E3E5C"/>
    <w:rsid w:val="000E5ECE"/>
    <w:rsid w:val="000F21C2"/>
    <w:rsid w:val="000F41B7"/>
    <w:rsid w:val="000F4A4A"/>
    <w:rsid w:val="000F4F06"/>
    <w:rsid w:val="000F5C38"/>
    <w:rsid w:val="000F5CCE"/>
    <w:rsid w:val="000F6C65"/>
    <w:rsid w:val="00100982"/>
    <w:rsid w:val="001011C9"/>
    <w:rsid w:val="001015EF"/>
    <w:rsid w:val="00103BC1"/>
    <w:rsid w:val="00103E16"/>
    <w:rsid w:val="00104106"/>
    <w:rsid w:val="0010479A"/>
    <w:rsid w:val="00105513"/>
    <w:rsid w:val="00105D5C"/>
    <w:rsid w:val="001062D2"/>
    <w:rsid w:val="00110294"/>
    <w:rsid w:val="001102C2"/>
    <w:rsid w:val="00111A88"/>
    <w:rsid w:val="00111B30"/>
    <w:rsid w:val="001127A7"/>
    <w:rsid w:val="001127DC"/>
    <w:rsid w:val="001156AD"/>
    <w:rsid w:val="001172AF"/>
    <w:rsid w:val="00120E43"/>
    <w:rsid w:val="0012174F"/>
    <w:rsid w:val="001236E6"/>
    <w:rsid w:val="00123CEC"/>
    <w:rsid w:val="00126EAD"/>
    <w:rsid w:val="001310DF"/>
    <w:rsid w:val="00131A3B"/>
    <w:rsid w:val="00132865"/>
    <w:rsid w:val="001347FA"/>
    <w:rsid w:val="00134AC8"/>
    <w:rsid w:val="00135B93"/>
    <w:rsid w:val="00135DB1"/>
    <w:rsid w:val="00135F01"/>
    <w:rsid w:val="0013657E"/>
    <w:rsid w:val="00136AD8"/>
    <w:rsid w:val="00136EC9"/>
    <w:rsid w:val="00137C3E"/>
    <w:rsid w:val="0014079C"/>
    <w:rsid w:val="00142476"/>
    <w:rsid w:val="00142AD9"/>
    <w:rsid w:val="00143AB5"/>
    <w:rsid w:val="00144A31"/>
    <w:rsid w:val="001457F0"/>
    <w:rsid w:val="00147ACA"/>
    <w:rsid w:val="00147DC8"/>
    <w:rsid w:val="00150EC8"/>
    <w:rsid w:val="001529D1"/>
    <w:rsid w:val="00153E3A"/>
    <w:rsid w:val="001550AF"/>
    <w:rsid w:val="00157563"/>
    <w:rsid w:val="001578CB"/>
    <w:rsid w:val="0016021D"/>
    <w:rsid w:val="001607A3"/>
    <w:rsid w:val="00162392"/>
    <w:rsid w:val="0016362E"/>
    <w:rsid w:val="00167AB1"/>
    <w:rsid w:val="00167BF6"/>
    <w:rsid w:val="00171211"/>
    <w:rsid w:val="001718A3"/>
    <w:rsid w:val="00172ED0"/>
    <w:rsid w:val="001739BC"/>
    <w:rsid w:val="00175CAA"/>
    <w:rsid w:val="00176490"/>
    <w:rsid w:val="00177D23"/>
    <w:rsid w:val="00184DC3"/>
    <w:rsid w:val="00192F5C"/>
    <w:rsid w:val="00192F78"/>
    <w:rsid w:val="00194295"/>
    <w:rsid w:val="00195447"/>
    <w:rsid w:val="00195C04"/>
    <w:rsid w:val="001A001B"/>
    <w:rsid w:val="001A1124"/>
    <w:rsid w:val="001B07AD"/>
    <w:rsid w:val="001B0807"/>
    <w:rsid w:val="001B2746"/>
    <w:rsid w:val="001B3432"/>
    <w:rsid w:val="001B5BDC"/>
    <w:rsid w:val="001C236F"/>
    <w:rsid w:val="001C395A"/>
    <w:rsid w:val="001C4384"/>
    <w:rsid w:val="001C43A5"/>
    <w:rsid w:val="001C4531"/>
    <w:rsid w:val="001C4EE3"/>
    <w:rsid w:val="001C5043"/>
    <w:rsid w:val="001C527D"/>
    <w:rsid w:val="001D0D49"/>
    <w:rsid w:val="001D15B3"/>
    <w:rsid w:val="001E0759"/>
    <w:rsid w:val="001E204A"/>
    <w:rsid w:val="001E3186"/>
    <w:rsid w:val="001E3FB3"/>
    <w:rsid w:val="001E567B"/>
    <w:rsid w:val="001F115A"/>
    <w:rsid w:val="001F1A9B"/>
    <w:rsid w:val="001F2589"/>
    <w:rsid w:val="001F3206"/>
    <w:rsid w:val="001F58CB"/>
    <w:rsid w:val="001F6337"/>
    <w:rsid w:val="0020499B"/>
    <w:rsid w:val="002126B7"/>
    <w:rsid w:val="00214D8A"/>
    <w:rsid w:val="002151DD"/>
    <w:rsid w:val="00215B0C"/>
    <w:rsid w:val="00216EB7"/>
    <w:rsid w:val="002210C6"/>
    <w:rsid w:val="00221979"/>
    <w:rsid w:val="002222AC"/>
    <w:rsid w:val="0022344C"/>
    <w:rsid w:val="00223F03"/>
    <w:rsid w:val="0022566F"/>
    <w:rsid w:val="00226129"/>
    <w:rsid w:val="002270AD"/>
    <w:rsid w:val="00227419"/>
    <w:rsid w:val="002277F8"/>
    <w:rsid w:val="00233C6D"/>
    <w:rsid w:val="00237152"/>
    <w:rsid w:val="00240B31"/>
    <w:rsid w:val="00242740"/>
    <w:rsid w:val="0024662A"/>
    <w:rsid w:val="002519D4"/>
    <w:rsid w:val="002531E4"/>
    <w:rsid w:val="002532B2"/>
    <w:rsid w:val="0025656D"/>
    <w:rsid w:val="00257CBE"/>
    <w:rsid w:val="00257DD2"/>
    <w:rsid w:val="0026109F"/>
    <w:rsid w:val="002624D5"/>
    <w:rsid w:val="002639CD"/>
    <w:rsid w:val="00263F02"/>
    <w:rsid w:val="002640F8"/>
    <w:rsid w:val="00264CA2"/>
    <w:rsid w:val="00267D6B"/>
    <w:rsid w:val="00271309"/>
    <w:rsid w:val="00271588"/>
    <w:rsid w:val="002724BA"/>
    <w:rsid w:val="00273515"/>
    <w:rsid w:val="00274A07"/>
    <w:rsid w:val="00277E51"/>
    <w:rsid w:val="002818DB"/>
    <w:rsid w:val="0028219F"/>
    <w:rsid w:val="002830D3"/>
    <w:rsid w:val="002834C2"/>
    <w:rsid w:val="002844B9"/>
    <w:rsid w:val="00284E48"/>
    <w:rsid w:val="002859C9"/>
    <w:rsid w:val="00292CDA"/>
    <w:rsid w:val="00292CE2"/>
    <w:rsid w:val="002932A9"/>
    <w:rsid w:val="00293591"/>
    <w:rsid w:val="002949A4"/>
    <w:rsid w:val="0029574A"/>
    <w:rsid w:val="002971D9"/>
    <w:rsid w:val="002A03E1"/>
    <w:rsid w:val="002A2A4E"/>
    <w:rsid w:val="002A3598"/>
    <w:rsid w:val="002A3D8D"/>
    <w:rsid w:val="002A4736"/>
    <w:rsid w:val="002A6329"/>
    <w:rsid w:val="002A71F6"/>
    <w:rsid w:val="002A721B"/>
    <w:rsid w:val="002A72A3"/>
    <w:rsid w:val="002A7AF8"/>
    <w:rsid w:val="002B0DD5"/>
    <w:rsid w:val="002B11C3"/>
    <w:rsid w:val="002B15E8"/>
    <w:rsid w:val="002B2DA3"/>
    <w:rsid w:val="002B4942"/>
    <w:rsid w:val="002B59A6"/>
    <w:rsid w:val="002B76A9"/>
    <w:rsid w:val="002C0FE8"/>
    <w:rsid w:val="002C1BFB"/>
    <w:rsid w:val="002C1E3C"/>
    <w:rsid w:val="002C6C1F"/>
    <w:rsid w:val="002D2150"/>
    <w:rsid w:val="002D4009"/>
    <w:rsid w:val="002D502D"/>
    <w:rsid w:val="002D5681"/>
    <w:rsid w:val="002E1C1D"/>
    <w:rsid w:val="002E277B"/>
    <w:rsid w:val="002E2E06"/>
    <w:rsid w:val="002E64DA"/>
    <w:rsid w:val="002E668D"/>
    <w:rsid w:val="002E6973"/>
    <w:rsid w:val="002F2040"/>
    <w:rsid w:val="002F21C4"/>
    <w:rsid w:val="002F4DE6"/>
    <w:rsid w:val="002F54FA"/>
    <w:rsid w:val="002F5B96"/>
    <w:rsid w:val="003011F9"/>
    <w:rsid w:val="00302061"/>
    <w:rsid w:val="003030D5"/>
    <w:rsid w:val="00303EC0"/>
    <w:rsid w:val="003046FA"/>
    <w:rsid w:val="00306EBC"/>
    <w:rsid w:val="0030740B"/>
    <w:rsid w:val="003076B0"/>
    <w:rsid w:val="003104DB"/>
    <w:rsid w:val="00314DE2"/>
    <w:rsid w:val="00315E0B"/>
    <w:rsid w:val="0031665E"/>
    <w:rsid w:val="003168FE"/>
    <w:rsid w:val="00316D4A"/>
    <w:rsid w:val="00317D66"/>
    <w:rsid w:val="003204FD"/>
    <w:rsid w:val="00320736"/>
    <w:rsid w:val="0032368A"/>
    <w:rsid w:val="003243C6"/>
    <w:rsid w:val="0032676C"/>
    <w:rsid w:val="00327009"/>
    <w:rsid w:val="0032789B"/>
    <w:rsid w:val="00330ED0"/>
    <w:rsid w:val="003310EE"/>
    <w:rsid w:val="00331C24"/>
    <w:rsid w:val="003325C6"/>
    <w:rsid w:val="00336916"/>
    <w:rsid w:val="00340774"/>
    <w:rsid w:val="003407D4"/>
    <w:rsid w:val="003407EE"/>
    <w:rsid w:val="00341C49"/>
    <w:rsid w:val="00343F88"/>
    <w:rsid w:val="00344110"/>
    <w:rsid w:val="00345C0E"/>
    <w:rsid w:val="00345CB3"/>
    <w:rsid w:val="00346AFF"/>
    <w:rsid w:val="0034719E"/>
    <w:rsid w:val="0034762B"/>
    <w:rsid w:val="0035416C"/>
    <w:rsid w:val="00354693"/>
    <w:rsid w:val="00354AF6"/>
    <w:rsid w:val="00356CD3"/>
    <w:rsid w:val="00360E04"/>
    <w:rsid w:val="00361E54"/>
    <w:rsid w:val="0036410B"/>
    <w:rsid w:val="00365455"/>
    <w:rsid w:val="00366836"/>
    <w:rsid w:val="00372236"/>
    <w:rsid w:val="003733B9"/>
    <w:rsid w:val="00373C76"/>
    <w:rsid w:val="00373D79"/>
    <w:rsid w:val="0037516F"/>
    <w:rsid w:val="00376887"/>
    <w:rsid w:val="00380D71"/>
    <w:rsid w:val="00380DC3"/>
    <w:rsid w:val="00381138"/>
    <w:rsid w:val="00383A26"/>
    <w:rsid w:val="00384BA2"/>
    <w:rsid w:val="00391882"/>
    <w:rsid w:val="003925A1"/>
    <w:rsid w:val="003933B3"/>
    <w:rsid w:val="00395A93"/>
    <w:rsid w:val="0039612F"/>
    <w:rsid w:val="00396299"/>
    <w:rsid w:val="00396675"/>
    <w:rsid w:val="003967BD"/>
    <w:rsid w:val="00396A08"/>
    <w:rsid w:val="003970F7"/>
    <w:rsid w:val="003A136C"/>
    <w:rsid w:val="003A16DC"/>
    <w:rsid w:val="003A2941"/>
    <w:rsid w:val="003A29D2"/>
    <w:rsid w:val="003A40CA"/>
    <w:rsid w:val="003A43DB"/>
    <w:rsid w:val="003A76A0"/>
    <w:rsid w:val="003A78F6"/>
    <w:rsid w:val="003B057D"/>
    <w:rsid w:val="003B0788"/>
    <w:rsid w:val="003B1908"/>
    <w:rsid w:val="003B32B3"/>
    <w:rsid w:val="003B6FEF"/>
    <w:rsid w:val="003B763A"/>
    <w:rsid w:val="003B7B87"/>
    <w:rsid w:val="003C0864"/>
    <w:rsid w:val="003C26EE"/>
    <w:rsid w:val="003C270A"/>
    <w:rsid w:val="003C46FE"/>
    <w:rsid w:val="003C50BF"/>
    <w:rsid w:val="003C7018"/>
    <w:rsid w:val="003C79A7"/>
    <w:rsid w:val="003D25A1"/>
    <w:rsid w:val="003D25A6"/>
    <w:rsid w:val="003D3305"/>
    <w:rsid w:val="003D4204"/>
    <w:rsid w:val="003D4814"/>
    <w:rsid w:val="003D56C1"/>
    <w:rsid w:val="003E0677"/>
    <w:rsid w:val="003E078F"/>
    <w:rsid w:val="003E1B0F"/>
    <w:rsid w:val="003E1B2D"/>
    <w:rsid w:val="003E2BAB"/>
    <w:rsid w:val="003E568F"/>
    <w:rsid w:val="003F05F3"/>
    <w:rsid w:val="003F084D"/>
    <w:rsid w:val="003F176B"/>
    <w:rsid w:val="003F43BE"/>
    <w:rsid w:val="003F5F1A"/>
    <w:rsid w:val="003F6468"/>
    <w:rsid w:val="00402721"/>
    <w:rsid w:val="00402DF5"/>
    <w:rsid w:val="00407BA6"/>
    <w:rsid w:val="00407DE1"/>
    <w:rsid w:val="00411A40"/>
    <w:rsid w:val="004124DD"/>
    <w:rsid w:val="00413A36"/>
    <w:rsid w:val="00416ACB"/>
    <w:rsid w:val="00416B58"/>
    <w:rsid w:val="00421490"/>
    <w:rsid w:val="00423107"/>
    <w:rsid w:val="00423BEE"/>
    <w:rsid w:val="00424F5F"/>
    <w:rsid w:val="00426194"/>
    <w:rsid w:val="00426B13"/>
    <w:rsid w:val="00426C08"/>
    <w:rsid w:val="004276A1"/>
    <w:rsid w:val="00427FD9"/>
    <w:rsid w:val="0043194B"/>
    <w:rsid w:val="00431A07"/>
    <w:rsid w:val="0043227A"/>
    <w:rsid w:val="00432F95"/>
    <w:rsid w:val="00433025"/>
    <w:rsid w:val="00433DB4"/>
    <w:rsid w:val="00433FE8"/>
    <w:rsid w:val="00434530"/>
    <w:rsid w:val="00434F60"/>
    <w:rsid w:val="0043578D"/>
    <w:rsid w:val="00436DC7"/>
    <w:rsid w:val="00437B70"/>
    <w:rsid w:val="00441018"/>
    <w:rsid w:val="00441A13"/>
    <w:rsid w:val="004426C1"/>
    <w:rsid w:val="00443890"/>
    <w:rsid w:val="00443F67"/>
    <w:rsid w:val="00444A46"/>
    <w:rsid w:val="00444DAF"/>
    <w:rsid w:val="00445001"/>
    <w:rsid w:val="00446494"/>
    <w:rsid w:val="004478BA"/>
    <w:rsid w:val="00452662"/>
    <w:rsid w:val="0045290B"/>
    <w:rsid w:val="00452C81"/>
    <w:rsid w:val="004535BA"/>
    <w:rsid w:val="0045383A"/>
    <w:rsid w:val="00453C83"/>
    <w:rsid w:val="00454FD3"/>
    <w:rsid w:val="0045530E"/>
    <w:rsid w:val="00456461"/>
    <w:rsid w:val="004570CA"/>
    <w:rsid w:val="00461967"/>
    <w:rsid w:val="00461E09"/>
    <w:rsid w:val="00464435"/>
    <w:rsid w:val="00467051"/>
    <w:rsid w:val="004728A7"/>
    <w:rsid w:val="00474A5A"/>
    <w:rsid w:val="00474B05"/>
    <w:rsid w:val="00474C8F"/>
    <w:rsid w:val="00481936"/>
    <w:rsid w:val="00482E68"/>
    <w:rsid w:val="004861F4"/>
    <w:rsid w:val="00486CE5"/>
    <w:rsid w:val="00487E4D"/>
    <w:rsid w:val="0049083A"/>
    <w:rsid w:val="00492A50"/>
    <w:rsid w:val="0049434E"/>
    <w:rsid w:val="004945BF"/>
    <w:rsid w:val="00494E23"/>
    <w:rsid w:val="004958C0"/>
    <w:rsid w:val="004A0280"/>
    <w:rsid w:val="004A082C"/>
    <w:rsid w:val="004A2B84"/>
    <w:rsid w:val="004A3390"/>
    <w:rsid w:val="004A574B"/>
    <w:rsid w:val="004A5BE3"/>
    <w:rsid w:val="004A790E"/>
    <w:rsid w:val="004A79A5"/>
    <w:rsid w:val="004B0662"/>
    <w:rsid w:val="004B1665"/>
    <w:rsid w:val="004B3BAA"/>
    <w:rsid w:val="004B5F27"/>
    <w:rsid w:val="004B6C23"/>
    <w:rsid w:val="004B6EB6"/>
    <w:rsid w:val="004B750A"/>
    <w:rsid w:val="004C080B"/>
    <w:rsid w:val="004C1A20"/>
    <w:rsid w:val="004C1D5F"/>
    <w:rsid w:val="004C2C7B"/>
    <w:rsid w:val="004C4C4E"/>
    <w:rsid w:val="004C5830"/>
    <w:rsid w:val="004D1852"/>
    <w:rsid w:val="004D1FF4"/>
    <w:rsid w:val="004D2108"/>
    <w:rsid w:val="004D346C"/>
    <w:rsid w:val="004D4605"/>
    <w:rsid w:val="004D4E61"/>
    <w:rsid w:val="004D4F41"/>
    <w:rsid w:val="004D5865"/>
    <w:rsid w:val="004D63B8"/>
    <w:rsid w:val="004E21FD"/>
    <w:rsid w:val="004E5132"/>
    <w:rsid w:val="004E651B"/>
    <w:rsid w:val="004E6838"/>
    <w:rsid w:val="004E694B"/>
    <w:rsid w:val="004E6ED8"/>
    <w:rsid w:val="004F12B4"/>
    <w:rsid w:val="004F2690"/>
    <w:rsid w:val="004F3284"/>
    <w:rsid w:val="004F439C"/>
    <w:rsid w:val="004F5AA4"/>
    <w:rsid w:val="004F789E"/>
    <w:rsid w:val="004F7B54"/>
    <w:rsid w:val="00500A50"/>
    <w:rsid w:val="0050119D"/>
    <w:rsid w:val="00501473"/>
    <w:rsid w:val="00501683"/>
    <w:rsid w:val="00502924"/>
    <w:rsid w:val="00503223"/>
    <w:rsid w:val="00507807"/>
    <w:rsid w:val="00507FFE"/>
    <w:rsid w:val="005104B5"/>
    <w:rsid w:val="00510EF6"/>
    <w:rsid w:val="00511FA5"/>
    <w:rsid w:val="00512CAD"/>
    <w:rsid w:val="0051470A"/>
    <w:rsid w:val="0051604B"/>
    <w:rsid w:val="00516B53"/>
    <w:rsid w:val="00516D0F"/>
    <w:rsid w:val="00516D23"/>
    <w:rsid w:val="00520002"/>
    <w:rsid w:val="00521E08"/>
    <w:rsid w:val="005225F3"/>
    <w:rsid w:val="00523B7F"/>
    <w:rsid w:val="00524E1C"/>
    <w:rsid w:val="0052515C"/>
    <w:rsid w:val="00525F86"/>
    <w:rsid w:val="00526CFE"/>
    <w:rsid w:val="00531944"/>
    <w:rsid w:val="0053306C"/>
    <w:rsid w:val="00533108"/>
    <w:rsid w:val="005347AC"/>
    <w:rsid w:val="005413FE"/>
    <w:rsid w:val="00542F23"/>
    <w:rsid w:val="005446C9"/>
    <w:rsid w:val="00546AA3"/>
    <w:rsid w:val="00547A8A"/>
    <w:rsid w:val="005518A2"/>
    <w:rsid w:val="00554528"/>
    <w:rsid w:val="00554ED7"/>
    <w:rsid w:val="00556301"/>
    <w:rsid w:val="0055660B"/>
    <w:rsid w:val="00556D51"/>
    <w:rsid w:val="00557CF6"/>
    <w:rsid w:val="00561115"/>
    <w:rsid w:val="005614FD"/>
    <w:rsid w:val="00561B26"/>
    <w:rsid w:val="0056299F"/>
    <w:rsid w:val="005629A1"/>
    <w:rsid w:val="00563A4E"/>
    <w:rsid w:val="00564D9B"/>
    <w:rsid w:val="00565691"/>
    <w:rsid w:val="00567132"/>
    <w:rsid w:val="00567F5B"/>
    <w:rsid w:val="005714B0"/>
    <w:rsid w:val="00571A7E"/>
    <w:rsid w:val="005725CB"/>
    <w:rsid w:val="0057420B"/>
    <w:rsid w:val="005746E9"/>
    <w:rsid w:val="005752D3"/>
    <w:rsid w:val="00577999"/>
    <w:rsid w:val="00577E1D"/>
    <w:rsid w:val="00580A5D"/>
    <w:rsid w:val="0058286E"/>
    <w:rsid w:val="00582E57"/>
    <w:rsid w:val="00582FD2"/>
    <w:rsid w:val="00583FD7"/>
    <w:rsid w:val="00584135"/>
    <w:rsid w:val="00584B09"/>
    <w:rsid w:val="00585FA3"/>
    <w:rsid w:val="005868A6"/>
    <w:rsid w:val="0058722C"/>
    <w:rsid w:val="00591317"/>
    <w:rsid w:val="00595C74"/>
    <w:rsid w:val="00597B7C"/>
    <w:rsid w:val="005A12E7"/>
    <w:rsid w:val="005A1D56"/>
    <w:rsid w:val="005A28C8"/>
    <w:rsid w:val="005A3E4C"/>
    <w:rsid w:val="005A4225"/>
    <w:rsid w:val="005A600E"/>
    <w:rsid w:val="005A6AB9"/>
    <w:rsid w:val="005A6F3C"/>
    <w:rsid w:val="005A70B1"/>
    <w:rsid w:val="005B3E25"/>
    <w:rsid w:val="005B538F"/>
    <w:rsid w:val="005B6997"/>
    <w:rsid w:val="005B743D"/>
    <w:rsid w:val="005C481B"/>
    <w:rsid w:val="005C55E9"/>
    <w:rsid w:val="005C5807"/>
    <w:rsid w:val="005C5A7A"/>
    <w:rsid w:val="005C626D"/>
    <w:rsid w:val="005C775D"/>
    <w:rsid w:val="005C7DB1"/>
    <w:rsid w:val="005D00DB"/>
    <w:rsid w:val="005D1052"/>
    <w:rsid w:val="005D2738"/>
    <w:rsid w:val="005D55C0"/>
    <w:rsid w:val="005D681A"/>
    <w:rsid w:val="005E0778"/>
    <w:rsid w:val="005E07F0"/>
    <w:rsid w:val="005E16CA"/>
    <w:rsid w:val="005E18B1"/>
    <w:rsid w:val="005E2306"/>
    <w:rsid w:val="005E23E2"/>
    <w:rsid w:val="005E2479"/>
    <w:rsid w:val="005E35CF"/>
    <w:rsid w:val="005E41C1"/>
    <w:rsid w:val="005E721E"/>
    <w:rsid w:val="005E7ABF"/>
    <w:rsid w:val="005E7F99"/>
    <w:rsid w:val="005F15CC"/>
    <w:rsid w:val="005F19CA"/>
    <w:rsid w:val="005F2D70"/>
    <w:rsid w:val="005F42BD"/>
    <w:rsid w:val="005F48EC"/>
    <w:rsid w:val="005F6308"/>
    <w:rsid w:val="005F793C"/>
    <w:rsid w:val="00601EA0"/>
    <w:rsid w:val="00601EDB"/>
    <w:rsid w:val="006022AF"/>
    <w:rsid w:val="00603E78"/>
    <w:rsid w:val="006054FD"/>
    <w:rsid w:val="006058AF"/>
    <w:rsid w:val="00605B59"/>
    <w:rsid w:val="00606038"/>
    <w:rsid w:val="0060617D"/>
    <w:rsid w:val="006074BA"/>
    <w:rsid w:val="006075D2"/>
    <w:rsid w:val="00607C56"/>
    <w:rsid w:val="0061106E"/>
    <w:rsid w:val="0061114D"/>
    <w:rsid w:val="006148C8"/>
    <w:rsid w:val="0061527E"/>
    <w:rsid w:val="00615517"/>
    <w:rsid w:val="00617646"/>
    <w:rsid w:val="006204C5"/>
    <w:rsid w:val="006209CA"/>
    <w:rsid w:val="00620CF5"/>
    <w:rsid w:val="00620D13"/>
    <w:rsid w:val="006231F8"/>
    <w:rsid w:val="00625928"/>
    <w:rsid w:val="0063024B"/>
    <w:rsid w:val="00631A09"/>
    <w:rsid w:val="00631C47"/>
    <w:rsid w:val="00632B86"/>
    <w:rsid w:val="00633339"/>
    <w:rsid w:val="00633FDC"/>
    <w:rsid w:val="00641418"/>
    <w:rsid w:val="00641BD6"/>
    <w:rsid w:val="00641DEA"/>
    <w:rsid w:val="006472F5"/>
    <w:rsid w:val="006475DE"/>
    <w:rsid w:val="006478FD"/>
    <w:rsid w:val="006502DA"/>
    <w:rsid w:val="00652442"/>
    <w:rsid w:val="006532AF"/>
    <w:rsid w:val="006538CB"/>
    <w:rsid w:val="00654BA5"/>
    <w:rsid w:val="006556EF"/>
    <w:rsid w:val="00656949"/>
    <w:rsid w:val="006570BD"/>
    <w:rsid w:val="00660519"/>
    <w:rsid w:val="006607AB"/>
    <w:rsid w:val="006614B5"/>
    <w:rsid w:val="00661615"/>
    <w:rsid w:val="00663668"/>
    <w:rsid w:val="00664408"/>
    <w:rsid w:val="0066478C"/>
    <w:rsid w:val="00667009"/>
    <w:rsid w:val="00672231"/>
    <w:rsid w:val="0067268E"/>
    <w:rsid w:val="00674879"/>
    <w:rsid w:val="00675359"/>
    <w:rsid w:val="00675606"/>
    <w:rsid w:val="0067602B"/>
    <w:rsid w:val="0067669F"/>
    <w:rsid w:val="006802F5"/>
    <w:rsid w:val="00680BCD"/>
    <w:rsid w:val="00684F36"/>
    <w:rsid w:val="00685333"/>
    <w:rsid w:val="0068606D"/>
    <w:rsid w:val="006868E3"/>
    <w:rsid w:val="00687B9A"/>
    <w:rsid w:val="006904E7"/>
    <w:rsid w:val="00690D1F"/>
    <w:rsid w:val="00692A20"/>
    <w:rsid w:val="006940A8"/>
    <w:rsid w:val="006958B9"/>
    <w:rsid w:val="00697AC1"/>
    <w:rsid w:val="006A19D2"/>
    <w:rsid w:val="006A1AF2"/>
    <w:rsid w:val="006A2093"/>
    <w:rsid w:val="006A43BF"/>
    <w:rsid w:val="006A4F84"/>
    <w:rsid w:val="006A53E4"/>
    <w:rsid w:val="006B3E99"/>
    <w:rsid w:val="006B40FE"/>
    <w:rsid w:val="006B53BF"/>
    <w:rsid w:val="006B70DD"/>
    <w:rsid w:val="006B770F"/>
    <w:rsid w:val="006C25A0"/>
    <w:rsid w:val="006C6EB2"/>
    <w:rsid w:val="006D04D6"/>
    <w:rsid w:val="006D1364"/>
    <w:rsid w:val="006D4050"/>
    <w:rsid w:val="006D4765"/>
    <w:rsid w:val="006D515A"/>
    <w:rsid w:val="006D56B8"/>
    <w:rsid w:val="006D6627"/>
    <w:rsid w:val="006E140F"/>
    <w:rsid w:val="006E3C89"/>
    <w:rsid w:val="006E43C9"/>
    <w:rsid w:val="006E4750"/>
    <w:rsid w:val="006E4B8C"/>
    <w:rsid w:val="006E557A"/>
    <w:rsid w:val="006E5872"/>
    <w:rsid w:val="006E59CF"/>
    <w:rsid w:val="006F3168"/>
    <w:rsid w:val="006F3CE2"/>
    <w:rsid w:val="006F5954"/>
    <w:rsid w:val="006F79F8"/>
    <w:rsid w:val="00700172"/>
    <w:rsid w:val="007003B5"/>
    <w:rsid w:val="007037EE"/>
    <w:rsid w:val="0070383F"/>
    <w:rsid w:val="007038AE"/>
    <w:rsid w:val="007039DC"/>
    <w:rsid w:val="00703C7A"/>
    <w:rsid w:val="0070550B"/>
    <w:rsid w:val="0070558D"/>
    <w:rsid w:val="007057C0"/>
    <w:rsid w:val="0070618C"/>
    <w:rsid w:val="00706FF3"/>
    <w:rsid w:val="00707404"/>
    <w:rsid w:val="00710817"/>
    <w:rsid w:val="00710ED3"/>
    <w:rsid w:val="00711D13"/>
    <w:rsid w:val="0071211E"/>
    <w:rsid w:val="007121BE"/>
    <w:rsid w:val="00715722"/>
    <w:rsid w:val="00715D59"/>
    <w:rsid w:val="007169B7"/>
    <w:rsid w:val="00716A4F"/>
    <w:rsid w:val="007177E6"/>
    <w:rsid w:val="00717B66"/>
    <w:rsid w:val="0072049D"/>
    <w:rsid w:val="007237AC"/>
    <w:rsid w:val="007305E3"/>
    <w:rsid w:val="0073282A"/>
    <w:rsid w:val="00733B76"/>
    <w:rsid w:val="00735F3C"/>
    <w:rsid w:val="007364F7"/>
    <w:rsid w:val="007441E1"/>
    <w:rsid w:val="00744B20"/>
    <w:rsid w:val="007461B7"/>
    <w:rsid w:val="007463BE"/>
    <w:rsid w:val="00750734"/>
    <w:rsid w:val="007521A4"/>
    <w:rsid w:val="0075620C"/>
    <w:rsid w:val="00756BF2"/>
    <w:rsid w:val="00757467"/>
    <w:rsid w:val="0076045A"/>
    <w:rsid w:val="0076112B"/>
    <w:rsid w:val="0076377C"/>
    <w:rsid w:val="007642A7"/>
    <w:rsid w:val="00766767"/>
    <w:rsid w:val="00766CFA"/>
    <w:rsid w:val="00771928"/>
    <w:rsid w:val="00774DF0"/>
    <w:rsid w:val="0077589D"/>
    <w:rsid w:val="00775C52"/>
    <w:rsid w:val="00777756"/>
    <w:rsid w:val="00777F2B"/>
    <w:rsid w:val="007820DE"/>
    <w:rsid w:val="00782649"/>
    <w:rsid w:val="00783714"/>
    <w:rsid w:val="007860ED"/>
    <w:rsid w:val="00786104"/>
    <w:rsid w:val="007864DB"/>
    <w:rsid w:val="00787597"/>
    <w:rsid w:val="007940BE"/>
    <w:rsid w:val="00794CFC"/>
    <w:rsid w:val="00795470"/>
    <w:rsid w:val="00795E85"/>
    <w:rsid w:val="0079609B"/>
    <w:rsid w:val="007A2439"/>
    <w:rsid w:val="007A394A"/>
    <w:rsid w:val="007A5322"/>
    <w:rsid w:val="007A5742"/>
    <w:rsid w:val="007A5B10"/>
    <w:rsid w:val="007A7D2A"/>
    <w:rsid w:val="007B0E0E"/>
    <w:rsid w:val="007B0F41"/>
    <w:rsid w:val="007B1A77"/>
    <w:rsid w:val="007B2575"/>
    <w:rsid w:val="007B29A2"/>
    <w:rsid w:val="007B3843"/>
    <w:rsid w:val="007B3B0A"/>
    <w:rsid w:val="007B3DE3"/>
    <w:rsid w:val="007B4553"/>
    <w:rsid w:val="007B5963"/>
    <w:rsid w:val="007C00D5"/>
    <w:rsid w:val="007C2A0D"/>
    <w:rsid w:val="007C5380"/>
    <w:rsid w:val="007C6E9F"/>
    <w:rsid w:val="007C7FB4"/>
    <w:rsid w:val="007D0A95"/>
    <w:rsid w:val="007D1E47"/>
    <w:rsid w:val="007D3CD1"/>
    <w:rsid w:val="007D4A3C"/>
    <w:rsid w:val="007D4C78"/>
    <w:rsid w:val="007D4F26"/>
    <w:rsid w:val="007D55B8"/>
    <w:rsid w:val="007D6C91"/>
    <w:rsid w:val="007D7CEE"/>
    <w:rsid w:val="007E2515"/>
    <w:rsid w:val="007E274D"/>
    <w:rsid w:val="007E3B09"/>
    <w:rsid w:val="007E4963"/>
    <w:rsid w:val="007E6686"/>
    <w:rsid w:val="007E778B"/>
    <w:rsid w:val="007F0F39"/>
    <w:rsid w:val="007F10BA"/>
    <w:rsid w:val="007F2F44"/>
    <w:rsid w:val="007F317E"/>
    <w:rsid w:val="007F4A96"/>
    <w:rsid w:val="007F508D"/>
    <w:rsid w:val="007F70AE"/>
    <w:rsid w:val="007F7D68"/>
    <w:rsid w:val="008015B8"/>
    <w:rsid w:val="00802EBE"/>
    <w:rsid w:val="00804799"/>
    <w:rsid w:val="00804844"/>
    <w:rsid w:val="00807092"/>
    <w:rsid w:val="0081125A"/>
    <w:rsid w:val="00811B60"/>
    <w:rsid w:val="008179EE"/>
    <w:rsid w:val="008209C2"/>
    <w:rsid w:val="00821E62"/>
    <w:rsid w:val="0082305B"/>
    <w:rsid w:val="00823CF1"/>
    <w:rsid w:val="0082507B"/>
    <w:rsid w:val="0082793A"/>
    <w:rsid w:val="0083208F"/>
    <w:rsid w:val="00833884"/>
    <w:rsid w:val="00833C40"/>
    <w:rsid w:val="00834229"/>
    <w:rsid w:val="008344F9"/>
    <w:rsid w:val="008348C8"/>
    <w:rsid w:val="00836992"/>
    <w:rsid w:val="008370F0"/>
    <w:rsid w:val="0083792B"/>
    <w:rsid w:val="00840807"/>
    <w:rsid w:val="00840845"/>
    <w:rsid w:val="00840E52"/>
    <w:rsid w:val="008425AA"/>
    <w:rsid w:val="00843960"/>
    <w:rsid w:val="00844B78"/>
    <w:rsid w:val="0084513D"/>
    <w:rsid w:val="00845EC3"/>
    <w:rsid w:val="008473E7"/>
    <w:rsid w:val="00847B98"/>
    <w:rsid w:val="0085065E"/>
    <w:rsid w:val="00851F04"/>
    <w:rsid w:val="00852784"/>
    <w:rsid w:val="00853D45"/>
    <w:rsid w:val="00854831"/>
    <w:rsid w:val="008563F6"/>
    <w:rsid w:val="00860324"/>
    <w:rsid w:val="00861EF6"/>
    <w:rsid w:val="00862218"/>
    <w:rsid w:val="00862461"/>
    <w:rsid w:val="00865D6B"/>
    <w:rsid w:val="00866F0D"/>
    <w:rsid w:val="008678FD"/>
    <w:rsid w:val="008679DD"/>
    <w:rsid w:val="0087133B"/>
    <w:rsid w:val="00874BD3"/>
    <w:rsid w:val="00875858"/>
    <w:rsid w:val="008801D8"/>
    <w:rsid w:val="008835B8"/>
    <w:rsid w:val="00883800"/>
    <w:rsid w:val="0088459D"/>
    <w:rsid w:val="00885D78"/>
    <w:rsid w:val="00887EA3"/>
    <w:rsid w:val="0089115B"/>
    <w:rsid w:val="00891CD6"/>
    <w:rsid w:val="00892030"/>
    <w:rsid w:val="00894F70"/>
    <w:rsid w:val="00895000"/>
    <w:rsid w:val="008956F0"/>
    <w:rsid w:val="00897A5E"/>
    <w:rsid w:val="008A08C4"/>
    <w:rsid w:val="008A0BA2"/>
    <w:rsid w:val="008A21AD"/>
    <w:rsid w:val="008A2C27"/>
    <w:rsid w:val="008A2F3B"/>
    <w:rsid w:val="008A373A"/>
    <w:rsid w:val="008A47FA"/>
    <w:rsid w:val="008A61D4"/>
    <w:rsid w:val="008B030A"/>
    <w:rsid w:val="008B105A"/>
    <w:rsid w:val="008B35C7"/>
    <w:rsid w:val="008B3BAB"/>
    <w:rsid w:val="008B3BDF"/>
    <w:rsid w:val="008B419E"/>
    <w:rsid w:val="008B4CD4"/>
    <w:rsid w:val="008B6343"/>
    <w:rsid w:val="008B662F"/>
    <w:rsid w:val="008C19B7"/>
    <w:rsid w:val="008C2F44"/>
    <w:rsid w:val="008C3C45"/>
    <w:rsid w:val="008D122B"/>
    <w:rsid w:val="008D1350"/>
    <w:rsid w:val="008D285D"/>
    <w:rsid w:val="008D4F5F"/>
    <w:rsid w:val="008D513D"/>
    <w:rsid w:val="008D622E"/>
    <w:rsid w:val="008D79EC"/>
    <w:rsid w:val="008E1093"/>
    <w:rsid w:val="008E385F"/>
    <w:rsid w:val="008F1AE0"/>
    <w:rsid w:val="008F2452"/>
    <w:rsid w:val="008F396D"/>
    <w:rsid w:val="008F4D13"/>
    <w:rsid w:val="0090063A"/>
    <w:rsid w:val="00901402"/>
    <w:rsid w:val="00901BA3"/>
    <w:rsid w:val="00904462"/>
    <w:rsid w:val="00904663"/>
    <w:rsid w:val="009057F6"/>
    <w:rsid w:val="00905C28"/>
    <w:rsid w:val="00906F61"/>
    <w:rsid w:val="00910AFF"/>
    <w:rsid w:val="00911440"/>
    <w:rsid w:val="00911CBD"/>
    <w:rsid w:val="00912067"/>
    <w:rsid w:val="009143FF"/>
    <w:rsid w:val="00915EF0"/>
    <w:rsid w:val="00916B40"/>
    <w:rsid w:val="00920B8A"/>
    <w:rsid w:val="0092114D"/>
    <w:rsid w:val="00921635"/>
    <w:rsid w:val="00925D58"/>
    <w:rsid w:val="00931C79"/>
    <w:rsid w:val="00931FB2"/>
    <w:rsid w:val="00933B74"/>
    <w:rsid w:val="00934012"/>
    <w:rsid w:val="009346EC"/>
    <w:rsid w:val="00935DAD"/>
    <w:rsid w:val="00936D72"/>
    <w:rsid w:val="00937664"/>
    <w:rsid w:val="00941582"/>
    <w:rsid w:val="009424E7"/>
    <w:rsid w:val="00947045"/>
    <w:rsid w:val="00947449"/>
    <w:rsid w:val="009477DE"/>
    <w:rsid w:val="00953C19"/>
    <w:rsid w:val="00953FAA"/>
    <w:rsid w:val="009545D4"/>
    <w:rsid w:val="00957A29"/>
    <w:rsid w:val="0096006C"/>
    <w:rsid w:val="0096073E"/>
    <w:rsid w:val="00963659"/>
    <w:rsid w:val="00964473"/>
    <w:rsid w:val="00964915"/>
    <w:rsid w:val="00966C97"/>
    <w:rsid w:val="0096782C"/>
    <w:rsid w:val="009743CF"/>
    <w:rsid w:val="00975FA6"/>
    <w:rsid w:val="00976B9C"/>
    <w:rsid w:val="009816B4"/>
    <w:rsid w:val="00981E4D"/>
    <w:rsid w:val="009827A8"/>
    <w:rsid w:val="00982F63"/>
    <w:rsid w:val="009857EA"/>
    <w:rsid w:val="00985FD2"/>
    <w:rsid w:val="009872AD"/>
    <w:rsid w:val="009933C8"/>
    <w:rsid w:val="00993E67"/>
    <w:rsid w:val="00996DE9"/>
    <w:rsid w:val="00997DE2"/>
    <w:rsid w:val="00997F99"/>
    <w:rsid w:val="009A6199"/>
    <w:rsid w:val="009B0134"/>
    <w:rsid w:val="009B1326"/>
    <w:rsid w:val="009B1706"/>
    <w:rsid w:val="009B3B72"/>
    <w:rsid w:val="009B3E41"/>
    <w:rsid w:val="009B3F29"/>
    <w:rsid w:val="009B75A6"/>
    <w:rsid w:val="009B7CE1"/>
    <w:rsid w:val="009C0AF6"/>
    <w:rsid w:val="009C1D38"/>
    <w:rsid w:val="009C1DE0"/>
    <w:rsid w:val="009C20AF"/>
    <w:rsid w:val="009C236A"/>
    <w:rsid w:val="009C6BD8"/>
    <w:rsid w:val="009C7041"/>
    <w:rsid w:val="009C7FA5"/>
    <w:rsid w:val="009D131A"/>
    <w:rsid w:val="009D198A"/>
    <w:rsid w:val="009D5610"/>
    <w:rsid w:val="009D6469"/>
    <w:rsid w:val="009D7736"/>
    <w:rsid w:val="009E1664"/>
    <w:rsid w:val="009E18E7"/>
    <w:rsid w:val="009E2387"/>
    <w:rsid w:val="009E2DB2"/>
    <w:rsid w:val="009E4600"/>
    <w:rsid w:val="009E46E5"/>
    <w:rsid w:val="009E6F9B"/>
    <w:rsid w:val="009E7888"/>
    <w:rsid w:val="009F0887"/>
    <w:rsid w:val="009F4660"/>
    <w:rsid w:val="009F785C"/>
    <w:rsid w:val="00A008A5"/>
    <w:rsid w:val="00A00A49"/>
    <w:rsid w:val="00A02E0B"/>
    <w:rsid w:val="00A057F6"/>
    <w:rsid w:val="00A06D0C"/>
    <w:rsid w:val="00A0714E"/>
    <w:rsid w:val="00A100A2"/>
    <w:rsid w:val="00A10780"/>
    <w:rsid w:val="00A1103E"/>
    <w:rsid w:val="00A12E92"/>
    <w:rsid w:val="00A1350D"/>
    <w:rsid w:val="00A13780"/>
    <w:rsid w:val="00A1441D"/>
    <w:rsid w:val="00A14A39"/>
    <w:rsid w:val="00A14B92"/>
    <w:rsid w:val="00A14E6C"/>
    <w:rsid w:val="00A15F10"/>
    <w:rsid w:val="00A162C2"/>
    <w:rsid w:val="00A169B1"/>
    <w:rsid w:val="00A23E1F"/>
    <w:rsid w:val="00A27A3E"/>
    <w:rsid w:val="00A3020E"/>
    <w:rsid w:val="00A31F35"/>
    <w:rsid w:val="00A3512F"/>
    <w:rsid w:val="00A36069"/>
    <w:rsid w:val="00A37368"/>
    <w:rsid w:val="00A37996"/>
    <w:rsid w:val="00A4021A"/>
    <w:rsid w:val="00A40B88"/>
    <w:rsid w:val="00A43CAB"/>
    <w:rsid w:val="00A44DEE"/>
    <w:rsid w:val="00A46CEF"/>
    <w:rsid w:val="00A506DE"/>
    <w:rsid w:val="00A532D9"/>
    <w:rsid w:val="00A53D2E"/>
    <w:rsid w:val="00A54879"/>
    <w:rsid w:val="00A60862"/>
    <w:rsid w:val="00A60D60"/>
    <w:rsid w:val="00A6290D"/>
    <w:rsid w:val="00A64041"/>
    <w:rsid w:val="00A65CE8"/>
    <w:rsid w:val="00A65ED4"/>
    <w:rsid w:val="00A675F9"/>
    <w:rsid w:val="00A71263"/>
    <w:rsid w:val="00A713A8"/>
    <w:rsid w:val="00A76697"/>
    <w:rsid w:val="00A80A48"/>
    <w:rsid w:val="00A81DCF"/>
    <w:rsid w:val="00A830B8"/>
    <w:rsid w:val="00A84FA4"/>
    <w:rsid w:val="00A86F77"/>
    <w:rsid w:val="00A879F2"/>
    <w:rsid w:val="00A902CE"/>
    <w:rsid w:val="00A91213"/>
    <w:rsid w:val="00A927A1"/>
    <w:rsid w:val="00A94A24"/>
    <w:rsid w:val="00A952EB"/>
    <w:rsid w:val="00A96346"/>
    <w:rsid w:val="00A96B69"/>
    <w:rsid w:val="00AA068B"/>
    <w:rsid w:val="00AA1DD7"/>
    <w:rsid w:val="00AA2C5F"/>
    <w:rsid w:val="00AA316C"/>
    <w:rsid w:val="00AA3826"/>
    <w:rsid w:val="00AA5757"/>
    <w:rsid w:val="00AA5A8D"/>
    <w:rsid w:val="00AA60DE"/>
    <w:rsid w:val="00AA6F08"/>
    <w:rsid w:val="00AA7885"/>
    <w:rsid w:val="00AA7F00"/>
    <w:rsid w:val="00AB02D5"/>
    <w:rsid w:val="00AB0C86"/>
    <w:rsid w:val="00AB10D5"/>
    <w:rsid w:val="00AB2623"/>
    <w:rsid w:val="00AB36B7"/>
    <w:rsid w:val="00AB39CF"/>
    <w:rsid w:val="00AB6A1F"/>
    <w:rsid w:val="00AC07B9"/>
    <w:rsid w:val="00AC277C"/>
    <w:rsid w:val="00AC2EA1"/>
    <w:rsid w:val="00AC339E"/>
    <w:rsid w:val="00AC633E"/>
    <w:rsid w:val="00AC6437"/>
    <w:rsid w:val="00AC74F4"/>
    <w:rsid w:val="00AC797A"/>
    <w:rsid w:val="00AD1446"/>
    <w:rsid w:val="00AD1903"/>
    <w:rsid w:val="00AD2F3F"/>
    <w:rsid w:val="00AD313B"/>
    <w:rsid w:val="00AD60B2"/>
    <w:rsid w:val="00AE087B"/>
    <w:rsid w:val="00AE35B3"/>
    <w:rsid w:val="00AE410B"/>
    <w:rsid w:val="00AE4673"/>
    <w:rsid w:val="00AE4AA8"/>
    <w:rsid w:val="00AE64D7"/>
    <w:rsid w:val="00AE6BFA"/>
    <w:rsid w:val="00AF2A01"/>
    <w:rsid w:val="00AF31AA"/>
    <w:rsid w:val="00AF4F00"/>
    <w:rsid w:val="00AF51FA"/>
    <w:rsid w:val="00AF53C3"/>
    <w:rsid w:val="00AF5ACE"/>
    <w:rsid w:val="00AF77CC"/>
    <w:rsid w:val="00AF7A0B"/>
    <w:rsid w:val="00B02C70"/>
    <w:rsid w:val="00B03066"/>
    <w:rsid w:val="00B03745"/>
    <w:rsid w:val="00B04183"/>
    <w:rsid w:val="00B045DB"/>
    <w:rsid w:val="00B04A70"/>
    <w:rsid w:val="00B0510C"/>
    <w:rsid w:val="00B051EF"/>
    <w:rsid w:val="00B1003C"/>
    <w:rsid w:val="00B10D18"/>
    <w:rsid w:val="00B13946"/>
    <w:rsid w:val="00B17990"/>
    <w:rsid w:val="00B21D46"/>
    <w:rsid w:val="00B22645"/>
    <w:rsid w:val="00B246DA"/>
    <w:rsid w:val="00B24994"/>
    <w:rsid w:val="00B2539A"/>
    <w:rsid w:val="00B26114"/>
    <w:rsid w:val="00B26950"/>
    <w:rsid w:val="00B308D6"/>
    <w:rsid w:val="00B30D91"/>
    <w:rsid w:val="00B314AD"/>
    <w:rsid w:val="00B318E6"/>
    <w:rsid w:val="00B33537"/>
    <w:rsid w:val="00B34282"/>
    <w:rsid w:val="00B34FF6"/>
    <w:rsid w:val="00B355FE"/>
    <w:rsid w:val="00B3619F"/>
    <w:rsid w:val="00B3734C"/>
    <w:rsid w:val="00B37B7E"/>
    <w:rsid w:val="00B43FE9"/>
    <w:rsid w:val="00B450F8"/>
    <w:rsid w:val="00B4588D"/>
    <w:rsid w:val="00B45A92"/>
    <w:rsid w:val="00B45D99"/>
    <w:rsid w:val="00B47205"/>
    <w:rsid w:val="00B47B35"/>
    <w:rsid w:val="00B47C41"/>
    <w:rsid w:val="00B53A15"/>
    <w:rsid w:val="00B55B3A"/>
    <w:rsid w:val="00B55DDD"/>
    <w:rsid w:val="00B61D9F"/>
    <w:rsid w:val="00B6573D"/>
    <w:rsid w:val="00B6637A"/>
    <w:rsid w:val="00B701A5"/>
    <w:rsid w:val="00B7133D"/>
    <w:rsid w:val="00B73A5A"/>
    <w:rsid w:val="00B823B5"/>
    <w:rsid w:val="00B85646"/>
    <w:rsid w:val="00B86739"/>
    <w:rsid w:val="00B878D4"/>
    <w:rsid w:val="00B91D45"/>
    <w:rsid w:val="00B91E31"/>
    <w:rsid w:val="00B92A3B"/>
    <w:rsid w:val="00B92FA8"/>
    <w:rsid w:val="00B94115"/>
    <w:rsid w:val="00B95EED"/>
    <w:rsid w:val="00B96649"/>
    <w:rsid w:val="00B96F7B"/>
    <w:rsid w:val="00B97F1B"/>
    <w:rsid w:val="00BA0A14"/>
    <w:rsid w:val="00BA24B0"/>
    <w:rsid w:val="00BA2DF4"/>
    <w:rsid w:val="00BA4CD8"/>
    <w:rsid w:val="00BA5C55"/>
    <w:rsid w:val="00BA7574"/>
    <w:rsid w:val="00BB2AB7"/>
    <w:rsid w:val="00BB563A"/>
    <w:rsid w:val="00BB58FE"/>
    <w:rsid w:val="00BB71E5"/>
    <w:rsid w:val="00BC2D56"/>
    <w:rsid w:val="00BC39C5"/>
    <w:rsid w:val="00BC459E"/>
    <w:rsid w:val="00BD0499"/>
    <w:rsid w:val="00BD05E6"/>
    <w:rsid w:val="00BD1374"/>
    <w:rsid w:val="00BD312D"/>
    <w:rsid w:val="00BD3607"/>
    <w:rsid w:val="00BD4254"/>
    <w:rsid w:val="00BD59EA"/>
    <w:rsid w:val="00BD71E3"/>
    <w:rsid w:val="00BE0528"/>
    <w:rsid w:val="00BE1D6B"/>
    <w:rsid w:val="00BE343B"/>
    <w:rsid w:val="00BE4B47"/>
    <w:rsid w:val="00BE4BB7"/>
    <w:rsid w:val="00BF1DD7"/>
    <w:rsid w:val="00BF1E91"/>
    <w:rsid w:val="00BF4E0E"/>
    <w:rsid w:val="00BF4FB3"/>
    <w:rsid w:val="00BF51B9"/>
    <w:rsid w:val="00BF648A"/>
    <w:rsid w:val="00BF6A90"/>
    <w:rsid w:val="00C00498"/>
    <w:rsid w:val="00C01800"/>
    <w:rsid w:val="00C021D6"/>
    <w:rsid w:val="00C02C14"/>
    <w:rsid w:val="00C02E09"/>
    <w:rsid w:val="00C0518F"/>
    <w:rsid w:val="00C059E9"/>
    <w:rsid w:val="00C05F62"/>
    <w:rsid w:val="00C07531"/>
    <w:rsid w:val="00C114C1"/>
    <w:rsid w:val="00C11B79"/>
    <w:rsid w:val="00C11E2B"/>
    <w:rsid w:val="00C1369F"/>
    <w:rsid w:val="00C14E3B"/>
    <w:rsid w:val="00C15173"/>
    <w:rsid w:val="00C16959"/>
    <w:rsid w:val="00C16A0D"/>
    <w:rsid w:val="00C16E52"/>
    <w:rsid w:val="00C17592"/>
    <w:rsid w:val="00C22EDD"/>
    <w:rsid w:val="00C2327E"/>
    <w:rsid w:val="00C2350E"/>
    <w:rsid w:val="00C237B5"/>
    <w:rsid w:val="00C23D89"/>
    <w:rsid w:val="00C2422E"/>
    <w:rsid w:val="00C243E6"/>
    <w:rsid w:val="00C25F6B"/>
    <w:rsid w:val="00C26C7C"/>
    <w:rsid w:val="00C3051F"/>
    <w:rsid w:val="00C308C5"/>
    <w:rsid w:val="00C31F2F"/>
    <w:rsid w:val="00C32453"/>
    <w:rsid w:val="00C33335"/>
    <w:rsid w:val="00C344C5"/>
    <w:rsid w:val="00C34EC8"/>
    <w:rsid w:val="00C40945"/>
    <w:rsid w:val="00C40C20"/>
    <w:rsid w:val="00C411CA"/>
    <w:rsid w:val="00C41BD6"/>
    <w:rsid w:val="00C4427A"/>
    <w:rsid w:val="00C45D6D"/>
    <w:rsid w:val="00C46CCA"/>
    <w:rsid w:val="00C471CC"/>
    <w:rsid w:val="00C50872"/>
    <w:rsid w:val="00C509DA"/>
    <w:rsid w:val="00C5442A"/>
    <w:rsid w:val="00C5662A"/>
    <w:rsid w:val="00C61A47"/>
    <w:rsid w:val="00C631B9"/>
    <w:rsid w:val="00C632D2"/>
    <w:rsid w:val="00C6548E"/>
    <w:rsid w:val="00C7010E"/>
    <w:rsid w:val="00C727DA"/>
    <w:rsid w:val="00C72BE3"/>
    <w:rsid w:val="00C73ACF"/>
    <w:rsid w:val="00C7529E"/>
    <w:rsid w:val="00C752E2"/>
    <w:rsid w:val="00C767D1"/>
    <w:rsid w:val="00C7738B"/>
    <w:rsid w:val="00C77808"/>
    <w:rsid w:val="00C77C3D"/>
    <w:rsid w:val="00C805A0"/>
    <w:rsid w:val="00C80ABA"/>
    <w:rsid w:val="00C815EA"/>
    <w:rsid w:val="00C821AB"/>
    <w:rsid w:val="00C82799"/>
    <w:rsid w:val="00C83261"/>
    <w:rsid w:val="00C84007"/>
    <w:rsid w:val="00C847E2"/>
    <w:rsid w:val="00C92ACD"/>
    <w:rsid w:val="00C931FE"/>
    <w:rsid w:val="00C93ED6"/>
    <w:rsid w:val="00C94B33"/>
    <w:rsid w:val="00C94E57"/>
    <w:rsid w:val="00C970F9"/>
    <w:rsid w:val="00C97820"/>
    <w:rsid w:val="00C97ACA"/>
    <w:rsid w:val="00CA2120"/>
    <w:rsid w:val="00CA25A5"/>
    <w:rsid w:val="00CA4367"/>
    <w:rsid w:val="00CA4852"/>
    <w:rsid w:val="00CA5A95"/>
    <w:rsid w:val="00CA6C32"/>
    <w:rsid w:val="00CA7EC6"/>
    <w:rsid w:val="00CB072B"/>
    <w:rsid w:val="00CB0742"/>
    <w:rsid w:val="00CB3920"/>
    <w:rsid w:val="00CB409C"/>
    <w:rsid w:val="00CB627F"/>
    <w:rsid w:val="00CB629D"/>
    <w:rsid w:val="00CB6316"/>
    <w:rsid w:val="00CB6E18"/>
    <w:rsid w:val="00CB7F3F"/>
    <w:rsid w:val="00CC3203"/>
    <w:rsid w:val="00CC4064"/>
    <w:rsid w:val="00CC4885"/>
    <w:rsid w:val="00CC4BFC"/>
    <w:rsid w:val="00CC6189"/>
    <w:rsid w:val="00CC6938"/>
    <w:rsid w:val="00CC7323"/>
    <w:rsid w:val="00CC784C"/>
    <w:rsid w:val="00CD2A12"/>
    <w:rsid w:val="00CD2D4F"/>
    <w:rsid w:val="00CD5878"/>
    <w:rsid w:val="00CD5F66"/>
    <w:rsid w:val="00CD73C3"/>
    <w:rsid w:val="00CD7F7F"/>
    <w:rsid w:val="00CE0BCC"/>
    <w:rsid w:val="00CE1534"/>
    <w:rsid w:val="00CE3643"/>
    <w:rsid w:val="00CE3F35"/>
    <w:rsid w:val="00CE494B"/>
    <w:rsid w:val="00CE5AD4"/>
    <w:rsid w:val="00CE6E03"/>
    <w:rsid w:val="00CE7743"/>
    <w:rsid w:val="00CE7DDA"/>
    <w:rsid w:val="00CF345C"/>
    <w:rsid w:val="00CF34D2"/>
    <w:rsid w:val="00CF34D3"/>
    <w:rsid w:val="00CF4C06"/>
    <w:rsid w:val="00CF5880"/>
    <w:rsid w:val="00CF6E68"/>
    <w:rsid w:val="00CF6FA7"/>
    <w:rsid w:val="00D00780"/>
    <w:rsid w:val="00D00FC2"/>
    <w:rsid w:val="00D012D6"/>
    <w:rsid w:val="00D0398D"/>
    <w:rsid w:val="00D03BD2"/>
    <w:rsid w:val="00D03FA6"/>
    <w:rsid w:val="00D05F1E"/>
    <w:rsid w:val="00D06308"/>
    <w:rsid w:val="00D11EDD"/>
    <w:rsid w:val="00D13709"/>
    <w:rsid w:val="00D15DEA"/>
    <w:rsid w:val="00D15FA1"/>
    <w:rsid w:val="00D17473"/>
    <w:rsid w:val="00D21F31"/>
    <w:rsid w:val="00D244CF"/>
    <w:rsid w:val="00D25203"/>
    <w:rsid w:val="00D26281"/>
    <w:rsid w:val="00D26747"/>
    <w:rsid w:val="00D30EDD"/>
    <w:rsid w:val="00D31404"/>
    <w:rsid w:val="00D324F8"/>
    <w:rsid w:val="00D33438"/>
    <w:rsid w:val="00D347A6"/>
    <w:rsid w:val="00D34F85"/>
    <w:rsid w:val="00D357D1"/>
    <w:rsid w:val="00D35F8E"/>
    <w:rsid w:val="00D36642"/>
    <w:rsid w:val="00D3784A"/>
    <w:rsid w:val="00D436A5"/>
    <w:rsid w:val="00D43DE5"/>
    <w:rsid w:val="00D44F22"/>
    <w:rsid w:val="00D45EAB"/>
    <w:rsid w:val="00D471B6"/>
    <w:rsid w:val="00D5257C"/>
    <w:rsid w:val="00D53295"/>
    <w:rsid w:val="00D60231"/>
    <w:rsid w:val="00D62AAA"/>
    <w:rsid w:val="00D6352A"/>
    <w:rsid w:val="00D63535"/>
    <w:rsid w:val="00D639FF"/>
    <w:rsid w:val="00D654C9"/>
    <w:rsid w:val="00D657E8"/>
    <w:rsid w:val="00D67AB6"/>
    <w:rsid w:val="00D7018D"/>
    <w:rsid w:val="00D72A06"/>
    <w:rsid w:val="00D732B2"/>
    <w:rsid w:val="00D73F03"/>
    <w:rsid w:val="00D7569B"/>
    <w:rsid w:val="00D76390"/>
    <w:rsid w:val="00D76BE3"/>
    <w:rsid w:val="00D7747B"/>
    <w:rsid w:val="00D81A8E"/>
    <w:rsid w:val="00D8257E"/>
    <w:rsid w:val="00D837C0"/>
    <w:rsid w:val="00D837C7"/>
    <w:rsid w:val="00D849A9"/>
    <w:rsid w:val="00D87F68"/>
    <w:rsid w:val="00D904CD"/>
    <w:rsid w:val="00D91BBF"/>
    <w:rsid w:val="00D91C31"/>
    <w:rsid w:val="00D91E59"/>
    <w:rsid w:val="00D94B20"/>
    <w:rsid w:val="00D9545E"/>
    <w:rsid w:val="00DA2D57"/>
    <w:rsid w:val="00DA46A3"/>
    <w:rsid w:val="00DA6C2B"/>
    <w:rsid w:val="00DB21BD"/>
    <w:rsid w:val="00DB24D7"/>
    <w:rsid w:val="00DB30C9"/>
    <w:rsid w:val="00DB3DF5"/>
    <w:rsid w:val="00DB6436"/>
    <w:rsid w:val="00DB6673"/>
    <w:rsid w:val="00DB7614"/>
    <w:rsid w:val="00DC1900"/>
    <w:rsid w:val="00DC2524"/>
    <w:rsid w:val="00DC7F33"/>
    <w:rsid w:val="00DD084E"/>
    <w:rsid w:val="00DD3808"/>
    <w:rsid w:val="00DD42A9"/>
    <w:rsid w:val="00DD5105"/>
    <w:rsid w:val="00DD62BC"/>
    <w:rsid w:val="00DE1BAD"/>
    <w:rsid w:val="00DE2725"/>
    <w:rsid w:val="00DE448C"/>
    <w:rsid w:val="00DE4DDC"/>
    <w:rsid w:val="00DE6347"/>
    <w:rsid w:val="00DE75EB"/>
    <w:rsid w:val="00DF2EDC"/>
    <w:rsid w:val="00DF2F91"/>
    <w:rsid w:val="00DF50C2"/>
    <w:rsid w:val="00DF581B"/>
    <w:rsid w:val="00DF5F28"/>
    <w:rsid w:val="00DF722F"/>
    <w:rsid w:val="00E00C21"/>
    <w:rsid w:val="00E0309B"/>
    <w:rsid w:val="00E03784"/>
    <w:rsid w:val="00E05C6C"/>
    <w:rsid w:val="00E07050"/>
    <w:rsid w:val="00E072F3"/>
    <w:rsid w:val="00E10322"/>
    <w:rsid w:val="00E10640"/>
    <w:rsid w:val="00E10B2A"/>
    <w:rsid w:val="00E11390"/>
    <w:rsid w:val="00E13D2F"/>
    <w:rsid w:val="00E1457E"/>
    <w:rsid w:val="00E14E2A"/>
    <w:rsid w:val="00E1550B"/>
    <w:rsid w:val="00E15D95"/>
    <w:rsid w:val="00E1620C"/>
    <w:rsid w:val="00E17198"/>
    <w:rsid w:val="00E178BA"/>
    <w:rsid w:val="00E2306F"/>
    <w:rsid w:val="00E24420"/>
    <w:rsid w:val="00E2688F"/>
    <w:rsid w:val="00E27030"/>
    <w:rsid w:val="00E27D66"/>
    <w:rsid w:val="00E3203A"/>
    <w:rsid w:val="00E328F6"/>
    <w:rsid w:val="00E33F0D"/>
    <w:rsid w:val="00E35522"/>
    <w:rsid w:val="00E37752"/>
    <w:rsid w:val="00E41A94"/>
    <w:rsid w:val="00E425B6"/>
    <w:rsid w:val="00E44D54"/>
    <w:rsid w:val="00E4578D"/>
    <w:rsid w:val="00E47ED5"/>
    <w:rsid w:val="00E511F8"/>
    <w:rsid w:val="00E512D8"/>
    <w:rsid w:val="00E517AF"/>
    <w:rsid w:val="00E51AEF"/>
    <w:rsid w:val="00E534F1"/>
    <w:rsid w:val="00E54A78"/>
    <w:rsid w:val="00E562C7"/>
    <w:rsid w:val="00E57BD6"/>
    <w:rsid w:val="00E6035A"/>
    <w:rsid w:val="00E6057D"/>
    <w:rsid w:val="00E608F6"/>
    <w:rsid w:val="00E61D8D"/>
    <w:rsid w:val="00E650AE"/>
    <w:rsid w:val="00E65B54"/>
    <w:rsid w:val="00E65E65"/>
    <w:rsid w:val="00E66607"/>
    <w:rsid w:val="00E67A6C"/>
    <w:rsid w:val="00E70B0E"/>
    <w:rsid w:val="00E713EE"/>
    <w:rsid w:val="00E714E6"/>
    <w:rsid w:val="00E71F23"/>
    <w:rsid w:val="00E7213E"/>
    <w:rsid w:val="00E72CC8"/>
    <w:rsid w:val="00E739EC"/>
    <w:rsid w:val="00E76DFA"/>
    <w:rsid w:val="00E82CC3"/>
    <w:rsid w:val="00E83C3B"/>
    <w:rsid w:val="00E855B9"/>
    <w:rsid w:val="00E85988"/>
    <w:rsid w:val="00E8720F"/>
    <w:rsid w:val="00E90152"/>
    <w:rsid w:val="00E90683"/>
    <w:rsid w:val="00E91194"/>
    <w:rsid w:val="00E9249A"/>
    <w:rsid w:val="00E966D5"/>
    <w:rsid w:val="00EA0CF0"/>
    <w:rsid w:val="00EA1070"/>
    <w:rsid w:val="00EA15E6"/>
    <w:rsid w:val="00EA3E16"/>
    <w:rsid w:val="00EA43CD"/>
    <w:rsid w:val="00EA543D"/>
    <w:rsid w:val="00EB4066"/>
    <w:rsid w:val="00EB5814"/>
    <w:rsid w:val="00EB5ABF"/>
    <w:rsid w:val="00EC0D1C"/>
    <w:rsid w:val="00EC1AA0"/>
    <w:rsid w:val="00EC24E8"/>
    <w:rsid w:val="00EC5923"/>
    <w:rsid w:val="00EC5E71"/>
    <w:rsid w:val="00EC6FFB"/>
    <w:rsid w:val="00EC7D82"/>
    <w:rsid w:val="00ED046E"/>
    <w:rsid w:val="00ED137D"/>
    <w:rsid w:val="00ED1744"/>
    <w:rsid w:val="00ED1819"/>
    <w:rsid w:val="00ED2E74"/>
    <w:rsid w:val="00ED4F52"/>
    <w:rsid w:val="00ED5292"/>
    <w:rsid w:val="00ED688B"/>
    <w:rsid w:val="00ED6EB6"/>
    <w:rsid w:val="00ED7BE5"/>
    <w:rsid w:val="00EE0AD1"/>
    <w:rsid w:val="00EE0F5D"/>
    <w:rsid w:val="00EE11CB"/>
    <w:rsid w:val="00EE2279"/>
    <w:rsid w:val="00EE2952"/>
    <w:rsid w:val="00EE3499"/>
    <w:rsid w:val="00EE5A25"/>
    <w:rsid w:val="00EE60AC"/>
    <w:rsid w:val="00EE7F95"/>
    <w:rsid w:val="00EF045C"/>
    <w:rsid w:val="00EF0492"/>
    <w:rsid w:val="00EF1A6F"/>
    <w:rsid w:val="00EF2909"/>
    <w:rsid w:val="00EF4F3F"/>
    <w:rsid w:val="00EF5286"/>
    <w:rsid w:val="00EF5AFB"/>
    <w:rsid w:val="00EF613F"/>
    <w:rsid w:val="00EF79F5"/>
    <w:rsid w:val="00F01256"/>
    <w:rsid w:val="00F057AB"/>
    <w:rsid w:val="00F0590A"/>
    <w:rsid w:val="00F05C74"/>
    <w:rsid w:val="00F065E2"/>
    <w:rsid w:val="00F07452"/>
    <w:rsid w:val="00F10D6C"/>
    <w:rsid w:val="00F12451"/>
    <w:rsid w:val="00F129E7"/>
    <w:rsid w:val="00F13BC3"/>
    <w:rsid w:val="00F14839"/>
    <w:rsid w:val="00F14CCE"/>
    <w:rsid w:val="00F14EAA"/>
    <w:rsid w:val="00F163B7"/>
    <w:rsid w:val="00F1760D"/>
    <w:rsid w:val="00F21274"/>
    <w:rsid w:val="00F21AED"/>
    <w:rsid w:val="00F23621"/>
    <w:rsid w:val="00F23F51"/>
    <w:rsid w:val="00F24397"/>
    <w:rsid w:val="00F25118"/>
    <w:rsid w:val="00F2581F"/>
    <w:rsid w:val="00F26AEC"/>
    <w:rsid w:val="00F27244"/>
    <w:rsid w:val="00F27720"/>
    <w:rsid w:val="00F27F93"/>
    <w:rsid w:val="00F318DF"/>
    <w:rsid w:val="00F32BEC"/>
    <w:rsid w:val="00F33E42"/>
    <w:rsid w:val="00F351EA"/>
    <w:rsid w:val="00F355CF"/>
    <w:rsid w:val="00F367E1"/>
    <w:rsid w:val="00F36F44"/>
    <w:rsid w:val="00F448FD"/>
    <w:rsid w:val="00F453AD"/>
    <w:rsid w:val="00F47EEE"/>
    <w:rsid w:val="00F47F67"/>
    <w:rsid w:val="00F50353"/>
    <w:rsid w:val="00F5090C"/>
    <w:rsid w:val="00F51ABC"/>
    <w:rsid w:val="00F52884"/>
    <w:rsid w:val="00F52AFD"/>
    <w:rsid w:val="00F53A01"/>
    <w:rsid w:val="00F56686"/>
    <w:rsid w:val="00F61745"/>
    <w:rsid w:val="00F62D9F"/>
    <w:rsid w:val="00F63BD4"/>
    <w:rsid w:val="00F70C47"/>
    <w:rsid w:val="00F72429"/>
    <w:rsid w:val="00F76C3E"/>
    <w:rsid w:val="00F76C48"/>
    <w:rsid w:val="00F76D4D"/>
    <w:rsid w:val="00F81A28"/>
    <w:rsid w:val="00F85E8D"/>
    <w:rsid w:val="00F861B5"/>
    <w:rsid w:val="00F86AB5"/>
    <w:rsid w:val="00F8743C"/>
    <w:rsid w:val="00F92C9E"/>
    <w:rsid w:val="00F97561"/>
    <w:rsid w:val="00F9759A"/>
    <w:rsid w:val="00FA236D"/>
    <w:rsid w:val="00FA5FE8"/>
    <w:rsid w:val="00FA6B36"/>
    <w:rsid w:val="00FB036F"/>
    <w:rsid w:val="00FB047E"/>
    <w:rsid w:val="00FB1235"/>
    <w:rsid w:val="00FB166B"/>
    <w:rsid w:val="00FB1A3F"/>
    <w:rsid w:val="00FB22D7"/>
    <w:rsid w:val="00FB232B"/>
    <w:rsid w:val="00FB2913"/>
    <w:rsid w:val="00FB4825"/>
    <w:rsid w:val="00FB538D"/>
    <w:rsid w:val="00FB7AD3"/>
    <w:rsid w:val="00FB7E3C"/>
    <w:rsid w:val="00FC1BBB"/>
    <w:rsid w:val="00FC2DC1"/>
    <w:rsid w:val="00FC4BFA"/>
    <w:rsid w:val="00FC51C1"/>
    <w:rsid w:val="00FC5B4B"/>
    <w:rsid w:val="00FC5DC6"/>
    <w:rsid w:val="00FC661D"/>
    <w:rsid w:val="00FC6C83"/>
    <w:rsid w:val="00FC6F8D"/>
    <w:rsid w:val="00FC7288"/>
    <w:rsid w:val="00FD0563"/>
    <w:rsid w:val="00FD1146"/>
    <w:rsid w:val="00FD2318"/>
    <w:rsid w:val="00FD31B4"/>
    <w:rsid w:val="00FD4E68"/>
    <w:rsid w:val="00FD5736"/>
    <w:rsid w:val="00FD5A35"/>
    <w:rsid w:val="00FD6249"/>
    <w:rsid w:val="00FD6E85"/>
    <w:rsid w:val="00FE2E24"/>
    <w:rsid w:val="00FE75FD"/>
    <w:rsid w:val="00FE777E"/>
    <w:rsid w:val="00FF0070"/>
    <w:rsid w:val="00FF2FD5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B2D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新細明體" w:hAnsi="Cambria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C752E2"/>
    <w:pPr>
      <w:widowControl w:val="0"/>
      <w:adjustRightInd w:val="0"/>
      <w:snapToGrid w:val="0"/>
    </w:pPr>
    <w:rPr>
      <w:rFonts w:eastAsia="標楷體"/>
      <w:kern w:val="2"/>
      <w:sz w:val="28"/>
      <w:szCs w:val="24"/>
    </w:rPr>
  </w:style>
  <w:style w:type="paragraph" w:styleId="12">
    <w:name w:val="heading 1"/>
    <w:aliases w:val="level 1,Level 1 Head,H1,heading 1,Heading apps,Heading 11,h1,Level 1 Topic Heading,h11,h12,h111,h13,h112,h121,h1111,h14,h113,DO NOT USE_h1,壹,--章名,章名,ISO標題 1,大綱,論文標題,title,Heading level 1,Numbered Section,Data Sheet Headlines,Main Title,Main Title1"/>
    <w:basedOn w:val="a4"/>
    <w:next w:val="a5"/>
    <w:link w:val="13"/>
    <w:qFormat/>
    <w:rsid w:val="00700172"/>
    <w:pPr>
      <w:keepNext/>
      <w:pageBreakBefore/>
      <w:tabs>
        <w:tab w:val="left" w:pos="728"/>
        <w:tab w:val="left" w:pos="1456"/>
      </w:tabs>
      <w:spacing w:beforeLines="100" w:before="100" w:afterLines="100" w:after="100"/>
      <w:outlineLvl w:val="0"/>
    </w:pPr>
    <w:rPr>
      <w:b/>
      <w:bCs/>
      <w:color w:val="000080"/>
      <w:kern w:val="52"/>
      <w:sz w:val="32"/>
      <w:szCs w:val="52"/>
      <w:lang w:val="x-none" w:eastAsia="x-none"/>
    </w:rPr>
  </w:style>
  <w:style w:type="paragraph" w:styleId="21">
    <w:name w:val="heading 2"/>
    <w:aliases w:val="[1.1],標題 2-(一),ISO標題 2,ISO段2,標題 2--1.1,--1.1,1.1,章標題,prob no,h2,2,Header 2,heading 2,Header2,H2-Heading 2,l2,22,heading2,H2,2nd level,B Sub/Bold,B Sub/Bold1,h2 main heading,Reset numbering,(L2),(L2)1,(L2)2,(L2)3,(L2)11,(L2)4,(L2)12,(L2)21,一、,主標題"/>
    <w:basedOn w:val="a4"/>
    <w:next w:val="22"/>
    <w:link w:val="23"/>
    <w:uiPriority w:val="9"/>
    <w:qFormat/>
    <w:rsid w:val="00C77C3D"/>
    <w:pPr>
      <w:keepNext/>
      <w:tabs>
        <w:tab w:val="left" w:pos="1134"/>
        <w:tab w:val="left" w:pos="1736"/>
      </w:tabs>
      <w:spacing w:beforeLines="100" w:before="381" w:afterLines="100" w:after="381"/>
      <w:outlineLvl w:val="1"/>
    </w:pPr>
    <w:rPr>
      <w:b/>
      <w:bCs/>
      <w:color w:val="000000"/>
      <w:szCs w:val="48"/>
    </w:rPr>
  </w:style>
  <w:style w:type="paragraph" w:styleId="31">
    <w:name w:val="heading 3"/>
    <w:aliases w:val="標題 3 字元2,標題 3 字元 字元1,標題 3 字元 字元 字元,標題 3 字元1 字元,x.x.x,ISO段3,--1.1.1.,1.1.1,小節標題,sub pro,步驟,標題111.1,Level 1 - 1,1.1.1.1,標題3,Level 3 Head,h3,123,BOD 0,1.1標題3,標題 3_1,H3,l3,3,Org Heading 1,Level 3 Topic Heading,Title3,CT,Sub-section Title,Head3,l3+toc 3"/>
    <w:basedOn w:val="a4"/>
    <w:next w:val="32"/>
    <w:link w:val="33"/>
    <w:uiPriority w:val="9"/>
    <w:qFormat/>
    <w:rsid w:val="00700172"/>
    <w:pPr>
      <w:keepNext/>
      <w:tabs>
        <w:tab w:val="left" w:pos="1400"/>
        <w:tab w:val="left" w:pos="1680"/>
        <w:tab w:val="left" w:pos="1960"/>
      </w:tabs>
      <w:spacing w:beforeLines="100" w:before="100" w:afterLines="100" w:after="100"/>
      <w:outlineLvl w:val="2"/>
    </w:pPr>
    <w:rPr>
      <w:b/>
      <w:bCs/>
      <w:color w:val="008000"/>
      <w:szCs w:val="36"/>
    </w:rPr>
  </w:style>
  <w:style w:type="paragraph" w:styleId="41">
    <w:name w:val="heading 4"/>
    <w:basedOn w:val="a4"/>
    <w:next w:val="42"/>
    <w:link w:val="43"/>
    <w:qFormat/>
    <w:rsid w:val="00700172"/>
    <w:pPr>
      <w:keepNext/>
      <w:tabs>
        <w:tab w:val="left" w:pos="1960"/>
        <w:tab w:val="left" w:pos="2240"/>
      </w:tabs>
      <w:spacing w:beforeLines="100" w:before="100" w:afterLines="100" w:after="100"/>
      <w:outlineLvl w:val="3"/>
    </w:pPr>
    <w:rPr>
      <w:color w:val="800080"/>
      <w:szCs w:val="36"/>
      <w:lang w:val="x-none" w:eastAsia="x-none"/>
    </w:rPr>
  </w:style>
  <w:style w:type="paragraph" w:styleId="51">
    <w:name w:val="heading 5"/>
    <w:aliases w:val="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標題 5 字元 字元 字元 字元 字元 字元 字元 字元 字元 字元 字元 字元"/>
    <w:basedOn w:val="a4"/>
    <w:next w:val="52"/>
    <w:link w:val="53"/>
    <w:qFormat/>
    <w:rsid w:val="00242740"/>
    <w:pPr>
      <w:keepNext/>
      <w:tabs>
        <w:tab w:val="left" w:pos="1985"/>
        <w:tab w:val="left" w:pos="2520"/>
        <w:tab w:val="left" w:pos="2800"/>
      </w:tabs>
      <w:spacing w:beforeLines="100" w:before="381" w:afterLines="100" w:after="381"/>
      <w:outlineLvl w:val="4"/>
    </w:pPr>
    <w:rPr>
      <w:bCs/>
      <w:szCs w:val="36"/>
      <w:lang w:val="x-none" w:eastAsia="x-none"/>
    </w:rPr>
  </w:style>
  <w:style w:type="paragraph" w:styleId="61">
    <w:name w:val="heading 6"/>
    <w:aliases w:val="--(1),A,ISO標題 6,標題 6 字元 字元 字元 字元 字元 字元"/>
    <w:basedOn w:val="a4"/>
    <w:next w:val="62"/>
    <w:link w:val="63"/>
    <w:qFormat/>
    <w:rsid w:val="00700172"/>
    <w:pPr>
      <w:keepNext/>
      <w:tabs>
        <w:tab w:val="left" w:pos="2380"/>
      </w:tabs>
      <w:spacing w:beforeLines="100" w:before="100" w:afterLines="100" w:after="100"/>
      <w:outlineLvl w:val="5"/>
    </w:pPr>
    <w:rPr>
      <w:color w:val="FF6600"/>
      <w:szCs w:val="36"/>
      <w:lang w:val="x-none" w:eastAsia="x-none"/>
    </w:rPr>
  </w:style>
  <w:style w:type="paragraph" w:styleId="71">
    <w:name w:val="heading 7"/>
    <w:aliases w:val="字元,--A,--(a),標題 7-(a),--a"/>
    <w:basedOn w:val="a4"/>
    <w:next w:val="72"/>
    <w:link w:val="73"/>
    <w:qFormat/>
    <w:rsid w:val="00700172"/>
    <w:pPr>
      <w:keepNext/>
      <w:tabs>
        <w:tab w:val="left" w:pos="2800"/>
      </w:tabs>
      <w:spacing w:beforeLines="100" w:before="100" w:afterLines="100" w:after="100"/>
      <w:outlineLvl w:val="6"/>
    </w:pPr>
    <w:rPr>
      <w:bCs/>
      <w:color w:val="FF00FF"/>
      <w:szCs w:val="36"/>
      <w:lang w:val="x-none" w:eastAsia="x-none"/>
    </w:rPr>
  </w:style>
  <w:style w:type="paragraph" w:styleId="8">
    <w:name w:val="heading 8"/>
    <w:aliases w:val="標題 8不使用,(a)"/>
    <w:basedOn w:val="a4"/>
    <w:next w:val="80"/>
    <w:link w:val="81"/>
    <w:qFormat/>
    <w:rsid w:val="00700172"/>
    <w:pPr>
      <w:keepNext/>
      <w:tabs>
        <w:tab w:val="left" w:pos="3360"/>
      </w:tabs>
      <w:spacing w:beforeLines="100" w:before="100" w:afterLines="100" w:after="100"/>
      <w:outlineLvl w:val="7"/>
    </w:pPr>
    <w:rPr>
      <w:color w:val="339966"/>
      <w:szCs w:val="36"/>
      <w:lang w:val="x-none" w:eastAsia="x-none"/>
    </w:rPr>
  </w:style>
  <w:style w:type="paragraph" w:styleId="9">
    <w:name w:val="heading 9"/>
    <w:aliases w:val="標題 9不使用"/>
    <w:basedOn w:val="a4"/>
    <w:next w:val="90"/>
    <w:link w:val="91"/>
    <w:qFormat/>
    <w:rsid w:val="00700172"/>
    <w:pPr>
      <w:keepNext/>
      <w:tabs>
        <w:tab w:val="left" w:pos="3780"/>
      </w:tabs>
      <w:spacing w:beforeLines="100" w:before="100" w:afterLines="100" w:after="100"/>
      <w:outlineLvl w:val="8"/>
    </w:pPr>
    <w:rPr>
      <w:color w:val="993366"/>
      <w:szCs w:val="3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Indent"/>
    <w:basedOn w:val="a9"/>
    <w:link w:val="aa"/>
    <w:uiPriority w:val="99"/>
    <w:rPr>
      <w:color w:val="000080"/>
    </w:rPr>
  </w:style>
  <w:style w:type="paragraph" w:styleId="a9">
    <w:name w:val="Body Text"/>
    <w:basedOn w:val="a4"/>
    <w:link w:val="ab"/>
    <w:uiPriority w:val="99"/>
    <w:pPr>
      <w:spacing w:afterLines="50" w:after="50"/>
      <w:ind w:firstLineChars="200" w:firstLine="200"/>
      <w:jc w:val="both"/>
    </w:pPr>
  </w:style>
  <w:style w:type="character" w:customStyle="1" w:styleId="ab">
    <w:name w:val="本文 字元"/>
    <w:basedOn w:val="a6"/>
    <w:link w:val="a9"/>
    <w:uiPriority w:val="99"/>
    <w:rsid w:val="00CE6E03"/>
    <w:rPr>
      <w:rFonts w:eastAsia="標楷體"/>
      <w:kern w:val="2"/>
      <w:sz w:val="28"/>
      <w:szCs w:val="24"/>
    </w:rPr>
  </w:style>
  <w:style w:type="character" w:customStyle="1" w:styleId="aa">
    <w:name w:val="本文縮排 字元"/>
    <w:basedOn w:val="a6"/>
    <w:link w:val="a5"/>
    <w:uiPriority w:val="99"/>
    <w:rsid w:val="00885D78"/>
    <w:rPr>
      <w:rFonts w:eastAsia="標楷體"/>
      <w:color w:val="000080"/>
      <w:kern w:val="2"/>
      <w:sz w:val="28"/>
      <w:szCs w:val="24"/>
    </w:rPr>
  </w:style>
  <w:style w:type="character" w:customStyle="1" w:styleId="13">
    <w:name w:val="標題 1 字元"/>
    <w:aliases w:val="level 1 字元,Level 1 Head 字元,H1 字元,heading 1 字元,Heading apps 字元,Heading 11 字元,h1 字元,Level 1 Topic Heading 字元,h11 字元,h12 字元,h111 字元,h13 字元,h112 字元,h121 字元,h1111 字元,h14 字元,h113 字元,DO NOT USE_h1 字元,壹 字元,--章名 字元,章名 字元,ISO標題 1 字元,大綱 字元,論文標題 字元,title 字元"/>
    <w:link w:val="12"/>
    <w:rsid w:val="008425AA"/>
    <w:rPr>
      <w:rFonts w:eastAsia="標楷體"/>
      <w:b/>
      <w:bCs/>
      <w:color w:val="000080"/>
      <w:kern w:val="52"/>
      <w:sz w:val="32"/>
      <w:szCs w:val="52"/>
      <w:lang w:val="x-none" w:eastAsia="x-none"/>
    </w:rPr>
  </w:style>
  <w:style w:type="paragraph" w:styleId="22">
    <w:name w:val="Body Text Indent 2"/>
    <w:basedOn w:val="a9"/>
    <w:pPr>
      <w:ind w:leftChars="150" w:left="150"/>
    </w:pPr>
    <w:rPr>
      <w:color w:val="993300"/>
    </w:rPr>
  </w:style>
  <w:style w:type="character" w:customStyle="1" w:styleId="23">
    <w:name w:val="標題 2 字元"/>
    <w:aliases w:val="[1.1] 字元,標題 2-(一) 字元,ISO標題 2 字元,ISO段2 字元,標題 2--1.1 字元,--1.1 字元,1.1 字元,章標題 字元,prob no 字元,h2 字元,2 字元,Header 2 字元,heading 2 字元,Header2 字元,H2-Heading 2 字元,l2 字元,22 字元,heading2 字元,H2 字元,2nd level 字元,B Sub/Bold 字元,B Sub/Bold1 字元,h2 main heading 字元"/>
    <w:link w:val="21"/>
    <w:uiPriority w:val="9"/>
    <w:rsid w:val="00C77C3D"/>
    <w:rPr>
      <w:rFonts w:eastAsia="標楷體"/>
      <w:b/>
      <w:bCs/>
      <w:color w:val="000000"/>
      <w:kern w:val="2"/>
      <w:sz w:val="28"/>
      <w:szCs w:val="48"/>
    </w:rPr>
  </w:style>
  <w:style w:type="paragraph" w:styleId="32">
    <w:name w:val="Body Text Indent 3"/>
    <w:basedOn w:val="a9"/>
    <w:link w:val="34"/>
    <w:pPr>
      <w:ind w:leftChars="300" w:left="300"/>
    </w:pPr>
    <w:rPr>
      <w:color w:val="008000"/>
      <w:szCs w:val="16"/>
      <w:lang w:val="x-none" w:eastAsia="x-none"/>
    </w:rPr>
  </w:style>
  <w:style w:type="character" w:customStyle="1" w:styleId="34">
    <w:name w:val="本文縮排 3 字元"/>
    <w:link w:val="32"/>
    <w:rsid w:val="008425AA"/>
    <w:rPr>
      <w:rFonts w:eastAsia="標楷體"/>
      <w:color w:val="008000"/>
      <w:kern w:val="2"/>
      <w:sz w:val="28"/>
      <w:szCs w:val="16"/>
    </w:rPr>
  </w:style>
  <w:style w:type="character" w:customStyle="1" w:styleId="33">
    <w:name w:val="標題 3 字元"/>
    <w:aliases w:val="標題 3 字元2 字元,標題 3 字元 字元1 字元,標題 3 字元 字元 字元 字元,標題 3 字元1 字元 字元,x.x.x 字元,ISO段3 字元,--1.1.1. 字元,1.1.1 字元,小節標題 字元,sub pro 字元,步驟 字元,標題111.1 字元,Level 1 - 1 字元,1.1.1.1 字元,標題3 字元,Level 3 Head 字元,h3 字元,123 字元,BOD 0 字元,1.1標題3 字元,標題 3_1 字元,H3 字元,l3 字元,3 字元"/>
    <w:link w:val="31"/>
    <w:uiPriority w:val="9"/>
    <w:rsid w:val="00680BCD"/>
    <w:rPr>
      <w:rFonts w:eastAsia="標楷體"/>
      <w:b/>
      <w:bCs/>
      <w:color w:val="008000"/>
      <w:kern w:val="2"/>
      <w:sz w:val="28"/>
      <w:szCs w:val="36"/>
    </w:rPr>
  </w:style>
  <w:style w:type="paragraph" w:customStyle="1" w:styleId="42">
    <w:name w:val="本文縮排 4"/>
    <w:basedOn w:val="a9"/>
    <w:pPr>
      <w:ind w:leftChars="450" w:left="450"/>
    </w:pPr>
    <w:rPr>
      <w:color w:val="800080"/>
    </w:rPr>
  </w:style>
  <w:style w:type="character" w:customStyle="1" w:styleId="43">
    <w:name w:val="標題 4 字元"/>
    <w:link w:val="41"/>
    <w:rsid w:val="008425AA"/>
    <w:rPr>
      <w:rFonts w:eastAsia="標楷體"/>
      <w:color w:val="800080"/>
      <w:kern w:val="2"/>
      <w:sz w:val="28"/>
      <w:szCs w:val="36"/>
      <w:lang w:val="x-none" w:eastAsia="x-none"/>
    </w:rPr>
  </w:style>
  <w:style w:type="paragraph" w:customStyle="1" w:styleId="52">
    <w:name w:val="本文縮排 5"/>
    <w:basedOn w:val="a9"/>
    <w:pPr>
      <w:ind w:leftChars="600" w:left="600"/>
    </w:pPr>
    <w:rPr>
      <w:color w:val="0000FF"/>
    </w:rPr>
  </w:style>
  <w:style w:type="character" w:customStyle="1" w:styleId="53">
    <w:name w:val="標題 5 字元"/>
    <w:aliases w:val="標題 5 字元1 字元,標題 5 字元 字元 字元,標題 5 字元1 字元 字元 字元 字元 字元 字元 字元 字元 字元 字元 字元 字元,標題 5 字元 字元 字元 字元 字元 字元 字元 字元 字元 字元 字元 字元 字元 字元,標題 5 字元1 字元 字元 字元 字元 字元 字元 字元 字元 字元 字元 字元1,標題 5 字元 字元 字元 字元 字元 字元 字元 字元 字元 字元 字元 字元 字元1"/>
    <w:link w:val="51"/>
    <w:rsid w:val="00242740"/>
    <w:rPr>
      <w:rFonts w:eastAsia="標楷體"/>
      <w:bCs/>
      <w:kern w:val="2"/>
      <w:sz w:val="28"/>
      <w:szCs w:val="36"/>
      <w:lang w:val="x-none" w:eastAsia="x-none"/>
    </w:rPr>
  </w:style>
  <w:style w:type="paragraph" w:customStyle="1" w:styleId="62">
    <w:name w:val="本文縮排 6"/>
    <w:basedOn w:val="a9"/>
    <w:pPr>
      <w:ind w:leftChars="750" w:left="750"/>
    </w:pPr>
    <w:rPr>
      <w:color w:val="FF6600"/>
    </w:rPr>
  </w:style>
  <w:style w:type="character" w:customStyle="1" w:styleId="63">
    <w:name w:val="標題 6 字元"/>
    <w:aliases w:val="--(1) 字元,A 字元,ISO標題 6 字元,標題 6 字元 字元 字元 字元 字元 字元 字元"/>
    <w:link w:val="61"/>
    <w:rsid w:val="008425AA"/>
    <w:rPr>
      <w:rFonts w:eastAsia="標楷體"/>
      <w:color w:val="FF6600"/>
      <w:kern w:val="2"/>
      <w:sz w:val="28"/>
      <w:szCs w:val="36"/>
      <w:lang w:val="x-none" w:eastAsia="x-none"/>
    </w:rPr>
  </w:style>
  <w:style w:type="paragraph" w:customStyle="1" w:styleId="72">
    <w:name w:val="本文縮排 7"/>
    <w:basedOn w:val="a9"/>
    <w:pPr>
      <w:ind w:leftChars="900" w:left="900"/>
    </w:pPr>
    <w:rPr>
      <w:color w:val="FF00FF"/>
    </w:rPr>
  </w:style>
  <w:style w:type="character" w:customStyle="1" w:styleId="73">
    <w:name w:val="標題 7 字元"/>
    <w:aliases w:val="字元 字元,--A 字元,--(a) 字元,標題 7-(a) 字元,--a 字元"/>
    <w:link w:val="71"/>
    <w:rsid w:val="008425AA"/>
    <w:rPr>
      <w:rFonts w:eastAsia="標楷體"/>
      <w:bCs/>
      <w:color w:val="FF00FF"/>
      <w:kern w:val="2"/>
      <w:sz w:val="28"/>
      <w:szCs w:val="36"/>
      <w:lang w:val="x-none" w:eastAsia="x-none"/>
    </w:rPr>
  </w:style>
  <w:style w:type="paragraph" w:customStyle="1" w:styleId="80">
    <w:name w:val="本文縮排 8"/>
    <w:basedOn w:val="a9"/>
    <w:pPr>
      <w:ind w:leftChars="1050" w:left="1050"/>
    </w:pPr>
    <w:rPr>
      <w:color w:val="339966"/>
    </w:rPr>
  </w:style>
  <w:style w:type="character" w:customStyle="1" w:styleId="81">
    <w:name w:val="標題 8 字元"/>
    <w:aliases w:val="標題 8不使用 字元,(a) 字元"/>
    <w:link w:val="8"/>
    <w:rsid w:val="008425AA"/>
    <w:rPr>
      <w:rFonts w:eastAsia="標楷體"/>
      <w:color w:val="339966"/>
      <w:kern w:val="2"/>
      <w:sz w:val="28"/>
      <w:szCs w:val="36"/>
      <w:lang w:val="x-none" w:eastAsia="x-none"/>
    </w:rPr>
  </w:style>
  <w:style w:type="paragraph" w:customStyle="1" w:styleId="90">
    <w:name w:val="本文縮排 9"/>
    <w:basedOn w:val="a9"/>
    <w:pPr>
      <w:ind w:leftChars="1200" w:left="1200"/>
    </w:pPr>
    <w:rPr>
      <w:color w:val="993366"/>
    </w:rPr>
  </w:style>
  <w:style w:type="character" w:customStyle="1" w:styleId="91">
    <w:name w:val="標題 9 字元"/>
    <w:aliases w:val="標題 9不使用 字元"/>
    <w:link w:val="9"/>
    <w:rsid w:val="008425AA"/>
    <w:rPr>
      <w:rFonts w:eastAsia="標楷體"/>
      <w:color w:val="993366"/>
      <w:kern w:val="2"/>
      <w:sz w:val="28"/>
      <w:szCs w:val="36"/>
      <w:lang w:val="x-none" w:eastAsia="x-none"/>
    </w:rPr>
  </w:style>
  <w:style w:type="paragraph" w:styleId="ac">
    <w:name w:val="caption"/>
    <w:basedOn w:val="a4"/>
    <w:next w:val="a4"/>
    <w:link w:val="ad"/>
    <w:qFormat/>
    <w:pPr>
      <w:spacing w:before="120" w:after="120"/>
    </w:pPr>
    <w:rPr>
      <w:lang w:val="x-none" w:eastAsia="x-none"/>
    </w:rPr>
  </w:style>
  <w:style w:type="character" w:customStyle="1" w:styleId="ad">
    <w:name w:val="標號 字元"/>
    <w:link w:val="ac"/>
    <w:rsid w:val="008425AA"/>
    <w:rPr>
      <w:rFonts w:eastAsia="標楷體"/>
      <w:kern w:val="2"/>
      <w:sz w:val="28"/>
      <w:szCs w:val="24"/>
    </w:rPr>
  </w:style>
  <w:style w:type="character" w:styleId="ae">
    <w:name w:val="Hyperlink"/>
    <w:uiPriority w:val="99"/>
    <w:rPr>
      <w:color w:val="0000FF"/>
      <w:u w:val="single"/>
    </w:rPr>
  </w:style>
  <w:style w:type="table" w:styleId="af">
    <w:name w:val="Table Grid"/>
    <w:basedOn w:val="a7"/>
    <w:uiPriority w:val="59"/>
    <w:rsid w:val="00AE087B"/>
    <w:pPr>
      <w:widowControl w:val="0"/>
      <w:adjustRightInd w:val="0"/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4"/>
    <w:link w:val="af1"/>
    <w:uiPriority w:val="99"/>
    <w:semiHidden/>
    <w:unhideWhenUsed/>
    <w:rsid w:val="00597B7C"/>
    <w:rPr>
      <w:rFonts w:eastAsia="新細明體"/>
      <w:sz w:val="18"/>
      <w:szCs w:val="18"/>
    </w:rPr>
  </w:style>
  <w:style w:type="character" w:customStyle="1" w:styleId="af1">
    <w:name w:val="註解方塊文字 字元"/>
    <w:link w:val="af0"/>
    <w:uiPriority w:val="99"/>
    <w:semiHidden/>
    <w:rsid w:val="00597B7C"/>
    <w:rPr>
      <w:rFonts w:ascii="Cambria" w:eastAsia="新細明體" w:hAnsi="Cambria" w:cs="Times New Roman"/>
      <w:kern w:val="2"/>
      <w:sz w:val="18"/>
      <w:szCs w:val="18"/>
    </w:rPr>
  </w:style>
  <w:style w:type="paragraph" w:styleId="a2">
    <w:name w:val="List Number"/>
    <w:basedOn w:val="a4"/>
    <w:pPr>
      <w:numPr>
        <w:numId w:val="1"/>
      </w:numPr>
      <w:tabs>
        <w:tab w:val="left" w:pos="840"/>
        <w:tab w:val="left" w:pos="1120"/>
      </w:tabs>
      <w:spacing w:afterLines="50" w:after="50"/>
    </w:pPr>
    <w:rPr>
      <w:color w:val="000080"/>
    </w:rPr>
  </w:style>
  <w:style w:type="paragraph" w:styleId="20">
    <w:name w:val="List Number 2"/>
    <w:basedOn w:val="a4"/>
    <w:pPr>
      <w:numPr>
        <w:ilvl w:val="1"/>
        <w:numId w:val="1"/>
      </w:numPr>
      <w:tabs>
        <w:tab w:val="left" w:pos="1260"/>
        <w:tab w:val="left" w:pos="1540"/>
      </w:tabs>
      <w:spacing w:afterLines="50" w:after="50"/>
    </w:pPr>
    <w:rPr>
      <w:color w:val="993300"/>
    </w:rPr>
  </w:style>
  <w:style w:type="paragraph" w:styleId="30">
    <w:name w:val="List Number 3"/>
    <w:basedOn w:val="a4"/>
    <w:pPr>
      <w:numPr>
        <w:ilvl w:val="2"/>
        <w:numId w:val="1"/>
      </w:numPr>
      <w:tabs>
        <w:tab w:val="left" w:pos="1540"/>
      </w:tabs>
      <w:spacing w:afterLines="50" w:after="50"/>
    </w:pPr>
    <w:rPr>
      <w:color w:val="008000"/>
    </w:rPr>
  </w:style>
  <w:style w:type="paragraph" w:styleId="40">
    <w:name w:val="List Number 4"/>
    <w:basedOn w:val="a4"/>
    <w:pPr>
      <w:numPr>
        <w:ilvl w:val="3"/>
        <w:numId w:val="1"/>
      </w:numPr>
      <w:tabs>
        <w:tab w:val="left" w:pos="1960"/>
      </w:tabs>
      <w:spacing w:afterLines="50" w:after="50"/>
    </w:pPr>
    <w:rPr>
      <w:color w:val="800080"/>
    </w:rPr>
  </w:style>
  <w:style w:type="paragraph" w:styleId="50">
    <w:name w:val="List Number 5"/>
    <w:basedOn w:val="a4"/>
    <w:pPr>
      <w:numPr>
        <w:ilvl w:val="4"/>
        <w:numId w:val="1"/>
      </w:numPr>
      <w:spacing w:afterLines="50" w:after="50"/>
    </w:pPr>
    <w:rPr>
      <w:color w:val="0000FF"/>
    </w:rPr>
  </w:style>
  <w:style w:type="paragraph" w:customStyle="1" w:styleId="6">
    <w:name w:val="清單號碼 6"/>
    <w:basedOn w:val="a4"/>
    <w:pPr>
      <w:numPr>
        <w:ilvl w:val="5"/>
        <w:numId w:val="1"/>
      </w:numPr>
      <w:spacing w:afterLines="50" w:after="50"/>
    </w:pPr>
    <w:rPr>
      <w:color w:val="FF6600"/>
    </w:rPr>
  </w:style>
  <w:style w:type="paragraph" w:customStyle="1" w:styleId="7">
    <w:name w:val="清單號碼 7"/>
    <w:basedOn w:val="a4"/>
    <w:pPr>
      <w:numPr>
        <w:ilvl w:val="6"/>
        <w:numId w:val="1"/>
      </w:numPr>
      <w:tabs>
        <w:tab w:val="left" w:pos="3080"/>
      </w:tabs>
      <w:spacing w:afterLines="50" w:after="50"/>
    </w:pPr>
    <w:rPr>
      <w:color w:val="FF00FF"/>
    </w:rPr>
  </w:style>
  <w:style w:type="paragraph" w:styleId="a">
    <w:name w:val="List Bullet"/>
    <w:basedOn w:val="a4"/>
    <w:pPr>
      <w:numPr>
        <w:numId w:val="2"/>
      </w:numPr>
      <w:spacing w:afterLines="50" w:after="180"/>
    </w:pPr>
    <w:rPr>
      <w:color w:val="000080"/>
    </w:rPr>
  </w:style>
  <w:style w:type="paragraph" w:styleId="2">
    <w:name w:val="List Bullet 2"/>
    <w:basedOn w:val="a4"/>
    <w:pPr>
      <w:numPr>
        <w:numId w:val="3"/>
      </w:numPr>
      <w:spacing w:afterLines="50" w:after="50"/>
    </w:pPr>
    <w:rPr>
      <w:color w:val="993300"/>
    </w:rPr>
  </w:style>
  <w:style w:type="paragraph" w:styleId="3">
    <w:name w:val="List Bullet 3"/>
    <w:basedOn w:val="a4"/>
    <w:pPr>
      <w:numPr>
        <w:numId w:val="4"/>
      </w:numPr>
      <w:spacing w:afterLines="50" w:after="50"/>
    </w:pPr>
    <w:rPr>
      <w:color w:val="008000"/>
    </w:rPr>
  </w:style>
  <w:style w:type="paragraph" w:styleId="4">
    <w:name w:val="List Bullet 4"/>
    <w:basedOn w:val="a4"/>
    <w:pPr>
      <w:numPr>
        <w:numId w:val="5"/>
      </w:numPr>
      <w:spacing w:afterLines="50" w:after="50"/>
    </w:pPr>
    <w:rPr>
      <w:color w:val="800080"/>
    </w:rPr>
  </w:style>
  <w:style w:type="paragraph" w:styleId="5">
    <w:name w:val="List Bullet 5"/>
    <w:basedOn w:val="a4"/>
    <w:pPr>
      <w:numPr>
        <w:numId w:val="6"/>
      </w:numPr>
      <w:spacing w:afterLines="50" w:after="50"/>
    </w:pPr>
    <w:rPr>
      <w:color w:val="0000FF"/>
    </w:rPr>
  </w:style>
  <w:style w:type="paragraph" w:customStyle="1" w:styleId="60">
    <w:name w:val="項目符號 6"/>
    <w:basedOn w:val="a4"/>
    <w:pPr>
      <w:numPr>
        <w:numId w:val="7"/>
      </w:numPr>
      <w:spacing w:afterLines="50" w:after="50"/>
    </w:pPr>
    <w:rPr>
      <w:color w:val="FF6600"/>
    </w:rPr>
  </w:style>
  <w:style w:type="paragraph" w:customStyle="1" w:styleId="70">
    <w:name w:val="項目符號 7"/>
    <w:basedOn w:val="a4"/>
    <w:pPr>
      <w:numPr>
        <w:numId w:val="8"/>
      </w:numPr>
      <w:spacing w:afterLines="50" w:after="50"/>
    </w:pPr>
    <w:rPr>
      <w:color w:val="FF00FF"/>
    </w:rPr>
  </w:style>
  <w:style w:type="paragraph" w:styleId="14">
    <w:name w:val="toc 1"/>
    <w:basedOn w:val="a4"/>
    <w:next w:val="a4"/>
    <w:autoRedefine/>
    <w:uiPriority w:val="39"/>
    <w:unhideWhenUsed/>
    <w:rsid w:val="006B40FE"/>
    <w:pPr>
      <w:tabs>
        <w:tab w:val="left" w:pos="567"/>
        <w:tab w:val="left" w:pos="709"/>
        <w:tab w:val="left" w:pos="851"/>
        <w:tab w:val="left" w:pos="993"/>
        <w:tab w:val="right" w:leader="dot" w:pos="9060"/>
      </w:tabs>
    </w:pPr>
  </w:style>
  <w:style w:type="paragraph" w:customStyle="1" w:styleId="-">
    <w:name w:val="標號-圖"/>
    <w:basedOn w:val="ac"/>
    <w:rsid w:val="00E0309B"/>
    <w:pPr>
      <w:numPr>
        <w:numId w:val="9"/>
      </w:numPr>
      <w:tabs>
        <w:tab w:val="left" w:pos="709"/>
      </w:tabs>
      <w:spacing w:beforeLines="50" w:before="190" w:afterLines="50" w:after="190"/>
      <w:jc w:val="center"/>
    </w:pPr>
    <w:rPr>
      <w:color w:val="666699"/>
    </w:rPr>
  </w:style>
  <w:style w:type="paragraph" w:customStyle="1" w:styleId="-0">
    <w:name w:val="標號-表"/>
    <w:basedOn w:val="ac"/>
    <w:rsid w:val="00A902CE"/>
    <w:pPr>
      <w:numPr>
        <w:numId w:val="10"/>
      </w:numPr>
      <w:tabs>
        <w:tab w:val="left" w:pos="567"/>
        <w:tab w:val="left" w:pos="709"/>
        <w:tab w:val="left" w:pos="851"/>
      </w:tabs>
      <w:spacing w:beforeLines="50" w:before="190" w:afterLines="50" w:after="190"/>
      <w:jc w:val="center"/>
    </w:pPr>
    <w:rPr>
      <w:color w:val="666699"/>
    </w:rPr>
  </w:style>
  <w:style w:type="paragraph" w:customStyle="1" w:styleId="af2">
    <w:name w:val="表本文"/>
    <w:basedOn w:val="a4"/>
    <w:link w:val="af3"/>
    <w:rPr>
      <w:color w:val="333300"/>
    </w:rPr>
  </w:style>
  <w:style w:type="character" w:customStyle="1" w:styleId="af3">
    <w:name w:val="表本文 字元"/>
    <w:link w:val="af2"/>
    <w:rsid w:val="00045502"/>
    <w:rPr>
      <w:rFonts w:eastAsia="標楷體"/>
      <w:color w:val="333300"/>
      <w:kern w:val="2"/>
      <w:sz w:val="28"/>
      <w:szCs w:val="24"/>
      <w:lang w:val="en-US" w:eastAsia="zh-TW" w:bidi="ar-SA"/>
    </w:rPr>
  </w:style>
  <w:style w:type="paragraph" w:styleId="24">
    <w:name w:val="toc 2"/>
    <w:basedOn w:val="a4"/>
    <w:next w:val="a4"/>
    <w:autoRedefine/>
    <w:uiPriority w:val="99"/>
    <w:unhideWhenUsed/>
    <w:rsid w:val="006B40FE"/>
    <w:pPr>
      <w:tabs>
        <w:tab w:val="left" w:pos="1134"/>
        <w:tab w:val="left" w:pos="1276"/>
        <w:tab w:val="left" w:pos="1418"/>
        <w:tab w:val="left" w:pos="1560"/>
        <w:tab w:val="right" w:leader="dot" w:pos="9060"/>
      </w:tabs>
      <w:ind w:leftChars="200" w:left="560"/>
    </w:pPr>
  </w:style>
  <w:style w:type="paragraph" w:styleId="35">
    <w:name w:val="toc 3"/>
    <w:basedOn w:val="a4"/>
    <w:next w:val="a4"/>
    <w:autoRedefine/>
    <w:uiPriority w:val="39"/>
    <w:rsid w:val="002D4009"/>
    <w:pPr>
      <w:tabs>
        <w:tab w:val="left" w:pos="1683"/>
        <w:tab w:val="left" w:pos="1963"/>
        <w:tab w:val="right" w:leader="dot" w:pos="9061"/>
      </w:tabs>
      <w:ind w:leftChars="400" w:left="1120"/>
    </w:pPr>
    <w:rPr>
      <w:noProof/>
    </w:rPr>
  </w:style>
  <w:style w:type="paragraph" w:styleId="44">
    <w:name w:val="toc 4"/>
    <w:basedOn w:val="a4"/>
    <w:next w:val="a4"/>
    <w:autoRedefine/>
    <w:semiHidden/>
    <w:pPr>
      <w:ind w:leftChars="600" w:left="1440"/>
    </w:pPr>
  </w:style>
  <w:style w:type="paragraph" w:styleId="54">
    <w:name w:val="toc 5"/>
    <w:basedOn w:val="a4"/>
    <w:next w:val="a4"/>
    <w:autoRedefine/>
    <w:semiHidden/>
    <w:pPr>
      <w:ind w:leftChars="800" w:left="1920"/>
    </w:pPr>
  </w:style>
  <w:style w:type="paragraph" w:styleId="64">
    <w:name w:val="toc 6"/>
    <w:basedOn w:val="a4"/>
    <w:next w:val="a4"/>
    <w:autoRedefine/>
    <w:semiHidden/>
    <w:pPr>
      <w:ind w:leftChars="1000" w:left="2400"/>
    </w:pPr>
  </w:style>
  <w:style w:type="paragraph" w:styleId="74">
    <w:name w:val="toc 7"/>
    <w:basedOn w:val="a4"/>
    <w:next w:val="a4"/>
    <w:autoRedefine/>
    <w:semiHidden/>
    <w:pPr>
      <w:ind w:leftChars="1200" w:left="2880"/>
    </w:pPr>
  </w:style>
  <w:style w:type="paragraph" w:styleId="82">
    <w:name w:val="toc 8"/>
    <w:basedOn w:val="a4"/>
    <w:next w:val="a4"/>
    <w:autoRedefine/>
    <w:semiHidden/>
    <w:pPr>
      <w:ind w:leftChars="1400" w:left="3360"/>
    </w:pPr>
  </w:style>
  <w:style w:type="paragraph" w:styleId="92">
    <w:name w:val="toc 9"/>
    <w:basedOn w:val="a4"/>
    <w:next w:val="a4"/>
    <w:autoRedefine/>
    <w:semiHidden/>
    <w:pPr>
      <w:ind w:leftChars="1600" w:left="3840"/>
    </w:pPr>
  </w:style>
  <w:style w:type="paragraph" w:customStyle="1" w:styleId="af4">
    <w:name w:val="圖"/>
    <w:basedOn w:val="a4"/>
    <w:qFormat/>
    <w:rsid w:val="008A2F3B"/>
    <w:pPr>
      <w:jc w:val="center"/>
    </w:pPr>
  </w:style>
  <w:style w:type="paragraph" w:styleId="af5">
    <w:name w:val="header"/>
    <w:basedOn w:val="a4"/>
    <w:link w:val="af6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6">
    <w:name w:val="頁首 字元"/>
    <w:basedOn w:val="a6"/>
    <w:link w:val="af5"/>
    <w:uiPriority w:val="99"/>
    <w:rsid w:val="00CE6E03"/>
    <w:rPr>
      <w:rFonts w:eastAsia="標楷體"/>
      <w:kern w:val="2"/>
    </w:rPr>
  </w:style>
  <w:style w:type="paragraph" w:styleId="af7">
    <w:name w:val="table of figures"/>
    <w:basedOn w:val="a4"/>
    <w:next w:val="a4"/>
    <w:uiPriority w:val="99"/>
    <w:rsid w:val="003046FA"/>
  </w:style>
  <w:style w:type="paragraph" w:styleId="af8">
    <w:name w:val="footer"/>
    <w:basedOn w:val="a4"/>
    <w:link w:val="af9"/>
    <w:uiPriority w:val="99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f9">
    <w:name w:val="頁尾 字元"/>
    <w:link w:val="af8"/>
    <w:uiPriority w:val="99"/>
    <w:rsid w:val="008425AA"/>
    <w:rPr>
      <w:rFonts w:eastAsia="標楷體"/>
      <w:kern w:val="2"/>
    </w:rPr>
  </w:style>
  <w:style w:type="character" w:styleId="afa">
    <w:name w:val="page number"/>
    <w:basedOn w:val="a6"/>
  </w:style>
  <w:style w:type="paragraph" w:styleId="afb">
    <w:name w:val="Document Map"/>
    <w:basedOn w:val="a4"/>
    <w:link w:val="afc"/>
    <w:uiPriority w:val="99"/>
    <w:semiHidden/>
    <w:unhideWhenUsed/>
    <w:rsid w:val="00257CBE"/>
    <w:rPr>
      <w:rFonts w:ascii="新細明體" w:eastAsia="新細明體"/>
      <w:sz w:val="18"/>
      <w:szCs w:val="18"/>
    </w:rPr>
  </w:style>
  <w:style w:type="character" w:customStyle="1" w:styleId="afc">
    <w:name w:val="文件引導模式 字元"/>
    <w:link w:val="afb"/>
    <w:uiPriority w:val="99"/>
    <w:semiHidden/>
    <w:rsid w:val="00257CBE"/>
    <w:rPr>
      <w:rFonts w:ascii="新細明體"/>
      <w:kern w:val="2"/>
      <w:sz w:val="18"/>
      <w:szCs w:val="18"/>
    </w:rPr>
  </w:style>
  <w:style w:type="paragraph" w:customStyle="1" w:styleId="1">
    <w:name w:val="標題1."/>
    <w:basedOn w:val="a4"/>
    <w:rsid w:val="008425AA"/>
    <w:pPr>
      <w:numPr>
        <w:numId w:val="11"/>
      </w:numPr>
      <w:adjustRightInd/>
      <w:snapToGrid/>
    </w:pPr>
    <w:rPr>
      <w:b/>
      <w:sz w:val="40"/>
      <w:szCs w:val="40"/>
    </w:rPr>
  </w:style>
  <w:style w:type="paragraph" w:customStyle="1" w:styleId="11">
    <w:name w:val="標題1.1."/>
    <w:basedOn w:val="1"/>
    <w:rsid w:val="008425AA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rsid w:val="008425AA"/>
    <w:pPr>
      <w:numPr>
        <w:ilvl w:val="2"/>
      </w:numPr>
    </w:pPr>
    <w:rPr>
      <w:sz w:val="32"/>
    </w:rPr>
  </w:style>
  <w:style w:type="paragraph" w:customStyle="1" w:styleId="afd">
    <w:name w:val="一、標題節"/>
    <w:basedOn w:val="21"/>
    <w:uiPriority w:val="11"/>
    <w:rsid w:val="008425AA"/>
    <w:pPr>
      <w:tabs>
        <w:tab w:val="clear" w:pos="1736"/>
      </w:tabs>
      <w:snapToGrid/>
      <w:spacing w:beforeLines="0" w:before="240" w:afterLines="0" w:after="120" w:line="520" w:lineRule="exact"/>
      <w:textAlignment w:val="baseline"/>
    </w:pPr>
    <w:rPr>
      <w:b w:val="0"/>
      <w:bCs w:val="0"/>
      <w:color w:val="auto"/>
      <w:kern w:val="0"/>
      <w:szCs w:val="20"/>
      <w:lang w:val="x-none" w:eastAsia="x-none"/>
    </w:rPr>
  </w:style>
  <w:style w:type="paragraph" w:customStyle="1" w:styleId="1111">
    <w:name w:val="標題1.1.1.1."/>
    <w:basedOn w:val="111"/>
    <w:rsid w:val="008425AA"/>
    <w:pPr>
      <w:numPr>
        <w:ilvl w:val="3"/>
      </w:numPr>
    </w:pPr>
    <w:rPr>
      <w:sz w:val="28"/>
    </w:rPr>
  </w:style>
  <w:style w:type="paragraph" w:styleId="afe">
    <w:name w:val="List Paragraph"/>
    <w:basedOn w:val="a4"/>
    <w:link w:val="aff"/>
    <w:uiPriority w:val="34"/>
    <w:qFormat/>
    <w:rsid w:val="008425AA"/>
    <w:pPr>
      <w:adjustRightInd/>
      <w:snapToGrid/>
      <w:ind w:leftChars="200" w:left="480"/>
    </w:pPr>
    <w:rPr>
      <w:rFonts w:ascii="Calibri" w:eastAsia="新細明體" w:hAnsi="Calibri"/>
      <w:sz w:val="24"/>
      <w:szCs w:val="22"/>
    </w:rPr>
  </w:style>
  <w:style w:type="character" w:customStyle="1" w:styleId="aff">
    <w:name w:val="清單段落 字元"/>
    <w:link w:val="afe"/>
    <w:uiPriority w:val="34"/>
    <w:locked/>
    <w:rsid w:val="00CF34D3"/>
    <w:rPr>
      <w:rFonts w:ascii="Calibri" w:hAnsi="Calibri"/>
      <w:kern w:val="2"/>
      <w:sz w:val="24"/>
      <w:szCs w:val="22"/>
    </w:rPr>
  </w:style>
  <w:style w:type="paragraph" w:customStyle="1" w:styleId="15">
    <w:name w:val="(1)標題之內文"/>
    <w:basedOn w:val="a4"/>
    <w:link w:val="16"/>
    <w:uiPriority w:val="14"/>
    <w:qFormat/>
    <w:rsid w:val="008425AA"/>
    <w:pPr>
      <w:snapToGrid/>
      <w:spacing w:before="60" w:after="60" w:line="520" w:lineRule="exact"/>
      <w:ind w:left="1560" w:firstLine="567"/>
      <w:jc w:val="both"/>
      <w:textAlignment w:val="baseline"/>
    </w:pPr>
    <w:rPr>
      <w:kern w:val="0"/>
      <w:szCs w:val="20"/>
      <w:lang w:val="x-none" w:eastAsia="x-none"/>
    </w:rPr>
  </w:style>
  <w:style w:type="character" w:customStyle="1" w:styleId="16">
    <w:name w:val="(1)標題之內文 字元"/>
    <w:link w:val="15"/>
    <w:uiPriority w:val="14"/>
    <w:rsid w:val="008425AA"/>
    <w:rPr>
      <w:rFonts w:eastAsia="標楷體"/>
      <w:sz w:val="28"/>
      <w:lang w:val="x-none" w:eastAsia="x-none"/>
    </w:rPr>
  </w:style>
  <w:style w:type="paragraph" w:customStyle="1" w:styleId="Aff0">
    <w:name w:val="A.標題"/>
    <w:basedOn w:val="a4"/>
    <w:uiPriority w:val="15"/>
    <w:rsid w:val="008425AA"/>
    <w:pPr>
      <w:snapToGrid/>
      <w:spacing w:before="60" w:after="60" w:line="520" w:lineRule="exact"/>
      <w:ind w:leftChars="649" w:left="1841" w:hangingChars="101" w:hanging="283"/>
      <w:textAlignment w:val="baseline"/>
      <w:outlineLvl w:val="5"/>
    </w:pPr>
    <w:rPr>
      <w:kern w:val="0"/>
      <w:szCs w:val="20"/>
    </w:rPr>
  </w:style>
  <w:style w:type="paragraph" w:customStyle="1" w:styleId="Aff1">
    <w:name w:val="A.標題之內文"/>
    <w:basedOn w:val="15"/>
    <w:uiPriority w:val="15"/>
    <w:rsid w:val="008425AA"/>
    <w:pPr>
      <w:ind w:left="1843"/>
    </w:pPr>
  </w:style>
  <w:style w:type="paragraph" w:customStyle="1" w:styleId="a3">
    <w:name w:val="表身靠左項目符號"/>
    <w:basedOn w:val="a4"/>
    <w:uiPriority w:val="23"/>
    <w:qFormat/>
    <w:rsid w:val="008425AA"/>
    <w:pPr>
      <w:numPr>
        <w:numId w:val="12"/>
      </w:numPr>
      <w:tabs>
        <w:tab w:val="left" w:pos="318"/>
      </w:tabs>
      <w:spacing w:line="400" w:lineRule="exact"/>
      <w:ind w:left="318" w:hanging="318"/>
      <w:jc w:val="both"/>
      <w:textAlignment w:val="baseline"/>
    </w:pPr>
    <w:rPr>
      <w:kern w:val="0"/>
      <w:szCs w:val="20"/>
    </w:rPr>
  </w:style>
  <w:style w:type="paragraph" w:customStyle="1" w:styleId="aff2">
    <w:name w:val="壹、標題(海關)"/>
    <w:basedOn w:val="a4"/>
    <w:qFormat/>
    <w:rsid w:val="008425AA"/>
    <w:pPr>
      <w:adjustRightInd/>
      <w:snapToGrid/>
      <w:spacing w:line="500" w:lineRule="exact"/>
      <w:ind w:left="560" w:hanging="574"/>
      <w:jc w:val="both"/>
    </w:pPr>
    <w:rPr>
      <w:b/>
      <w:szCs w:val="28"/>
    </w:rPr>
  </w:style>
  <w:style w:type="paragraph" w:customStyle="1" w:styleId="17">
    <w:name w:val="(1)標題(海關)"/>
    <w:basedOn w:val="a4"/>
    <w:link w:val="18"/>
    <w:rsid w:val="008425AA"/>
    <w:pPr>
      <w:adjustRightInd/>
      <w:snapToGrid/>
      <w:spacing w:before="60" w:after="60" w:line="500" w:lineRule="exact"/>
      <w:ind w:leftChars="880" w:left="2574" w:hangingChars="165" w:hanging="462"/>
      <w:jc w:val="both"/>
    </w:pPr>
    <w:rPr>
      <w:szCs w:val="20"/>
      <w:lang w:val="x-none" w:eastAsia="x-none"/>
    </w:rPr>
  </w:style>
  <w:style w:type="character" w:customStyle="1" w:styleId="18">
    <w:name w:val="(1)標題(海關) 字元"/>
    <w:link w:val="17"/>
    <w:rsid w:val="008425AA"/>
    <w:rPr>
      <w:rFonts w:eastAsia="標楷體"/>
      <w:kern w:val="2"/>
      <w:sz w:val="28"/>
      <w:lang w:val="x-none" w:eastAsia="x-none"/>
    </w:rPr>
  </w:style>
  <w:style w:type="paragraph" w:customStyle="1" w:styleId="19">
    <w:name w:val="(1)內文(海關)"/>
    <w:basedOn w:val="a4"/>
    <w:link w:val="1a"/>
    <w:rsid w:val="008425AA"/>
    <w:pPr>
      <w:adjustRightInd/>
      <w:snapToGrid/>
      <w:spacing w:before="60" w:after="60" w:line="500" w:lineRule="exact"/>
      <w:ind w:leftChars="1073" w:left="1073" w:firstLineChars="205" w:firstLine="205"/>
      <w:jc w:val="both"/>
    </w:pPr>
    <w:rPr>
      <w:szCs w:val="20"/>
      <w:lang w:val="x-none" w:eastAsia="x-none"/>
    </w:rPr>
  </w:style>
  <w:style w:type="character" w:customStyle="1" w:styleId="1a">
    <w:name w:val="(1)內文(海關) 字元"/>
    <w:link w:val="19"/>
    <w:rsid w:val="008425AA"/>
    <w:rPr>
      <w:rFonts w:eastAsia="標楷體"/>
      <w:kern w:val="2"/>
      <w:sz w:val="28"/>
      <w:lang w:val="x-none" w:eastAsia="x-none"/>
    </w:rPr>
  </w:style>
  <w:style w:type="paragraph" w:customStyle="1" w:styleId="Aff3">
    <w:name w:val="A.標題(海關)"/>
    <w:basedOn w:val="a4"/>
    <w:link w:val="Aff4"/>
    <w:rsid w:val="008425AA"/>
    <w:pPr>
      <w:adjustRightInd/>
      <w:snapToGrid/>
      <w:spacing w:before="60" w:after="60" w:line="500" w:lineRule="exact"/>
      <w:ind w:leftChars="1075" w:left="1223" w:hangingChars="148" w:hanging="148"/>
      <w:jc w:val="both"/>
    </w:pPr>
    <w:rPr>
      <w:szCs w:val="20"/>
      <w:lang w:val="x-none" w:eastAsia="x-none"/>
    </w:rPr>
  </w:style>
  <w:style w:type="character" w:customStyle="1" w:styleId="Aff4">
    <w:name w:val="A.標題(海關) 字元"/>
    <w:link w:val="Aff3"/>
    <w:rsid w:val="008425AA"/>
    <w:rPr>
      <w:rFonts w:eastAsia="標楷體"/>
      <w:kern w:val="2"/>
      <w:sz w:val="28"/>
      <w:lang w:val="x-none" w:eastAsia="x-none"/>
    </w:rPr>
  </w:style>
  <w:style w:type="paragraph" w:customStyle="1" w:styleId="aff5">
    <w:name w:val="表身靠左"/>
    <w:basedOn w:val="a4"/>
    <w:uiPriority w:val="23"/>
    <w:qFormat/>
    <w:rsid w:val="008425AA"/>
    <w:pPr>
      <w:spacing w:line="400" w:lineRule="exact"/>
      <w:jc w:val="both"/>
      <w:textAlignment w:val="baseline"/>
    </w:pPr>
    <w:rPr>
      <w:kern w:val="0"/>
      <w:szCs w:val="20"/>
    </w:rPr>
  </w:style>
  <w:style w:type="paragraph" w:customStyle="1" w:styleId="aff6">
    <w:name w:val="表首置中"/>
    <w:basedOn w:val="a4"/>
    <w:uiPriority w:val="22"/>
    <w:qFormat/>
    <w:rsid w:val="008425AA"/>
    <w:pPr>
      <w:snapToGrid/>
      <w:spacing w:line="560" w:lineRule="exact"/>
      <w:jc w:val="center"/>
      <w:textAlignment w:val="baseline"/>
    </w:pPr>
    <w:rPr>
      <w:kern w:val="0"/>
      <w:szCs w:val="20"/>
    </w:rPr>
  </w:style>
  <w:style w:type="paragraph" w:customStyle="1" w:styleId="aff7">
    <w:name w:val="表身置中"/>
    <w:basedOn w:val="a4"/>
    <w:uiPriority w:val="23"/>
    <w:qFormat/>
    <w:rsid w:val="008425AA"/>
    <w:pPr>
      <w:spacing w:line="400" w:lineRule="exact"/>
      <w:jc w:val="center"/>
      <w:textAlignment w:val="baseline"/>
    </w:pPr>
    <w:rPr>
      <w:kern w:val="0"/>
      <w:szCs w:val="20"/>
    </w:rPr>
  </w:style>
  <w:style w:type="paragraph" w:customStyle="1" w:styleId="aff8">
    <w:name w:val="表身靠右"/>
    <w:basedOn w:val="aff5"/>
    <w:uiPriority w:val="23"/>
    <w:qFormat/>
    <w:rsid w:val="008425AA"/>
    <w:pPr>
      <w:jc w:val="right"/>
    </w:pPr>
  </w:style>
  <w:style w:type="paragraph" w:customStyle="1" w:styleId="a1">
    <w:name w:val="編號樣式"/>
    <w:basedOn w:val="a4"/>
    <w:next w:val="a4"/>
    <w:link w:val="aff9"/>
    <w:qFormat/>
    <w:rsid w:val="008425AA"/>
    <w:pPr>
      <w:numPr>
        <w:numId w:val="13"/>
      </w:numPr>
      <w:adjustRightInd/>
      <w:snapToGrid/>
    </w:pPr>
    <w:rPr>
      <w:sz w:val="24"/>
      <w:lang w:val="x-none" w:eastAsia="x-none"/>
    </w:rPr>
  </w:style>
  <w:style w:type="character" w:customStyle="1" w:styleId="aff9">
    <w:name w:val="編號樣式 字元"/>
    <w:link w:val="a1"/>
    <w:rsid w:val="008425AA"/>
    <w:rPr>
      <w:rFonts w:eastAsia="標楷體"/>
      <w:kern w:val="2"/>
      <w:sz w:val="24"/>
      <w:szCs w:val="24"/>
      <w:lang w:val="x-none" w:eastAsia="x-none"/>
    </w:rPr>
  </w:style>
  <w:style w:type="paragraph" w:customStyle="1" w:styleId="Affa">
    <w:name w:val="(A)標題(海關)"/>
    <w:basedOn w:val="a4"/>
    <w:link w:val="Affb"/>
    <w:rsid w:val="008425AA"/>
    <w:pPr>
      <w:adjustRightInd/>
      <w:snapToGrid/>
      <w:spacing w:before="60" w:after="60" w:line="500" w:lineRule="exact"/>
      <w:ind w:leftChars="1236" w:left="1431" w:hangingChars="195" w:hanging="195"/>
      <w:jc w:val="both"/>
    </w:pPr>
    <w:rPr>
      <w:szCs w:val="20"/>
      <w:lang w:val="x-none" w:eastAsia="x-none"/>
    </w:rPr>
  </w:style>
  <w:style w:type="character" w:customStyle="1" w:styleId="Affb">
    <w:name w:val="(A)標題(海關) 字元"/>
    <w:link w:val="Affa"/>
    <w:rsid w:val="008425AA"/>
    <w:rPr>
      <w:rFonts w:eastAsia="標楷體"/>
      <w:kern w:val="2"/>
      <w:sz w:val="28"/>
      <w:lang w:val="x-none" w:eastAsia="x-none"/>
    </w:rPr>
  </w:style>
  <w:style w:type="paragraph" w:customStyle="1" w:styleId="Affc">
    <w:name w:val="A.之內文"/>
    <w:basedOn w:val="a4"/>
    <w:rsid w:val="008425AA"/>
    <w:pPr>
      <w:snapToGrid/>
      <w:spacing w:before="60" w:after="60" w:line="520" w:lineRule="exact"/>
      <w:ind w:left="1559" w:firstLine="567"/>
      <w:jc w:val="both"/>
      <w:textAlignment w:val="baseline"/>
    </w:pPr>
    <w:rPr>
      <w:kern w:val="0"/>
      <w:szCs w:val="20"/>
    </w:rPr>
  </w:style>
  <w:style w:type="paragraph" w:customStyle="1" w:styleId="a-1">
    <w:name w:val="a-1"/>
    <w:basedOn w:val="a4"/>
    <w:rsid w:val="008425AA"/>
    <w:pPr>
      <w:snapToGrid/>
      <w:spacing w:before="60" w:after="60" w:line="520" w:lineRule="exact"/>
      <w:ind w:left="1980" w:hanging="360"/>
      <w:textAlignment w:val="baseline"/>
    </w:pPr>
    <w:rPr>
      <w:kern w:val="0"/>
      <w:szCs w:val="20"/>
    </w:rPr>
  </w:style>
  <w:style w:type="paragraph" w:customStyle="1" w:styleId="affd">
    <w:name w:val="a."/>
    <w:basedOn w:val="8"/>
    <w:rsid w:val="008425AA"/>
    <w:pPr>
      <w:keepNext w:val="0"/>
      <w:tabs>
        <w:tab w:val="clear" w:pos="3360"/>
      </w:tabs>
      <w:snapToGrid/>
      <w:spacing w:beforeLines="0" w:before="60" w:afterLines="0" w:after="60" w:line="520" w:lineRule="exact"/>
      <w:ind w:left="2778" w:hanging="567"/>
      <w:textAlignment w:val="baseline"/>
      <w:outlineLvl w:val="9"/>
    </w:pPr>
    <w:rPr>
      <w:color w:val="auto"/>
      <w:kern w:val="0"/>
      <w:szCs w:val="20"/>
    </w:rPr>
  </w:style>
  <w:style w:type="paragraph" w:customStyle="1" w:styleId="110">
    <w:name w:val="標題1.1節之內文"/>
    <w:basedOn w:val="a4"/>
    <w:rsid w:val="008425AA"/>
    <w:pPr>
      <w:snapToGrid/>
      <w:spacing w:before="60" w:after="60" w:line="520" w:lineRule="exact"/>
      <w:ind w:left="482" w:firstLine="567"/>
      <w:jc w:val="both"/>
      <w:textAlignment w:val="baseline"/>
    </w:pPr>
    <w:rPr>
      <w:kern w:val="0"/>
      <w:szCs w:val="20"/>
    </w:rPr>
  </w:style>
  <w:style w:type="paragraph" w:customStyle="1" w:styleId="Affe">
    <w:name w:val="A."/>
    <w:basedOn w:val="a4"/>
    <w:rsid w:val="008425AA"/>
    <w:pPr>
      <w:snapToGrid/>
      <w:spacing w:before="60" w:after="60" w:line="520" w:lineRule="exact"/>
      <w:ind w:left="1588" w:hanging="567"/>
      <w:textAlignment w:val="baseline"/>
    </w:pPr>
    <w:rPr>
      <w:kern w:val="0"/>
      <w:szCs w:val="20"/>
    </w:rPr>
  </w:style>
  <w:style w:type="character" w:customStyle="1" w:styleId="Afff">
    <w:name w:val="A.內文(海關) 字元"/>
    <w:link w:val="Afff0"/>
    <w:locked/>
    <w:rsid w:val="00CD2A12"/>
    <w:rPr>
      <w:rFonts w:ascii="新細明體" w:hAnsi="新細明體" w:cs="新細明體"/>
      <w:kern w:val="2"/>
      <w:sz w:val="28"/>
    </w:rPr>
  </w:style>
  <w:style w:type="paragraph" w:customStyle="1" w:styleId="Afff0">
    <w:name w:val="A.內文(海關)"/>
    <w:basedOn w:val="a4"/>
    <w:link w:val="Afff"/>
    <w:rsid w:val="00CD2A12"/>
    <w:pPr>
      <w:adjustRightInd/>
      <w:snapToGrid/>
      <w:spacing w:before="60" w:after="60" w:line="500" w:lineRule="exact"/>
      <w:ind w:leftChars="1242" w:left="1242" w:firstLineChars="205" w:firstLine="205"/>
      <w:jc w:val="both"/>
    </w:pPr>
    <w:rPr>
      <w:rFonts w:ascii="新細明體" w:eastAsia="新細明體" w:hAnsi="新細明體" w:cs="新細明體"/>
      <w:szCs w:val="20"/>
    </w:rPr>
  </w:style>
  <w:style w:type="paragraph" w:customStyle="1" w:styleId="1b">
    <w:name w:val="1.標題"/>
    <w:basedOn w:val="afd"/>
    <w:uiPriority w:val="13"/>
    <w:rsid w:val="00632B86"/>
    <w:pPr>
      <w:tabs>
        <w:tab w:val="left" w:pos="1276"/>
      </w:tabs>
      <w:spacing w:before="120"/>
      <w:ind w:leftChars="354" w:left="1276" w:hangingChars="152" w:hanging="426"/>
      <w:outlineLvl w:val="3"/>
    </w:pPr>
    <w:rPr>
      <w:lang w:val="en-US" w:eastAsia="zh-TW"/>
    </w:rPr>
  </w:style>
  <w:style w:type="paragraph" w:customStyle="1" w:styleId="10">
    <w:name w:val="(1)標題之項目符號"/>
    <w:basedOn w:val="a4"/>
    <w:uiPriority w:val="14"/>
    <w:qFormat/>
    <w:rsid w:val="00632B86"/>
    <w:pPr>
      <w:numPr>
        <w:numId w:val="14"/>
      </w:numPr>
      <w:tabs>
        <w:tab w:val="left" w:pos="1843"/>
      </w:tabs>
      <w:snapToGrid/>
      <w:spacing w:before="60" w:after="60" w:line="520" w:lineRule="exact"/>
      <w:ind w:left="1843" w:hanging="289"/>
      <w:textAlignment w:val="baseline"/>
    </w:pPr>
    <w:rPr>
      <w:kern w:val="0"/>
      <w:szCs w:val="20"/>
    </w:rPr>
  </w:style>
  <w:style w:type="paragraph" w:styleId="afff1">
    <w:name w:val="Closing"/>
    <w:basedOn w:val="a4"/>
    <w:next w:val="a4"/>
    <w:link w:val="afff2"/>
    <w:semiHidden/>
    <w:rsid w:val="0049434E"/>
    <w:pPr>
      <w:snapToGrid/>
      <w:spacing w:line="360" w:lineRule="atLeast"/>
      <w:ind w:left="4320"/>
      <w:textAlignment w:val="baseline"/>
    </w:pPr>
    <w:rPr>
      <w:noProof/>
      <w:kern w:val="0"/>
      <w:szCs w:val="20"/>
    </w:rPr>
  </w:style>
  <w:style w:type="character" w:customStyle="1" w:styleId="afff2">
    <w:name w:val="結語 字元"/>
    <w:link w:val="afff1"/>
    <w:semiHidden/>
    <w:rsid w:val="0049434E"/>
    <w:rPr>
      <w:rFonts w:eastAsia="標楷體"/>
      <w:noProof/>
      <w:sz w:val="28"/>
    </w:rPr>
  </w:style>
  <w:style w:type="paragraph" w:customStyle="1" w:styleId="1c">
    <w:name w:val="1.標題之內文"/>
    <w:basedOn w:val="a4"/>
    <w:uiPriority w:val="13"/>
    <w:rsid w:val="0049434E"/>
    <w:pPr>
      <w:snapToGrid/>
      <w:spacing w:before="60" w:after="60" w:line="480" w:lineRule="exact"/>
      <w:ind w:left="1276" w:firstLine="567"/>
      <w:jc w:val="both"/>
      <w:textAlignment w:val="baseline"/>
    </w:pPr>
    <w:rPr>
      <w:kern w:val="0"/>
      <w:szCs w:val="20"/>
    </w:rPr>
  </w:style>
  <w:style w:type="paragraph" w:styleId="25">
    <w:name w:val="Body Text 2"/>
    <w:basedOn w:val="a4"/>
    <w:semiHidden/>
    <w:unhideWhenUsed/>
    <w:rsid w:val="00A91213"/>
    <w:pPr>
      <w:spacing w:after="120" w:line="480" w:lineRule="auto"/>
    </w:pPr>
  </w:style>
  <w:style w:type="paragraph" w:styleId="36">
    <w:name w:val="Body Text 3"/>
    <w:basedOn w:val="a4"/>
    <w:semiHidden/>
    <w:unhideWhenUsed/>
    <w:rsid w:val="00A91213"/>
    <w:pPr>
      <w:spacing w:after="120"/>
    </w:pPr>
    <w:rPr>
      <w:sz w:val="16"/>
      <w:szCs w:val="16"/>
    </w:rPr>
  </w:style>
  <w:style w:type="paragraph" w:customStyle="1" w:styleId="a0">
    <w:name w:val="圖標題"/>
    <w:basedOn w:val="a4"/>
    <w:rsid w:val="00045502"/>
    <w:pPr>
      <w:numPr>
        <w:numId w:val="15"/>
      </w:numPr>
      <w:snapToGrid/>
      <w:spacing w:before="240" w:after="240" w:line="400" w:lineRule="atLeast"/>
      <w:jc w:val="center"/>
      <w:textAlignment w:val="baseline"/>
    </w:pPr>
    <w:rPr>
      <w:kern w:val="0"/>
      <w:szCs w:val="20"/>
    </w:rPr>
  </w:style>
  <w:style w:type="paragraph" w:customStyle="1" w:styleId="afff3">
    <w:name w:val="圖置中"/>
    <w:basedOn w:val="a4"/>
    <w:qFormat/>
    <w:rsid w:val="00045502"/>
    <w:pPr>
      <w:snapToGrid/>
      <w:spacing w:line="360" w:lineRule="atLeast"/>
      <w:jc w:val="center"/>
      <w:textAlignment w:val="baseline"/>
    </w:pPr>
    <w:rPr>
      <w:rFonts w:eastAsia="新細明體"/>
      <w:kern w:val="0"/>
      <w:sz w:val="24"/>
      <w:szCs w:val="20"/>
    </w:rPr>
  </w:style>
  <w:style w:type="paragraph" w:customStyle="1" w:styleId="afff4">
    <w:name w:val="表圖標號樣式"/>
    <w:basedOn w:val="a4"/>
    <w:rsid w:val="00045502"/>
    <w:pPr>
      <w:adjustRightInd/>
      <w:snapToGrid/>
      <w:jc w:val="center"/>
    </w:pPr>
    <w:rPr>
      <w:rFonts w:eastAsia="新細明體" w:cs="新細明體"/>
      <w:sz w:val="20"/>
      <w:szCs w:val="20"/>
    </w:rPr>
  </w:style>
  <w:style w:type="paragraph" w:customStyle="1" w:styleId="1d">
    <w:name w:val="1.標題之項目符號"/>
    <w:basedOn w:val="1c"/>
    <w:qFormat/>
    <w:rsid w:val="00EF5AFB"/>
    <w:pPr>
      <w:ind w:left="0" w:firstLine="0"/>
      <w:jc w:val="left"/>
    </w:pPr>
  </w:style>
  <w:style w:type="paragraph" w:styleId="afff5">
    <w:name w:val="Block Text"/>
    <w:basedOn w:val="a4"/>
    <w:rsid w:val="002F21C4"/>
    <w:pPr>
      <w:widowControl/>
      <w:pBdr>
        <w:top w:val="thickThinSmallGap" w:sz="24" w:space="1" w:color="00000A"/>
        <w:left w:val="thickThinSmallGap" w:sz="24" w:space="22" w:color="00000A"/>
        <w:bottom w:val="thickThinSmallGap" w:sz="24" w:space="1" w:color="00000A"/>
        <w:right w:val="thickThinSmallGap" w:sz="24" w:space="28" w:color="00000A"/>
      </w:pBdr>
      <w:adjustRightInd/>
      <w:snapToGrid/>
      <w:spacing w:after="120" w:line="360" w:lineRule="atLeast"/>
      <w:ind w:left="540" w:right="386"/>
      <w:jc w:val="center"/>
      <w:textAlignment w:val="baseline"/>
    </w:pPr>
    <w:rPr>
      <w:kern w:val="0"/>
      <w:sz w:val="72"/>
      <w:szCs w:val="20"/>
    </w:rPr>
  </w:style>
  <w:style w:type="paragraph" w:customStyle="1" w:styleId="Normal1">
    <w:name w:val="Normal1"/>
    <w:rsid w:val="002F21C4"/>
    <w:pPr>
      <w:widowControl w:val="0"/>
      <w:suppressAutoHyphens/>
      <w:spacing w:line="360" w:lineRule="atLeast"/>
      <w:textAlignment w:val="baseline"/>
    </w:pPr>
    <w:rPr>
      <w:rFonts w:ascii="細明體" w:eastAsia="細明體" w:hAnsi="細明體"/>
      <w:kern w:val="2"/>
      <w:sz w:val="24"/>
      <w:szCs w:val="24"/>
    </w:rPr>
  </w:style>
  <w:style w:type="paragraph" w:customStyle="1" w:styleId="T1">
    <w:name w:val="內文T1"/>
    <w:basedOn w:val="a4"/>
    <w:uiPriority w:val="99"/>
    <w:rsid w:val="00CE6E03"/>
    <w:pPr>
      <w:adjustRightInd/>
      <w:snapToGrid/>
      <w:ind w:left="900" w:firstLineChars="192" w:firstLine="538"/>
    </w:pPr>
    <w:rPr>
      <w:rFonts w:ascii="Calibri" w:hAnsi="Calibri"/>
      <w:sz w:val="36"/>
      <w:szCs w:val="28"/>
    </w:rPr>
  </w:style>
  <w:style w:type="paragraph" w:customStyle="1" w:styleId="afff6">
    <w:name w:val="圖形下標"/>
    <w:basedOn w:val="a4"/>
    <w:uiPriority w:val="99"/>
    <w:rsid w:val="00CE6E03"/>
    <w:pPr>
      <w:snapToGrid/>
      <w:spacing w:after="180" w:line="360" w:lineRule="atLeast"/>
      <w:jc w:val="center"/>
      <w:textAlignment w:val="baseline"/>
    </w:pPr>
    <w:rPr>
      <w:rFonts w:ascii="華康中楷體" w:eastAsia="華康中楷體" w:hAnsi="Calibri"/>
      <w:kern w:val="0"/>
      <w:szCs w:val="20"/>
    </w:rPr>
  </w:style>
  <w:style w:type="paragraph" w:styleId="afff7">
    <w:name w:val="Title"/>
    <w:basedOn w:val="a4"/>
    <w:next w:val="a4"/>
    <w:link w:val="afff8"/>
    <w:uiPriority w:val="10"/>
    <w:qFormat/>
    <w:rsid w:val="00CE6E03"/>
    <w:pPr>
      <w:adjustRightInd/>
      <w:snapToGrid/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ff8">
    <w:name w:val="標題 字元"/>
    <w:basedOn w:val="a6"/>
    <w:link w:val="afff7"/>
    <w:uiPriority w:val="10"/>
    <w:rsid w:val="00CE6E0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ff9">
    <w:name w:val="Date"/>
    <w:basedOn w:val="a4"/>
    <w:next w:val="a4"/>
    <w:link w:val="afffa"/>
    <w:uiPriority w:val="99"/>
    <w:rsid w:val="00CE6E03"/>
    <w:pPr>
      <w:snapToGrid/>
      <w:spacing w:line="360" w:lineRule="atLeast"/>
      <w:jc w:val="right"/>
      <w:textAlignment w:val="baseline"/>
    </w:pPr>
    <w:rPr>
      <w:rFonts w:ascii="Times New Roman" w:hAnsi="Times New Roman"/>
      <w:kern w:val="0"/>
      <w:szCs w:val="20"/>
    </w:rPr>
  </w:style>
  <w:style w:type="character" w:customStyle="1" w:styleId="afffa">
    <w:name w:val="日期 字元"/>
    <w:basedOn w:val="a6"/>
    <w:link w:val="afff9"/>
    <w:uiPriority w:val="99"/>
    <w:rsid w:val="00CE6E03"/>
    <w:rPr>
      <w:rFonts w:ascii="Times New Roman" w:eastAsia="標楷體" w:hAnsi="Times New Roman"/>
      <w:sz w:val="28"/>
    </w:rPr>
  </w:style>
  <w:style w:type="paragraph" w:styleId="Web">
    <w:name w:val="Normal (Web)"/>
    <w:basedOn w:val="a4"/>
    <w:uiPriority w:val="99"/>
    <w:semiHidden/>
    <w:unhideWhenUsed/>
    <w:rsid w:val="00CE6E03"/>
    <w:pPr>
      <w:widowControl/>
      <w:adjustRightInd/>
      <w:snapToGrid/>
      <w:spacing w:after="150"/>
    </w:pPr>
    <w:rPr>
      <w:rFonts w:ascii="新細明體" w:eastAsia="新細明體" w:hAnsi="新細明體" w:cs="新細明體"/>
      <w:kern w:val="0"/>
      <w:sz w:val="24"/>
    </w:rPr>
  </w:style>
  <w:style w:type="character" w:customStyle="1" w:styleId="shorttext">
    <w:name w:val="short_text"/>
    <w:basedOn w:val="a6"/>
    <w:rsid w:val="00CE6E03"/>
  </w:style>
  <w:style w:type="character" w:customStyle="1" w:styleId="st1">
    <w:name w:val="st1"/>
    <w:basedOn w:val="a6"/>
    <w:rsid w:val="00CE6E03"/>
  </w:style>
  <w:style w:type="character" w:customStyle="1" w:styleId="font291">
    <w:name w:val="font291"/>
    <w:basedOn w:val="a6"/>
    <w:rsid w:val="00E4578D"/>
    <w:rPr>
      <w:rFonts w:ascii="Calibri" w:hAnsi="Calibri" w:hint="default"/>
      <w:b w:val="0"/>
      <w:bCs w:val="0"/>
      <w:i w:val="0"/>
      <w:iCs w:val="0"/>
      <w:strike w:val="0"/>
      <w:dstrike w:val="0"/>
      <w:color w:val="FF0000"/>
      <w:sz w:val="20"/>
      <w:szCs w:val="20"/>
      <w:u w:val="none"/>
      <w:effect w:val="none"/>
    </w:rPr>
  </w:style>
  <w:style w:type="paragraph" w:customStyle="1" w:styleId="1-">
    <w:name w:val="關貿標題1-壹、"/>
    <w:basedOn w:val="a4"/>
    <w:rsid w:val="006A53E4"/>
    <w:pPr>
      <w:numPr>
        <w:numId w:val="16"/>
      </w:numPr>
    </w:pPr>
  </w:style>
  <w:style w:type="paragraph" w:customStyle="1" w:styleId="2-">
    <w:name w:val="關貿標題2-一、"/>
    <w:basedOn w:val="a4"/>
    <w:rsid w:val="006A53E4"/>
    <w:pPr>
      <w:ind w:left="845" w:hanging="561"/>
    </w:pPr>
  </w:style>
  <w:style w:type="paragraph" w:customStyle="1" w:styleId="3-">
    <w:name w:val="關貿標題3-(一)"/>
    <w:basedOn w:val="a4"/>
    <w:rsid w:val="006A53E4"/>
    <w:pPr>
      <w:ind w:left="1106" w:hanging="539"/>
    </w:pPr>
  </w:style>
  <w:style w:type="paragraph" w:customStyle="1" w:styleId="6-A">
    <w:name w:val="關貿標題6-A、"/>
    <w:basedOn w:val="a4"/>
    <w:rsid w:val="006A53E4"/>
    <w:pPr>
      <w:ind w:left="2827" w:hanging="487"/>
    </w:pPr>
  </w:style>
  <w:style w:type="paragraph" w:customStyle="1" w:styleId="7-A">
    <w:name w:val="關貿標題7-(A)"/>
    <w:basedOn w:val="a4"/>
    <w:rsid w:val="006A53E4"/>
    <w:pPr>
      <w:ind w:left="2172" w:hanging="471"/>
    </w:pPr>
  </w:style>
  <w:style w:type="paragraph" w:customStyle="1" w:styleId="8-a">
    <w:name w:val="關貿標題8-a、"/>
    <w:basedOn w:val="a4"/>
    <w:rsid w:val="006A53E4"/>
    <w:pPr>
      <w:ind w:left="2393" w:hanging="408"/>
    </w:pPr>
  </w:style>
  <w:style w:type="paragraph" w:customStyle="1" w:styleId="9-a">
    <w:name w:val="關貿標題9-(a)"/>
    <w:basedOn w:val="a4"/>
    <w:rsid w:val="006A53E4"/>
    <w:pPr>
      <w:ind w:left="2659" w:hanging="391"/>
    </w:pPr>
  </w:style>
  <w:style w:type="character" w:styleId="afffb">
    <w:name w:val="annotation reference"/>
    <w:basedOn w:val="a6"/>
    <w:uiPriority w:val="99"/>
    <w:semiHidden/>
    <w:unhideWhenUsed/>
    <w:rsid w:val="007E2515"/>
    <w:rPr>
      <w:sz w:val="18"/>
      <w:szCs w:val="18"/>
    </w:rPr>
  </w:style>
  <w:style w:type="paragraph" w:styleId="afffc">
    <w:name w:val="annotation text"/>
    <w:basedOn w:val="a4"/>
    <w:link w:val="afffd"/>
    <w:uiPriority w:val="99"/>
    <w:semiHidden/>
    <w:unhideWhenUsed/>
    <w:rsid w:val="007E2515"/>
    <w:pPr>
      <w:adjustRightInd/>
      <w:snapToGrid/>
    </w:pPr>
    <w:rPr>
      <w:rFonts w:asciiTheme="minorHAnsi" w:eastAsiaTheme="minorEastAsia" w:hAnsiTheme="minorHAnsi" w:cstheme="minorBidi"/>
      <w:sz w:val="24"/>
      <w:szCs w:val="22"/>
    </w:rPr>
  </w:style>
  <w:style w:type="character" w:customStyle="1" w:styleId="afffd">
    <w:name w:val="註解文字 字元"/>
    <w:basedOn w:val="a6"/>
    <w:link w:val="afffc"/>
    <w:uiPriority w:val="99"/>
    <w:semiHidden/>
    <w:rsid w:val="007E2515"/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afffe">
    <w:name w:val="annotation subject"/>
    <w:basedOn w:val="afffc"/>
    <w:next w:val="afffc"/>
    <w:link w:val="affff"/>
    <w:uiPriority w:val="99"/>
    <w:semiHidden/>
    <w:unhideWhenUsed/>
    <w:rsid w:val="007E2515"/>
    <w:rPr>
      <w:b/>
      <w:bCs/>
    </w:rPr>
  </w:style>
  <w:style w:type="character" w:customStyle="1" w:styleId="affff">
    <w:name w:val="註解主旨 字元"/>
    <w:basedOn w:val="afffd"/>
    <w:link w:val="afffe"/>
    <w:uiPriority w:val="99"/>
    <w:semiHidden/>
    <w:rsid w:val="007E2515"/>
    <w:rPr>
      <w:rFonts w:asciiTheme="minorHAnsi" w:eastAsiaTheme="minorEastAsia" w:hAnsiTheme="minorHAnsi" w:cstheme="minorBidi"/>
      <w:b/>
      <w:bCs/>
      <w:kern w:val="2"/>
      <w:sz w:val="24"/>
      <w:szCs w:val="22"/>
    </w:rPr>
  </w:style>
  <w:style w:type="paragraph" w:styleId="affff0">
    <w:name w:val="Revision"/>
    <w:hidden/>
    <w:uiPriority w:val="99"/>
    <w:rsid w:val="007E2515"/>
    <w:rPr>
      <w:rFonts w:asciiTheme="minorHAnsi" w:eastAsiaTheme="minorEastAsia" w:hAnsiTheme="minorHAnsi" w:cstheme="minorBidi"/>
      <w:kern w:val="2"/>
      <w:sz w:val="24"/>
      <w:szCs w:val="22"/>
    </w:rPr>
  </w:style>
  <w:style w:type="character" w:customStyle="1" w:styleId="112">
    <w:name w:val="標題 1 字元1"/>
    <w:aliases w:val="level 1 字元1,Level 1 Head 字元1,H1 字元1,heading 1 字元1,Heading apps 字元1,Heading 11 字元1,h1 字元1,Level 1 Topic Heading 字元1,h11 字元1,h12 字元1,h111 字元1,h13 字元1,h112 字元1,h121 字元1,h1111 字元1,h14 字元1,h113 字元1,DO NOT USE_h1 字元1,壹 字元1,--章名 字元1,章名 字元1,ISO標題 1 字元1"/>
    <w:basedOn w:val="a6"/>
    <w:rsid w:val="00885D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">
    <w:name w:val="HTML Preformatted"/>
    <w:basedOn w:val="a4"/>
    <w:link w:val="HTML0"/>
    <w:uiPriority w:val="99"/>
    <w:unhideWhenUsed/>
    <w:rsid w:val="00885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細明體" w:eastAsia="細明體" w:hAnsi="細明體" w:cs="細明體"/>
      <w:kern w:val="0"/>
      <w:sz w:val="24"/>
    </w:rPr>
  </w:style>
  <w:style w:type="character" w:customStyle="1" w:styleId="HTML0">
    <w:name w:val="HTML 預設格式 字元"/>
    <w:basedOn w:val="a6"/>
    <w:link w:val="HTML"/>
    <w:uiPriority w:val="99"/>
    <w:rsid w:val="00885D78"/>
    <w:rPr>
      <w:rFonts w:ascii="細明體" w:eastAsia="細明體" w:hAnsi="細明體" w:cs="細明體"/>
      <w:sz w:val="24"/>
      <w:szCs w:val="24"/>
    </w:rPr>
  </w:style>
  <w:style w:type="character" w:customStyle="1" w:styleId="gt-baf-word-clickable">
    <w:name w:val="gt-baf-word-clickable"/>
    <w:basedOn w:val="a6"/>
    <w:rsid w:val="00885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新細明體" w:hAnsi="Cambria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C752E2"/>
    <w:pPr>
      <w:widowControl w:val="0"/>
      <w:adjustRightInd w:val="0"/>
      <w:snapToGrid w:val="0"/>
    </w:pPr>
    <w:rPr>
      <w:rFonts w:eastAsia="標楷體"/>
      <w:kern w:val="2"/>
      <w:sz w:val="28"/>
      <w:szCs w:val="24"/>
    </w:rPr>
  </w:style>
  <w:style w:type="paragraph" w:styleId="12">
    <w:name w:val="heading 1"/>
    <w:aliases w:val="level 1,Level 1 Head,H1,heading 1,Heading apps,Heading 11,h1,Level 1 Topic Heading,h11,h12,h111,h13,h112,h121,h1111,h14,h113,DO NOT USE_h1,壹,--章名,章名,ISO標題 1,大綱,論文標題,title,Heading level 1,Numbered Section,Data Sheet Headlines,Main Title,Main Title1"/>
    <w:basedOn w:val="a4"/>
    <w:next w:val="a5"/>
    <w:link w:val="13"/>
    <w:qFormat/>
    <w:rsid w:val="00700172"/>
    <w:pPr>
      <w:keepNext/>
      <w:pageBreakBefore/>
      <w:tabs>
        <w:tab w:val="left" w:pos="728"/>
        <w:tab w:val="left" w:pos="1456"/>
      </w:tabs>
      <w:spacing w:beforeLines="100" w:before="100" w:afterLines="100" w:after="100"/>
      <w:outlineLvl w:val="0"/>
    </w:pPr>
    <w:rPr>
      <w:b/>
      <w:bCs/>
      <w:color w:val="000080"/>
      <w:kern w:val="52"/>
      <w:sz w:val="32"/>
      <w:szCs w:val="52"/>
      <w:lang w:val="x-none" w:eastAsia="x-none"/>
    </w:rPr>
  </w:style>
  <w:style w:type="paragraph" w:styleId="21">
    <w:name w:val="heading 2"/>
    <w:aliases w:val="[1.1],標題 2-(一),ISO標題 2,ISO段2,標題 2--1.1,--1.1,1.1,章標題,prob no,h2,2,Header 2,heading 2,Header2,H2-Heading 2,l2,22,heading2,H2,2nd level,B Sub/Bold,B Sub/Bold1,h2 main heading,Reset numbering,(L2),(L2)1,(L2)2,(L2)3,(L2)11,(L2)4,(L2)12,(L2)21,一、,主標題"/>
    <w:basedOn w:val="a4"/>
    <w:next w:val="22"/>
    <w:link w:val="23"/>
    <w:uiPriority w:val="9"/>
    <w:qFormat/>
    <w:rsid w:val="00C77C3D"/>
    <w:pPr>
      <w:keepNext/>
      <w:tabs>
        <w:tab w:val="left" w:pos="1134"/>
        <w:tab w:val="left" w:pos="1736"/>
      </w:tabs>
      <w:spacing w:beforeLines="100" w:before="381" w:afterLines="100" w:after="381"/>
      <w:outlineLvl w:val="1"/>
    </w:pPr>
    <w:rPr>
      <w:b/>
      <w:bCs/>
      <w:color w:val="000000"/>
      <w:szCs w:val="48"/>
    </w:rPr>
  </w:style>
  <w:style w:type="paragraph" w:styleId="31">
    <w:name w:val="heading 3"/>
    <w:aliases w:val="標題 3 字元2,標題 3 字元 字元1,標題 3 字元 字元 字元,標題 3 字元1 字元,x.x.x,ISO段3,--1.1.1.,1.1.1,小節標題,sub pro,步驟,標題111.1,Level 1 - 1,1.1.1.1,標題3,Level 3 Head,h3,123,BOD 0,1.1標題3,標題 3_1,H3,l3,3,Org Heading 1,Level 3 Topic Heading,Title3,CT,Sub-section Title,Head3,l3+toc 3"/>
    <w:basedOn w:val="a4"/>
    <w:next w:val="32"/>
    <w:link w:val="33"/>
    <w:uiPriority w:val="9"/>
    <w:qFormat/>
    <w:rsid w:val="00700172"/>
    <w:pPr>
      <w:keepNext/>
      <w:tabs>
        <w:tab w:val="left" w:pos="1400"/>
        <w:tab w:val="left" w:pos="1680"/>
        <w:tab w:val="left" w:pos="1960"/>
      </w:tabs>
      <w:spacing w:beforeLines="100" w:before="100" w:afterLines="100" w:after="100"/>
      <w:outlineLvl w:val="2"/>
    </w:pPr>
    <w:rPr>
      <w:b/>
      <w:bCs/>
      <w:color w:val="008000"/>
      <w:szCs w:val="36"/>
    </w:rPr>
  </w:style>
  <w:style w:type="paragraph" w:styleId="41">
    <w:name w:val="heading 4"/>
    <w:basedOn w:val="a4"/>
    <w:next w:val="42"/>
    <w:link w:val="43"/>
    <w:qFormat/>
    <w:rsid w:val="00700172"/>
    <w:pPr>
      <w:keepNext/>
      <w:tabs>
        <w:tab w:val="left" w:pos="1960"/>
        <w:tab w:val="left" w:pos="2240"/>
      </w:tabs>
      <w:spacing w:beforeLines="100" w:before="100" w:afterLines="100" w:after="100"/>
      <w:outlineLvl w:val="3"/>
    </w:pPr>
    <w:rPr>
      <w:color w:val="800080"/>
      <w:szCs w:val="36"/>
      <w:lang w:val="x-none" w:eastAsia="x-none"/>
    </w:rPr>
  </w:style>
  <w:style w:type="paragraph" w:styleId="51">
    <w:name w:val="heading 5"/>
    <w:aliases w:val="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標題 5 字元 字元 字元 字元 字元 字元 字元 字元 字元 字元 字元 字元"/>
    <w:basedOn w:val="a4"/>
    <w:next w:val="52"/>
    <w:link w:val="53"/>
    <w:qFormat/>
    <w:rsid w:val="00242740"/>
    <w:pPr>
      <w:keepNext/>
      <w:tabs>
        <w:tab w:val="left" w:pos="1985"/>
        <w:tab w:val="left" w:pos="2520"/>
        <w:tab w:val="left" w:pos="2800"/>
      </w:tabs>
      <w:spacing w:beforeLines="100" w:before="381" w:afterLines="100" w:after="381"/>
      <w:outlineLvl w:val="4"/>
    </w:pPr>
    <w:rPr>
      <w:bCs/>
      <w:szCs w:val="36"/>
      <w:lang w:val="x-none" w:eastAsia="x-none"/>
    </w:rPr>
  </w:style>
  <w:style w:type="paragraph" w:styleId="61">
    <w:name w:val="heading 6"/>
    <w:aliases w:val="--(1),A,ISO標題 6,標題 6 字元 字元 字元 字元 字元 字元"/>
    <w:basedOn w:val="a4"/>
    <w:next w:val="62"/>
    <w:link w:val="63"/>
    <w:qFormat/>
    <w:rsid w:val="00700172"/>
    <w:pPr>
      <w:keepNext/>
      <w:tabs>
        <w:tab w:val="left" w:pos="2380"/>
      </w:tabs>
      <w:spacing w:beforeLines="100" w:before="100" w:afterLines="100" w:after="100"/>
      <w:outlineLvl w:val="5"/>
    </w:pPr>
    <w:rPr>
      <w:color w:val="FF6600"/>
      <w:szCs w:val="36"/>
      <w:lang w:val="x-none" w:eastAsia="x-none"/>
    </w:rPr>
  </w:style>
  <w:style w:type="paragraph" w:styleId="71">
    <w:name w:val="heading 7"/>
    <w:aliases w:val="字元,--A,--(a),標題 7-(a),--a"/>
    <w:basedOn w:val="a4"/>
    <w:next w:val="72"/>
    <w:link w:val="73"/>
    <w:qFormat/>
    <w:rsid w:val="00700172"/>
    <w:pPr>
      <w:keepNext/>
      <w:tabs>
        <w:tab w:val="left" w:pos="2800"/>
      </w:tabs>
      <w:spacing w:beforeLines="100" w:before="100" w:afterLines="100" w:after="100"/>
      <w:outlineLvl w:val="6"/>
    </w:pPr>
    <w:rPr>
      <w:bCs/>
      <w:color w:val="FF00FF"/>
      <w:szCs w:val="36"/>
      <w:lang w:val="x-none" w:eastAsia="x-none"/>
    </w:rPr>
  </w:style>
  <w:style w:type="paragraph" w:styleId="8">
    <w:name w:val="heading 8"/>
    <w:aliases w:val="標題 8不使用,(a)"/>
    <w:basedOn w:val="a4"/>
    <w:next w:val="80"/>
    <w:link w:val="81"/>
    <w:qFormat/>
    <w:rsid w:val="00700172"/>
    <w:pPr>
      <w:keepNext/>
      <w:tabs>
        <w:tab w:val="left" w:pos="3360"/>
      </w:tabs>
      <w:spacing w:beforeLines="100" w:before="100" w:afterLines="100" w:after="100"/>
      <w:outlineLvl w:val="7"/>
    </w:pPr>
    <w:rPr>
      <w:color w:val="339966"/>
      <w:szCs w:val="36"/>
      <w:lang w:val="x-none" w:eastAsia="x-none"/>
    </w:rPr>
  </w:style>
  <w:style w:type="paragraph" w:styleId="9">
    <w:name w:val="heading 9"/>
    <w:aliases w:val="標題 9不使用"/>
    <w:basedOn w:val="a4"/>
    <w:next w:val="90"/>
    <w:link w:val="91"/>
    <w:qFormat/>
    <w:rsid w:val="00700172"/>
    <w:pPr>
      <w:keepNext/>
      <w:tabs>
        <w:tab w:val="left" w:pos="3780"/>
      </w:tabs>
      <w:spacing w:beforeLines="100" w:before="100" w:afterLines="100" w:after="100"/>
      <w:outlineLvl w:val="8"/>
    </w:pPr>
    <w:rPr>
      <w:color w:val="993366"/>
      <w:szCs w:val="3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Indent"/>
    <w:basedOn w:val="a9"/>
    <w:link w:val="aa"/>
    <w:uiPriority w:val="99"/>
    <w:rPr>
      <w:color w:val="000080"/>
    </w:rPr>
  </w:style>
  <w:style w:type="paragraph" w:styleId="a9">
    <w:name w:val="Body Text"/>
    <w:basedOn w:val="a4"/>
    <w:link w:val="ab"/>
    <w:uiPriority w:val="99"/>
    <w:pPr>
      <w:spacing w:afterLines="50" w:after="50"/>
      <w:ind w:firstLineChars="200" w:firstLine="200"/>
      <w:jc w:val="both"/>
    </w:pPr>
  </w:style>
  <w:style w:type="character" w:customStyle="1" w:styleId="ab">
    <w:name w:val="本文 字元"/>
    <w:basedOn w:val="a6"/>
    <w:link w:val="a9"/>
    <w:uiPriority w:val="99"/>
    <w:rsid w:val="00CE6E03"/>
    <w:rPr>
      <w:rFonts w:eastAsia="標楷體"/>
      <w:kern w:val="2"/>
      <w:sz w:val="28"/>
      <w:szCs w:val="24"/>
    </w:rPr>
  </w:style>
  <w:style w:type="character" w:customStyle="1" w:styleId="aa">
    <w:name w:val="本文縮排 字元"/>
    <w:basedOn w:val="a6"/>
    <w:link w:val="a5"/>
    <w:uiPriority w:val="99"/>
    <w:rsid w:val="00885D78"/>
    <w:rPr>
      <w:rFonts w:eastAsia="標楷體"/>
      <w:color w:val="000080"/>
      <w:kern w:val="2"/>
      <w:sz w:val="28"/>
      <w:szCs w:val="24"/>
    </w:rPr>
  </w:style>
  <w:style w:type="character" w:customStyle="1" w:styleId="13">
    <w:name w:val="標題 1 字元"/>
    <w:aliases w:val="level 1 字元,Level 1 Head 字元,H1 字元,heading 1 字元,Heading apps 字元,Heading 11 字元,h1 字元,Level 1 Topic Heading 字元,h11 字元,h12 字元,h111 字元,h13 字元,h112 字元,h121 字元,h1111 字元,h14 字元,h113 字元,DO NOT USE_h1 字元,壹 字元,--章名 字元,章名 字元,ISO標題 1 字元,大綱 字元,論文標題 字元,title 字元"/>
    <w:link w:val="12"/>
    <w:rsid w:val="008425AA"/>
    <w:rPr>
      <w:rFonts w:eastAsia="標楷體"/>
      <w:b/>
      <w:bCs/>
      <w:color w:val="000080"/>
      <w:kern w:val="52"/>
      <w:sz w:val="32"/>
      <w:szCs w:val="52"/>
      <w:lang w:val="x-none" w:eastAsia="x-none"/>
    </w:rPr>
  </w:style>
  <w:style w:type="paragraph" w:styleId="22">
    <w:name w:val="Body Text Indent 2"/>
    <w:basedOn w:val="a9"/>
    <w:pPr>
      <w:ind w:leftChars="150" w:left="150"/>
    </w:pPr>
    <w:rPr>
      <w:color w:val="993300"/>
    </w:rPr>
  </w:style>
  <w:style w:type="character" w:customStyle="1" w:styleId="23">
    <w:name w:val="標題 2 字元"/>
    <w:aliases w:val="[1.1] 字元,標題 2-(一) 字元,ISO標題 2 字元,ISO段2 字元,標題 2--1.1 字元,--1.1 字元,1.1 字元,章標題 字元,prob no 字元,h2 字元,2 字元,Header 2 字元,heading 2 字元,Header2 字元,H2-Heading 2 字元,l2 字元,22 字元,heading2 字元,H2 字元,2nd level 字元,B Sub/Bold 字元,B Sub/Bold1 字元,h2 main heading 字元"/>
    <w:link w:val="21"/>
    <w:uiPriority w:val="9"/>
    <w:rsid w:val="00C77C3D"/>
    <w:rPr>
      <w:rFonts w:eastAsia="標楷體"/>
      <w:b/>
      <w:bCs/>
      <w:color w:val="000000"/>
      <w:kern w:val="2"/>
      <w:sz w:val="28"/>
      <w:szCs w:val="48"/>
    </w:rPr>
  </w:style>
  <w:style w:type="paragraph" w:styleId="32">
    <w:name w:val="Body Text Indent 3"/>
    <w:basedOn w:val="a9"/>
    <w:link w:val="34"/>
    <w:pPr>
      <w:ind w:leftChars="300" w:left="300"/>
    </w:pPr>
    <w:rPr>
      <w:color w:val="008000"/>
      <w:szCs w:val="16"/>
      <w:lang w:val="x-none" w:eastAsia="x-none"/>
    </w:rPr>
  </w:style>
  <w:style w:type="character" w:customStyle="1" w:styleId="34">
    <w:name w:val="本文縮排 3 字元"/>
    <w:link w:val="32"/>
    <w:rsid w:val="008425AA"/>
    <w:rPr>
      <w:rFonts w:eastAsia="標楷體"/>
      <w:color w:val="008000"/>
      <w:kern w:val="2"/>
      <w:sz w:val="28"/>
      <w:szCs w:val="16"/>
    </w:rPr>
  </w:style>
  <w:style w:type="character" w:customStyle="1" w:styleId="33">
    <w:name w:val="標題 3 字元"/>
    <w:aliases w:val="標題 3 字元2 字元,標題 3 字元 字元1 字元,標題 3 字元 字元 字元 字元,標題 3 字元1 字元 字元,x.x.x 字元,ISO段3 字元,--1.1.1. 字元,1.1.1 字元,小節標題 字元,sub pro 字元,步驟 字元,標題111.1 字元,Level 1 - 1 字元,1.1.1.1 字元,標題3 字元,Level 3 Head 字元,h3 字元,123 字元,BOD 0 字元,1.1標題3 字元,標題 3_1 字元,H3 字元,l3 字元,3 字元"/>
    <w:link w:val="31"/>
    <w:uiPriority w:val="9"/>
    <w:rsid w:val="00680BCD"/>
    <w:rPr>
      <w:rFonts w:eastAsia="標楷體"/>
      <w:b/>
      <w:bCs/>
      <w:color w:val="008000"/>
      <w:kern w:val="2"/>
      <w:sz w:val="28"/>
      <w:szCs w:val="36"/>
    </w:rPr>
  </w:style>
  <w:style w:type="paragraph" w:customStyle="1" w:styleId="42">
    <w:name w:val="本文縮排 4"/>
    <w:basedOn w:val="a9"/>
    <w:pPr>
      <w:ind w:leftChars="450" w:left="450"/>
    </w:pPr>
    <w:rPr>
      <w:color w:val="800080"/>
    </w:rPr>
  </w:style>
  <w:style w:type="character" w:customStyle="1" w:styleId="43">
    <w:name w:val="標題 4 字元"/>
    <w:link w:val="41"/>
    <w:rsid w:val="008425AA"/>
    <w:rPr>
      <w:rFonts w:eastAsia="標楷體"/>
      <w:color w:val="800080"/>
      <w:kern w:val="2"/>
      <w:sz w:val="28"/>
      <w:szCs w:val="36"/>
      <w:lang w:val="x-none" w:eastAsia="x-none"/>
    </w:rPr>
  </w:style>
  <w:style w:type="paragraph" w:customStyle="1" w:styleId="52">
    <w:name w:val="本文縮排 5"/>
    <w:basedOn w:val="a9"/>
    <w:pPr>
      <w:ind w:leftChars="600" w:left="600"/>
    </w:pPr>
    <w:rPr>
      <w:color w:val="0000FF"/>
    </w:rPr>
  </w:style>
  <w:style w:type="character" w:customStyle="1" w:styleId="53">
    <w:name w:val="標題 5 字元"/>
    <w:aliases w:val="標題 5 字元1 字元,標題 5 字元 字元 字元,標題 5 字元1 字元 字元 字元 字元 字元 字元 字元 字元 字元 字元 字元 字元,標題 5 字元 字元 字元 字元 字元 字元 字元 字元 字元 字元 字元 字元 字元 字元,標題 5 字元1 字元 字元 字元 字元 字元 字元 字元 字元 字元 字元 字元1,標題 5 字元 字元 字元 字元 字元 字元 字元 字元 字元 字元 字元 字元 字元1"/>
    <w:link w:val="51"/>
    <w:rsid w:val="00242740"/>
    <w:rPr>
      <w:rFonts w:eastAsia="標楷體"/>
      <w:bCs/>
      <w:kern w:val="2"/>
      <w:sz w:val="28"/>
      <w:szCs w:val="36"/>
      <w:lang w:val="x-none" w:eastAsia="x-none"/>
    </w:rPr>
  </w:style>
  <w:style w:type="paragraph" w:customStyle="1" w:styleId="62">
    <w:name w:val="本文縮排 6"/>
    <w:basedOn w:val="a9"/>
    <w:pPr>
      <w:ind w:leftChars="750" w:left="750"/>
    </w:pPr>
    <w:rPr>
      <w:color w:val="FF6600"/>
    </w:rPr>
  </w:style>
  <w:style w:type="character" w:customStyle="1" w:styleId="63">
    <w:name w:val="標題 6 字元"/>
    <w:aliases w:val="--(1) 字元,A 字元,ISO標題 6 字元,標題 6 字元 字元 字元 字元 字元 字元 字元"/>
    <w:link w:val="61"/>
    <w:rsid w:val="008425AA"/>
    <w:rPr>
      <w:rFonts w:eastAsia="標楷體"/>
      <w:color w:val="FF6600"/>
      <w:kern w:val="2"/>
      <w:sz w:val="28"/>
      <w:szCs w:val="36"/>
      <w:lang w:val="x-none" w:eastAsia="x-none"/>
    </w:rPr>
  </w:style>
  <w:style w:type="paragraph" w:customStyle="1" w:styleId="72">
    <w:name w:val="本文縮排 7"/>
    <w:basedOn w:val="a9"/>
    <w:pPr>
      <w:ind w:leftChars="900" w:left="900"/>
    </w:pPr>
    <w:rPr>
      <w:color w:val="FF00FF"/>
    </w:rPr>
  </w:style>
  <w:style w:type="character" w:customStyle="1" w:styleId="73">
    <w:name w:val="標題 7 字元"/>
    <w:aliases w:val="字元 字元,--A 字元,--(a) 字元,標題 7-(a) 字元,--a 字元"/>
    <w:link w:val="71"/>
    <w:rsid w:val="008425AA"/>
    <w:rPr>
      <w:rFonts w:eastAsia="標楷體"/>
      <w:bCs/>
      <w:color w:val="FF00FF"/>
      <w:kern w:val="2"/>
      <w:sz w:val="28"/>
      <w:szCs w:val="36"/>
      <w:lang w:val="x-none" w:eastAsia="x-none"/>
    </w:rPr>
  </w:style>
  <w:style w:type="paragraph" w:customStyle="1" w:styleId="80">
    <w:name w:val="本文縮排 8"/>
    <w:basedOn w:val="a9"/>
    <w:pPr>
      <w:ind w:leftChars="1050" w:left="1050"/>
    </w:pPr>
    <w:rPr>
      <w:color w:val="339966"/>
    </w:rPr>
  </w:style>
  <w:style w:type="character" w:customStyle="1" w:styleId="81">
    <w:name w:val="標題 8 字元"/>
    <w:aliases w:val="標題 8不使用 字元,(a) 字元"/>
    <w:link w:val="8"/>
    <w:rsid w:val="008425AA"/>
    <w:rPr>
      <w:rFonts w:eastAsia="標楷體"/>
      <w:color w:val="339966"/>
      <w:kern w:val="2"/>
      <w:sz w:val="28"/>
      <w:szCs w:val="36"/>
      <w:lang w:val="x-none" w:eastAsia="x-none"/>
    </w:rPr>
  </w:style>
  <w:style w:type="paragraph" w:customStyle="1" w:styleId="90">
    <w:name w:val="本文縮排 9"/>
    <w:basedOn w:val="a9"/>
    <w:pPr>
      <w:ind w:leftChars="1200" w:left="1200"/>
    </w:pPr>
    <w:rPr>
      <w:color w:val="993366"/>
    </w:rPr>
  </w:style>
  <w:style w:type="character" w:customStyle="1" w:styleId="91">
    <w:name w:val="標題 9 字元"/>
    <w:aliases w:val="標題 9不使用 字元"/>
    <w:link w:val="9"/>
    <w:rsid w:val="008425AA"/>
    <w:rPr>
      <w:rFonts w:eastAsia="標楷體"/>
      <w:color w:val="993366"/>
      <w:kern w:val="2"/>
      <w:sz w:val="28"/>
      <w:szCs w:val="36"/>
      <w:lang w:val="x-none" w:eastAsia="x-none"/>
    </w:rPr>
  </w:style>
  <w:style w:type="paragraph" w:styleId="ac">
    <w:name w:val="caption"/>
    <w:basedOn w:val="a4"/>
    <w:next w:val="a4"/>
    <w:link w:val="ad"/>
    <w:qFormat/>
    <w:pPr>
      <w:spacing w:before="120" w:after="120"/>
    </w:pPr>
    <w:rPr>
      <w:lang w:val="x-none" w:eastAsia="x-none"/>
    </w:rPr>
  </w:style>
  <w:style w:type="character" w:customStyle="1" w:styleId="ad">
    <w:name w:val="標號 字元"/>
    <w:link w:val="ac"/>
    <w:rsid w:val="008425AA"/>
    <w:rPr>
      <w:rFonts w:eastAsia="標楷體"/>
      <w:kern w:val="2"/>
      <w:sz w:val="28"/>
      <w:szCs w:val="24"/>
    </w:rPr>
  </w:style>
  <w:style w:type="character" w:styleId="ae">
    <w:name w:val="Hyperlink"/>
    <w:uiPriority w:val="99"/>
    <w:rPr>
      <w:color w:val="0000FF"/>
      <w:u w:val="single"/>
    </w:rPr>
  </w:style>
  <w:style w:type="table" w:styleId="af">
    <w:name w:val="Table Grid"/>
    <w:basedOn w:val="a7"/>
    <w:uiPriority w:val="59"/>
    <w:rsid w:val="00AE087B"/>
    <w:pPr>
      <w:widowControl w:val="0"/>
      <w:adjustRightInd w:val="0"/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4"/>
    <w:link w:val="af1"/>
    <w:uiPriority w:val="99"/>
    <w:semiHidden/>
    <w:unhideWhenUsed/>
    <w:rsid w:val="00597B7C"/>
    <w:rPr>
      <w:rFonts w:eastAsia="新細明體"/>
      <w:sz w:val="18"/>
      <w:szCs w:val="18"/>
    </w:rPr>
  </w:style>
  <w:style w:type="character" w:customStyle="1" w:styleId="af1">
    <w:name w:val="註解方塊文字 字元"/>
    <w:link w:val="af0"/>
    <w:uiPriority w:val="99"/>
    <w:semiHidden/>
    <w:rsid w:val="00597B7C"/>
    <w:rPr>
      <w:rFonts w:ascii="Cambria" w:eastAsia="新細明體" w:hAnsi="Cambria" w:cs="Times New Roman"/>
      <w:kern w:val="2"/>
      <w:sz w:val="18"/>
      <w:szCs w:val="18"/>
    </w:rPr>
  </w:style>
  <w:style w:type="paragraph" w:styleId="a2">
    <w:name w:val="List Number"/>
    <w:basedOn w:val="a4"/>
    <w:pPr>
      <w:numPr>
        <w:numId w:val="1"/>
      </w:numPr>
      <w:tabs>
        <w:tab w:val="left" w:pos="840"/>
        <w:tab w:val="left" w:pos="1120"/>
      </w:tabs>
      <w:spacing w:afterLines="50" w:after="50"/>
    </w:pPr>
    <w:rPr>
      <w:color w:val="000080"/>
    </w:rPr>
  </w:style>
  <w:style w:type="paragraph" w:styleId="20">
    <w:name w:val="List Number 2"/>
    <w:basedOn w:val="a4"/>
    <w:pPr>
      <w:numPr>
        <w:ilvl w:val="1"/>
        <w:numId w:val="1"/>
      </w:numPr>
      <w:tabs>
        <w:tab w:val="left" w:pos="1260"/>
        <w:tab w:val="left" w:pos="1540"/>
      </w:tabs>
      <w:spacing w:afterLines="50" w:after="50"/>
    </w:pPr>
    <w:rPr>
      <w:color w:val="993300"/>
    </w:rPr>
  </w:style>
  <w:style w:type="paragraph" w:styleId="30">
    <w:name w:val="List Number 3"/>
    <w:basedOn w:val="a4"/>
    <w:pPr>
      <w:numPr>
        <w:ilvl w:val="2"/>
        <w:numId w:val="1"/>
      </w:numPr>
      <w:tabs>
        <w:tab w:val="left" w:pos="1540"/>
      </w:tabs>
      <w:spacing w:afterLines="50" w:after="50"/>
    </w:pPr>
    <w:rPr>
      <w:color w:val="008000"/>
    </w:rPr>
  </w:style>
  <w:style w:type="paragraph" w:styleId="40">
    <w:name w:val="List Number 4"/>
    <w:basedOn w:val="a4"/>
    <w:pPr>
      <w:numPr>
        <w:ilvl w:val="3"/>
        <w:numId w:val="1"/>
      </w:numPr>
      <w:tabs>
        <w:tab w:val="left" w:pos="1960"/>
      </w:tabs>
      <w:spacing w:afterLines="50" w:after="50"/>
    </w:pPr>
    <w:rPr>
      <w:color w:val="800080"/>
    </w:rPr>
  </w:style>
  <w:style w:type="paragraph" w:styleId="50">
    <w:name w:val="List Number 5"/>
    <w:basedOn w:val="a4"/>
    <w:pPr>
      <w:numPr>
        <w:ilvl w:val="4"/>
        <w:numId w:val="1"/>
      </w:numPr>
      <w:spacing w:afterLines="50" w:after="50"/>
    </w:pPr>
    <w:rPr>
      <w:color w:val="0000FF"/>
    </w:rPr>
  </w:style>
  <w:style w:type="paragraph" w:customStyle="1" w:styleId="6">
    <w:name w:val="清單號碼 6"/>
    <w:basedOn w:val="a4"/>
    <w:pPr>
      <w:numPr>
        <w:ilvl w:val="5"/>
        <w:numId w:val="1"/>
      </w:numPr>
      <w:spacing w:afterLines="50" w:after="50"/>
    </w:pPr>
    <w:rPr>
      <w:color w:val="FF6600"/>
    </w:rPr>
  </w:style>
  <w:style w:type="paragraph" w:customStyle="1" w:styleId="7">
    <w:name w:val="清單號碼 7"/>
    <w:basedOn w:val="a4"/>
    <w:pPr>
      <w:numPr>
        <w:ilvl w:val="6"/>
        <w:numId w:val="1"/>
      </w:numPr>
      <w:tabs>
        <w:tab w:val="left" w:pos="3080"/>
      </w:tabs>
      <w:spacing w:afterLines="50" w:after="50"/>
    </w:pPr>
    <w:rPr>
      <w:color w:val="FF00FF"/>
    </w:rPr>
  </w:style>
  <w:style w:type="paragraph" w:styleId="a">
    <w:name w:val="List Bullet"/>
    <w:basedOn w:val="a4"/>
    <w:pPr>
      <w:numPr>
        <w:numId w:val="2"/>
      </w:numPr>
      <w:spacing w:afterLines="50" w:after="180"/>
    </w:pPr>
    <w:rPr>
      <w:color w:val="000080"/>
    </w:rPr>
  </w:style>
  <w:style w:type="paragraph" w:styleId="2">
    <w:name w:val="List Bullet 2"/>
    <w:basedOn w:val="a4"/>
    <w:pPr>
      <w:numPr>
        <w:numId w:val="3"/>
      </w:numPr>
      <w:spacing w:afterLines="50" w:after="50"/>
    </w:pPr>
    <w:rPr>
      <w:color w:val="993300"/>
    </w:rPr>
  </w:style>
  <w:style w:type="paragraph" w:styleId="3">
    <w:name w:val="List Bullet 3"/>
    <w:basedOn w:val="a4"/>
    <w:pPr>
      <w:numPr>
        <w:numId w:val="4"/>
      </w:numPr>
      <w:spacing w:afterLines="50" w:after="50"/>
    </w:pPr>
    <w:rPr>
      <w:color w:val="008000"/>
    </w:rPr>
  </w:style>
  <w:style w:type="paragraph" w:styleId="4">
    <w:name w:val="List Bullet 4"/>
    <w:basedOn w:val="a4"/>
    <w:pPr>
      <w:numPr>
        <w:numId w:val="5"/>
      </w:numPr>
      <w:spacing w:afterLines="50" w:after="50"/>
    </w:pPr>
    <w:rPr>
      <w:color w:val="800080"/>
    </w:rPr>
  </w:style>
  <w:style w:type="paragraph" w:styleId="5">
    <w:name w:val="List Bullet 5"/>
    <w:basedOn w:val="a4"/>
    <w:pPr>
      <w:numPr>
        <w:numId w:val="6"/>
      </w:numPr>
      <w:spacing w:afterLines="50" w:after="50"/>
    </w:pPr>
    <w:rPr>
      <w:color w:val="0000FF"/>
    </w:rPr>
  </w:style>
  <w:style w:type="paragraph" w:customStyle="1" w:styleId="60">
    <w:name w:val="項目符號 6"/>
    <w:basedOn w:val="a4"/>
    <w:pPr>
      <w:numPr>
        <w:numId w:val="7"/>
      </w:numPr>
      <w:spacing w:afterLines="50" w:after="50"/>
    </w:pPr>
    <w:rPr>
      <w:color w:val="FF6600"/>
    </w:rPr>
  </w:style>
  <w:style w:type="paragraph" w:customStyle="1" w:styleId="70">
    <w:name w:val="項目符號 7"/>
    <w:basedOn w:val="a4"/>
    <w:pPr>
      <w:numPr>
        <w:numId w:val="8"/>
      </w:numPr>
      <w:spacing w:afterLines="50" w:after="50"/>
    </w:pPr>
    <w:rPr>
      <w:color w:val="FF00FF"/>
    </w:rPr>
  </w:style>
  <w:style w:type="paragraph" w:styleId="14">
    <w:name w:val="toc 1"/>
    <w:basedOn w:val="a4"/>
    <w:next w:val="a4"/>
    <w:autoRedefine/>
    <w:uiPriority w:val="39"/>
    <w:unhideWhenUsed/>
    <w:rsid w:val="006B40FE"/>
    <w:pPr>
      <w:tabs>
        <w:tab w:val="left" w:pos="567"/>
        <w:tab w:val="left" w:pos="709"/>
        <w:tab w:val="left" w:pos="851"/>
        <w:tab w:val="left" w:pos="993"/>
        <w:tab w:val="right" w:leader="dot" w:pos="9060"/>
      </w:tabs>
    </w:pPr>
  </w:style>
  <w:style w:type="paragraph" w:customStyle="1" w:styleId="-">
    <w:name w:val="標號-圖"/>
    <w:basedOn w:val="ac"/>
    <w:rsid w:val="00E0309B"/>
    <w:pPr>
      <w:numPr>
        <w:numId w:val="9"/>
      </w:numPr>
      <w:tabs>
        <w:tab w:val="left" w:pos="709"/>
      </w:tabs>
      <w:spacing w:beforeLines="50" w:before="190" w:afterLines="50" w:after="190"/>
      <w:jc w:val="center"/>
    </w:pPr>
    <w:rPr>
      <w:color w:val="666699"/>
    </w:rPr>
  </w:style>
  <w:style w:type="paragraph" w:customStyle="1" w:styleId="-0">
    <w:name w:val="標號-表"/>
    <w:basedOn w:val="ac"/>
    <w:rsid w:val="00A902CE"/>
    <w:pPr>
      <w:numPr>
        <w:numId w:val="10"/>
      </w:numPr>
      <w:tabs>
        <w:tab w:val="left" w:pos="567"/>
        <w:tab w:val="left" w:pos="709"/>
        <w:tab w:val="left" w:pos="851"/>
      </w:tabs>
      <w:spacing w:beforeLines="50" w:before="190" w:afterLines="50" w:after="190"/>
      <w:jc w:val="center"/>
    </w:pPr>
    <w:rPr>
      <w:color w:val="666699"/>
    </w:rPr>
  </w:style>
  <w:style w:type="paragraph" w:customStyle="1" w:styleId="af2">
    <w:name w:val="表本文"/>
    <w:basedOn w:val="a4"/>
    <w:link w:val="af3"/>
    <w:rPr>
      <w:color w:val="333300"/>
    </w:rPr>
  </w:style>
  <w:style w:type="character" w:customStyle="1" w:styleId="af3">
    <w:name w:val="表本文 字元"/>
    <w:link w:val="af2"/>
    <w:rsid w:val="00045502"/>
    <w:rPr>
      <w:rFonts w:eastAsia="標楷體"/>
      <w:color w:val="333300"/>
      <w:kern w:val="2"/>
      <w:sz w:val="28"/>
      <w:szCs w:val="24"/>
      <w:lang w:val="en-US" w:eastAsia="zh-TW" w:bidi="ar-SA"/>
    </w:rPr>
  </w:style>
  <w:style w:type="paragraph" w:styleId="24">
    <w:name w:val="toc 2"/>
    <w:basedOn w:val="a4"/>
    <w:next w:val="a4"/>
    <w:autoRedefine/>
    <w:uiPriority w:val="99"/>
    <w:unhideWhenUsed/>
    <w:rsid w:val="006B40FE"/>
    <w:pPr>
      <w:tabs>
        <w:tab w:val="left" w:pos="1134"/>
        <w:tab w:val="left" w:pos="1276"/>
        <w:tab w:val="left" w:pos="1418"/>
        <w:tab w:val="left" w:pos="1560"/>
        <w:tab w:val="right" w:leader="dot" w:pos="9060"/>
      </w:tabs>
      <w:ind w:leftChars="200" w:left="560"/>
    </w:pPr>
  </w:style>
  <w:style w:type="paragraph" w:styleId="35">
    <w:name w:val="toc 3"/>
    <w:basedOn w:val="a4"/>
    <w:next w:val="a4"/>
    <w:autoRedefine/>
    <w:uiPriority w:val="39"/>
    <w:rsid w:val="002D4009"/>
    <w:pPr>
      <w:tabs>
        <w:tab w:val="left" w:pos="1683"/>
        <w:tab w:val="left" w:pos="1963"/>
        <w:tab w:val="right" w:leader="dot" w:pos="9061"/>
      </w:tabs>
      <w:ind w:leftChars="400" w:left="1120"/>
    </w:pPr>
    <w:rPr>
      <w:noProof/>
    </w:rPr>
  </w:style>
  <w:style w:type="paragraph" w:styleId="44">
    <w:name w:val="toc 4"/>
    <w:basedOn w:val="a4"/>
    <w:next w:val="a4"/>
    <w:autoRedefine/>
    <w:semiHidden/>
    <w:pPr>
      <w:ind w:leftChars="600" w:left="1440"/>
    </w:pPr>
  </w:style>
  <w:style w:type="paragraph" w:styleId="54">
    <w:name w:val="toc 5"/>
    <w:basedOn w:val="a4"/>
    <w:next w:val="a4"/>
    <w:autoRedefine/>
    <w:semiHidden/>
    <w:pPr>
      <w:ind w:leftChars="800" w:left="1920"/>
    </w:pPr>
  </w:style>
  <w:style w:type="paragraph" w:styleId="64">
    <w:name w:val="toc 6"/>
    <w:basedOn w:val="a4"/>
    <w:next w:val="a4"/>
    <w:autoRedefine/>
    <w:semiHidden/>
    <w:pPr>
      <w:ind w:leftChars="1000" w:left="2400"/>
    </w:pPr>
  </w:style>
  <w:style w:type="paragraph" w:styleId="74">
    <w:name w:val="toc 7"/>
    <w:basedOn w:val="a4"/>
    <w:next w:val="a4"/>
    <w:autoRedefine/>
    <w:semiHidden/>
    <w:pPr>
      <w:ind w:leftChars="1200" w:left="2880"/>
    </w:pPr>
  </w:style>
  <w:style w:type="paragraph" w:styleId="82">
    <w:name w:val="toc 8"/>
    <w:basedOn w:val="a4"/>
    <w:next w:val="a4"/>
    <w:autoRedefine/>
    <w:semiHidden/>
    <w:pPr>
      <w:ind w:leftChars="1400" w:left="3360"/>
    </w:pPr>
  </w:style>
  <w:style w:type="paragraph" w:styleId="92">
    <w:name w:val="toc 9"/>
    <w:basedOn w:val="a4"/>
    <w:next w:val="a4"/>
    <w:autoRedefine/>
    <w:semiHidden/>
    <w:pPr>
      <w:ind w:leftChars="1600" w:left="3840"/>
    </w:pPr>
  </w:style>
  <w:style w:type="paragraph" w:customStyle="1" w:styleId="af4">
    <w:name w:val="圖"/>
    <w:basedOn w:val="a4"/>
    <w:qFormat/>
    <w:rsid w:val="008A2F3B"/>
    <w:pPr>
      <w:jc w:val="center"/>
    </w:pPr>
  </w:style>
  <w:style w:type="paragraph" w:styleId="af5">
    <w:name w:val="header"/>
    <w:basedOn w:val="a4"/>
    <w:link w:val="af6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6">
    <w:name w:val="頁首 字元"/>
    <w:basedOn w:val="a6"/>
    <w:link w:val="af5"/>
    <w:uiPriority w:val="99"/>
    <w:rsid w:val="00CE6E03"/>
    <w:rPr>
      <w:rFonts w:eastAsia="標楷體"/>
      <w:kern w:val="2"/>
    </w:rPr>
  </w:style>
  <w:style w:type="paragraph" w:styleId="af7">
    <w:name w:val="table of figures"/>
    <w:basedOn w:val="a4"/>
    <w:next w:val="a4"/>
    <w:uiPriority w:val="99"/>
    <w:rsid w:val="003046FA"/>
  </w:style>
  <w:style w:type="paragraph" w:styleId="af8">
    <w:name w:val="footer"/>
    <w:basedOn w:val="a4"/>
    <w:link w:val="af9"/>
    <w:uiPriority w:val="99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f9">
    <w:name w:val="頁尾 字元"/>
    <w:link w:val="af8"/>
    <w:uiPriority w:val="99"/>
    <w:rsid w:val="008425AA"/>
    <w:rPr>
      <w:rFonts w:eastAsia="標楷體"/>
      <w:kern w:val="2"/>
    </w:rPr>
  </w:style>
  <w:style w:type="character" w:styleId="afa">
    <w:name w:val="page number"/>
    <w:basedOn w:val="a6"/>
  </w:style>
  <w:style w:type="paragraph" w:styleId="afb">
    <w:name w:val="Document Map"/>
    <w:basedOn w:val="a4"/>
    <w:link w:val="afc"/>
    <w:uiPriority w:val="99"/>
    <w:semiHidden/>
    <w:unhideWhenUsed/>
    <w:rsid w:val="00257CBE"/>
    <w:rPr>
      <w:rFonts w:ascii="新細明體" w:eastAsia="新細明體"/>
      <w:sz w:val="18"/>
      <w:szCs w:val="18"/>
    </w:rPr>
  </w:style>
  <w:style w:type="character" w:customStyle="1" w:styleId="afc">
    <w:name w:val="文件引導模式 字元"/>
    <w:link w:val="afb"/>
    <w:uiPriority w:val="99"/>
    <w:semiHidden/>
    <w:rsid w:val="00257CBE"/>
    <w:rPr>
      <w:rFonts w:ascii="新細明體"/>
      <w:kern w:val="2"/>
      <w:sz w:val="18"/>
      <w:szCs w:val="18"/>
    </w:rPr>
  </w:style>
  <w:style w:type="paragraph" w:customStyle="1" w:styleId="1">
    <w:name w:val="標題1."/>
    <w:basedOn w:val="a4"/>
    <w:rsid w:val="008425AA"/>
    <w:pPr>
      <w:numPr>
        <w:numId w:val="11"/>
      </w:numPr>
      <w:adjustRightInd/>
      <w:snapToGrid/>
    </w:pPr>
    <w:rPr>
      <w:b/>
      <w:sz w:val="40"/>
      <w:szCs w:val="40"/>
    </w:rPr>
  </w:style>
  <w:style w:type="paragraph" w:customStyle="1" w:styleId="11">
    <w:name w:val="標題1.1."/>
    <w:basedOn w:val="1"/>
    <w:rsid w:val="008425AA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rsid w:val="008425AA"/>
    <w:pPr>
      <w:numPr>
        <w:ilvl w:val="2"/>
      </w:numPr>
    </w:pPr>
    <w:rPr>
      <w:sz w:val="32"/>
    </w:rPr>
  </w:style>
  <w:style w:type="paragraph" w:customStyle="1" w:styleId="afd">
    <w:name w:val="一、標題節"/>
    <w:basedOn w:val="21"/>
    <w:uiPriority w:val="11"/>
    <w:rsid w:val="008425AA"/>
    <w:pPr>
      <w:tabs>
        <w:tab w:val="clear" w:pos="1736"/>
      </w:tabs>
      <w:snapToGrid/>
      <w:spacing w:beforeLines="0" w:before="240" w:afterLines="0" w:after="120" w:line="520" w:lineRule="exact"/>
      <w:textAlignment w:val="baseline"/>
    </w:pPr>
    <w:rPr>
      <w:b w:val="0"/>
      <w:bCs w:val="0"/>
      <w:color w:val="auto"/>
      <w:kern w:val="0"/>
      <w:szCs w:val="20"/>
      <w:lang w:val="x-none" w:eastAsia="x-none"/>
    </w:rPr>
  </w:style>
  <w:style w:type="paragraph" w:customStyle="1" w:styleId="1111">
    <w:name w:val="標題1.1.1.1."/>
    <w:basedOn w:val="111"/>
    <w:rsid w:val="008425AA"/>
    <w:pPr>
      <w:numPr>
        <w:ilvl w:val="3"/>
      </w:numPr>
    </w:pPr>
    <w:rPr>
      <w:sz w:val="28"/>
    </w:rPr>
  </w:style>
  <w:style w:type="paragraph" w:styleId="afe">
    <w:name w:val="List Paragraph"/>
    <w:basedOn w:val="a4"/>
    <w:link w:val="aff"/>
    <w:uiPriority w:val="34"/>
    <w:qFormat/>
    <w:rsid w:val="008425AA"/>
    <w:pPr>
      <w:adjustRightInd/>
      <w:snapToGrid/>
      <w:ind w:leftChars="200" w:left="480"/>
    </w:pPr>
    <w:rPr>
      <w:rFonts w:ascii="Calibri" w:eastAsia="新細明體" w:hAnsi="Calibri"/>
      <w:sz w:val="24"/>
      <w:szCs w:val="22"/>
    </w:rPr>
  </w:style>
  <w:style w:type="character" w:customStyle="1" w:styleId="aff">
    <w:name w:val="清單段落 字元"/>
    <w:link w:val="afe"/>
    <w:uiPriority w:val="34"/>
    <w:locked/>
    <w:rsid w:val="00CF34D3"/>
    <w:rPr>
      <w:rFonts w:ascii="Calibri" w:hAnsi="Calibri"/>
      <w:kern w:val="2"/>
      <w:sz w:val="24"/>
      <w:szCs w:val="22"/>
    </w:rPr>
  </w:style>
  <w:style w:type="paragraph" w:customStyle="1" w:styleId="15">
    <w:name w:val="(1)標題之內文"/>
    <w:basedOn w:val="a4"/>
    <w:link w:val="16"/>
    <w:uiPriority w:val="14"/>
    <w:qFormat/>
    <w:rsid w:val="008425AA"/>
    <w:pPr>
      <w:snapToGrid/>
      <w:spacing w:before="60" w:after="60" w:line="520" w:lineRule="exact"/>
      <w:ind w:left="1560" w:firstLine="567"/>
      <w:jc w:val="both"/>
      <w:textAlignment w:val="baseline"/>
    </w:pPr>
    <w:rPr>
      <w:kern w:val="0"/>
      <w:szCs w:val="20"/>
      <w:lang w:val="x-none" w:eastAsia="x-none"/>
    </w:rPr>
  </w:style>
  <w:style w:type="character" w:customStyle="1" w:styleId="16">
    <w:name w:val="(1)標題之內文 字元"/>
    <w:link w:val="15"/>
    <w:uiPriority w:val="14"/>
    <w:rsid w:val="008425AA"/>
    <w:rPr>
      <w:rFonts w:eastAsia="標楷體"/>
      <w:sz w:val="28"/>
      <w:lang w:val="x-none" w:eastAsia="x-none"/>
    </w:rPr>
  </w:style>
  <w:style w:type="paragraph" w:customStyle="1" w:styleId="Aff0">
    <w:name w:val="A.標題"/>
    <w:basedOn w:val="a4"/>
    <w:uiPriority w:val="15"/>
    <w:rsid w:val="008425AA"/>
    <w:pPr>
      <w:snapToGrid/>
      <w:spacing w:before="60" w:after="60" w:line="520" w:lineRule="exact"/>
      <w:ind w:leftChars="649" w:left="1841" w:hangingChars="101" w:hanging="283"/>
      <w:textAlignment w:val="baseline"/>
      <w:outlineLvl w:val="5"/>
    </w:pPr>
    <w:rPr>
      <w:kern w:val="0"/>
      <w:szCs w:val="20"/>
    </w:rPr>
  </w:style>
  <w:style w:type="paragraph" w:customStyle="1" w:styleId="Aff1">
    <w:name w:val="A.標題之內文"/>
    <w:basedOn w:val="15"/>
    <w:uiPriority w:val="15"/>
    <w:rsid w:val="008425AA"/>
    <w:pPr>
      <w:ind w:left="1843"/>
    </w:pPr>
  </w:style>
  <w:style w:type="paragraph" w:customStyle="1" w:styleId="a3">
    <w:name w:val="表身靠左項目符號"/>
    <w:basedOn w:val="a4"/>
    <w:uiPriority w:val="23"/>
    <w:qFormat/>
    <w:rsid w:val="008425AA"/>
    <w:pPr>
      <w:numPr>
        <w:numId w:val="12"/>
      </w:numPr>
      <w:tabs>
        <w:tab w:val="left" w:pos="318"/>
      </w:tabs>
      <w:spacing w:line="400" w:lineRule="exact"/>
      <w:ind w:left="318" w:hanging="318"/>
      <w:jc w:val="both"/>
      <w:textAlignment w:val="baseline"/>
    </w:pPr>
    <w:rPr>
      <w:kern w:val="0"/>
      <w:szCs w:val="20"/>
    </w:rPr>
  </w:style>
  <w:style w:type="paragraph" w:customStyle="1" w:styleId="aff2">
    <w:name w:val="壹、標題(海關)"/>
    <w:basedOn w:val="a4"/>
    <w:qFormat/>
    <w:rsid w:val="008425AA"/>
    <w:pPr>
      <w:adjustRightInd/>
      <w:snapToGrid/>
      <w:spacing w:line="500" w:lineRule="exact"/>
      <w:ind w:left="560" w:hanging="574"/>
      <w:jc w:val="both"/>
    </w:pPr>
    <w:rPr>
      <w:b/>
      <w:szCs w:val="28"/>
    </w:rPr>
  </w:style>
  <w:style w:type="paragraph" w:customStyle="1" w:styleId="17">
    <w:name w:val="(1)標題(海關)"/>
    <w:basedOn w:val="a4"/>
    <w:link w:val="18"/>
    <w:rsid w:val="008425AA"/>
    <w:pPr>
      <w:adjustRightInd/>
      <w:snapToGrid/>
      <w:spacing w:before="60" w:after="60" w:line="500" w:lineRule="exact"/>
      <w:ind w:leftChars="880" w:left="2574" w:hangingChars="165" w:hanging="462"/>
      <w:jc w:val="both"/>
    </w:pPr>
    <w:rPr>
      <w:szCs w:val="20"/>
      <w:lang w:val="x-none" w:eastAsia="x-none"/>
    </w:rPr>
  </w:style>
  <w:style w:type="character" w:customStyle="1" w:styleId="18">
    <w:name w:val="(1)標題(海關) 字元"/>
    <w:link w:val="17"/>
    <w:rsid w:val="008425AA"/>
    <w:rPr>
      <w:rFonts w:eastAsia="標楷體"/>
      <w:kern w:val="2"/>
      <w:sz w:val="28"/>
      <w:lang w:val="x-none" w:eastAsia="x-none"/>
    </w:rPr>
  </w:style>
  <w:style w:type="paragraph" w:customStyle="1" w:styleId="19">
    <w:name w:val="(1)內文(海關)"/>
    <w:basedOn w:val="a4"/>
    <w:link w:val="1a"/>
    <w:rsid w:val="008425AA"/>
    <w:pPr>
      <w:adjustRightInd/>
      <w:snapToGrid/>
      <w:spacing w:before="60" w:after="60" w:line="500" w:lineRule="exact"/>
      <w:ind w:leftChars="1073" w:left="1073" w:firstLineChars="205" w:firstLine="205"/>
      <w:jc w:val="both"/>
    </w:pPr>
    <w:rPr>
      <w:szCs w:val="20"/>
      <w:lang w:val="x-none" w:eastAsia="x-none"/>
    </w:rPr>
  </w:style>
  <w:style w:type="character" w:customStyle="1" w:styleId="1a">
    <w:name w:val="(1)內文(海關) 字元"/>
    <w:link w:val="19"/>
    <w:rsid w:val="008425AA"/>
    <w:rPr>
      <w:rFonts w:eastAsia="標楷體"/>
      <w:kern w:val="2"/>
      <w:sz w:val="28"/>
      <w:lang w:val="x-none" w:eastAsia="x-none"/>
    </w:rPr>
  </w:style>
  <w:style w:type="paragraph" w:customStyle="1" w:styleId="Aff3">
    <w:name w:val="A.標題(海關)"/>
    <w:basedOn w:val="a4"/>
    <w:link w:val="Aff4"/>
    <w:rsid w:val="008425AA"/>
    <w:pPr>
      <w:adjustRightInd/>
      <w:snapToGrid/>
      <w:spacing w:before="60" w:after="60" w:line="500" w:lineRule="exact"/>
      <w:ind w:leftChars="1075" w:left="1223" w:hangingChars="148" w:hanging="148"/>
      <w:jc w:val="both"/>
    </w:pPr>
    <w:rPr>
      <w:szCs w:val="20"/>
      <w:lang w:val="x-none" w:eastAsia="x-none"/>
    </w:rPr>
  </w:style>
  <w:style w:type="character" w:customStyle="1" w:styleId="Aff4">
    <w:name w:val="A.標題(海關) 字元"/>
    <w:link w:val="Aff3"/>
    <w:rsid w:val="008425AA"/>
    <w:rPr>
      <w:rFonts w:eastAsia="標楷體"/>
      <w:kern w:val="2"/>
      <w:sz w:val="28"/>
      <w:lang w:val="x-none" w:eastAsia="x-none"/>
    </w:rPr>
  </w:style>
  <w:style w:type="paragraph" w:customStyle="1" w:styleId="aff5">
    <w:name w:val="表身靠左"/>
    <w:basedOn w:val="a4"/>
    <w:uiPriority w:val="23"/>
    <w:qFormat/>
    <w:rsid w:val="008425AA"/>
    <w:pPr>
      <w:spacing w:line="400" w:lineRule="exact"/>
      <w:jc w:val="both"/>
      <w:textAlignment w:val="baseline"/>
    </w:pPr>
    <w:rPr>
      <w:kern w:val="0"/>
      <w:szCs w:val="20"/>
    </w:rPr>
  </w:style>
  <w:style w:type="paragraph" w:customStyle="1" w:styleId="aff6">
    <w:name w:val="表首置中"/>
    <w:basedOn w:val="a4"/>
    <w:uiPriority w:val="22"/>
    <w:qFormat/>
    <w:rsid w:val="008425AA"/>
    <w:pPr>
      <w:snapToGrid/>
      <w:spacing w:line="560" w:lineRule="exact"/>
      <w:jc w:val="center"/>
      <w:textAlignment w:val="baseline"/>
    </w:pPr>
    <w:rPr>
      <w:kern w:val="0"/>
      <w:szCs w:val="20"/>
    </w:rPr>
  </w:style>
  <w:style w:type="paragraph" w:customStyle="1" w:styleId="aff7">
    <w:name w:val="表身置中"/>
    <w:basedOn w:val="a4"/>
    <w:uiPriority w:val="23"/>
    <w:qFormat/>
    <w:rsid w:val="008425AA"/>
    <w:pPr>
      <w:spacing w:line="400" w:lineRule="exact"/>
      <w:jc w:val="center"/>
      <w:textAlignment w:val="baseline"/>
    </w:pPr>
    <w:rPr>
      <w:kern w:val="0"/>
      <w:szCs w:val="20"/>
    </w:rPr>
  </w:style>
  <w:style w:type="paragraph" w:customStyle="1" w:styleId="aff8">
    <w:name w:val="表身靠右"/>
    <w:basedOn w:val="aff5"/>
    <w:uiPriority w:val="23"/>
    <w:qFormat/>
    <w:rsid w:val="008425AA"/>
    <w:pPr>
      <w:jc w:val="right"/>
    </w:pPr>
  </w:style>
  <w:style w:type="paragraph" w:customStyle="1" w:styleId="a1">
    <w:name w:val="編號樣式"/>
    <w:basedOn w:val="a4"/>
    <w:next w:val="a4"/>
    <w:link w:val="aff9"/>
    <w:qFormat/>
    <w:rsid w:val="008425AA"/>
    <w:pPr>
      <w:numPr>
        <w:numId w:val="13"/>
      </w:numPr>
      <w:adjustRightInd/>
      <w:snapToGrid/>
    </w:pPr>
    <w:rPr>
      <w:sz w:val="24"/>
      <w:lang w:val="x-none" w:eastAsia="x-none"/>
    </w:rPr>
  </w:style>
  <w:style w:type="character" w:customStyle="1" w:styleId="aff9">
    <w:name w:val="編號樣式 字元"/>
    <w:link w:val="a1"/>
    <w:rsid w:val="008425AA"/>
    <w:rPr>
      <w:rFonts w:eastAsia="標楷體"/>
      <w:kern w:val="2"/>
      <w:sz w:val="24"/>
      <w:szCs w:val="24"/>
      <w:lang w:val="x-none" w:eastAsia="x-none"/>
    </w:rPr>
  </w:style>
  <w:style w:type="paragraph" w:customStyle="1" w:styleId="Affa">
    <w:name w:val="(A)標題(海關)"/>
    <w:basedOn w:val="a4"/>
    <w:link w:val="Affb"/>
    <w:rsid w:val="008425AA"/>
    <w:pPr>
      <w:adjustRightInd/>
      <w:snapToGrid/>
      <w:spacing w:before="60" w:after="60" w:line="500" w:lineRule="exact"/>
      <w:ind w:leftChars="1236" w:left="1431" w:hangingChars="195" w:hanging="195"/>
      <w:jc w:val="both"/>
    </w:pPr>
    <w:rPr>
      <w:szCs w:val="20"/>
      <w:lang w:val="x-none" w:eastAsia="x-none"/>
    </w:rPr>
  </w:style>
  <w:style w:type="character" w:customStyle="1" w:styleId="Affb">
    <w:name w:val="(A)標題(海關) 字元"/>
    <w:link w:val="Affa"/>
    <w:rsid w:val="008425AA"/>
    <w:rPr>
      <w:rFonts w:eastAsia="標楷體"/>
      <w:kern w:val="2"/>
      <w:sz w:val="28"/>
      <w:lang w:val="x-none" w:eastAsia="x-none"/>
    </w:rPr>
  </w:style>
  <w:style w:type="paragraph" w:customStyle="1" w:styleId="Affc">
    <w:name w:val="A.之內文"/>
    <w:basedOn w:val="a4"/>
    <w:rsid w:val="008425AA"/>
    <w:pPr>
      <w:snapToGrid/>
      <w:spacing w:before="60" w:after="60" w:line="520" w:lineRule="exact"/>
      <w:ind w:left="1559" w:firstLine="567"/>
      <w:jc w:val="both"/>
      <w:textAlignment w:val="baseline"/>
    </w:pPr>
    <w:rPr>
      <w:kern w:val="0"/>
      <w:szCs w:val="20"/>
    </w:rPr>
  </w:style>
  <w:style w:type="paragraph" w:customStyle="1" w:styleId="a-1">
    <w:name w:val="a-1"/>
    <w:basedOn w:val="a4"/>
    <w:rsid w:val="008425AA"/>
    <w:pPr>
      <w:snapToGrid/>
      <w:spacing w:before="60" w:after="60" w:line="520" w:lineRule="exact"/>
      <w:ind w:left="1980" w:hanging="360"/>
      <w:textAlignment w:val="baseline"/>
    </w:pPr>
    <w:rPr>
      <w:kern w:val="0"/>
      <w:szCs w:val="20"/>
    </w:rPr>
  </w:style>
  <w:style w:type="paragraph" w:customStyle="1" w:styleId="affd">
    <w:name w:val="a."/>
    <w:basedOn w:val="8"/>
    <w:rsid w:val="008425AA"/>
    <w:pPr>
      <w:keepNext w:val="0"/>
      <w:tabs>
        <w:tab w:val="clear" w:pos="3360"/>
      </w:tabs>
      <w:snapToGrid/>
      <w:spacing w:beforeLines="0" w:before="60" w:afterLines="0" w:after="60" w:line="520" w:lineRule="exact"/>
      <w:ind w:left="2778" w:hanging="567"/>
      <w:textAlignment w:val="baseline"/>
      <w:outlineLvl w:val="9"/>
    </w:pPr>
    <w:rPr>
      <w:color w:val="auto"/>
      <w:kern w:val="0"/>
      <w:szCs w:val="20"/>
    </w:rPr>
  </w:style>
  <w:style w:type="paragraph" w:customStyle="1" w:styleId="110">
    <w:name w:val="標題1.1節之內文"/>
    <w:basedOn w:val="a4"/>
    <w:rsid w:val="008425AA"/>
    <w:pPr>
      <w:snapToGrid/>
      <w:spacing w:before="60" w:after="60" w:line="520" w:lineRule="exact"/>
      <w:ind w:left="482" w:firstLine="567"/>
      <w:jc w:val="both"/>
      <w:textAlignment w:val="baseline"/>
    </w:pPr>
    <w:rPr>
      <w:kern w:val="0"/>
      <w:szCs w:val="20"/>
    </w:rPr>
  </w:style>
  <w:style w:type="paragraph" w:customStyle="1" w:styleId="Affe">
    <w:name w:val="A."/>
    <w:basedOn w:val="a4"/>
    <w:rsid w:val="008425AA"/>
    <w:pPr>
      <w:snapToGrid/>
      <w:spacing w:before="60" w:after="60" w:line="520" w:lineRule="exact"/>
      <w:ind w:left="1588" w:hanging="567"/>
      <w:textAlignment w:val="baseline"/>
    </w:pPr>
    <w:rPr>
      <w:kern w:val="0"/>
      <w:szCs w:val="20"/>
    </w:rPr>
  </w:style>
  <w:style w:type="character" w:customStyle="1" w:styleId="Afff">
    <w:name w:val="A.內文(海關) 字元"/>
    <w:link w:val="Afff0"/>
    <w:locked/>
    <w:rsid w:val="00CD2A12"/>
    <w:rPr>
      <w:rFonts w:ascii="新細明體" w:hAnsi="新細明體" w:cs="新細明體"/>
      <w:kern w:val="2"/>
      <w:sz w:val="28"/>
    </w:rPr>
  </w:style>
  <w:style w:type="paragraph" w:customStyle="1" w:styleId="Afff0">
    <w:name w:val="A.內文(海關)"/>
    <w:basedOn w:val="a4"/>
    <w:link w:val="Afff"/>
    <w:rsid w:val="00CD2A12"/>
    <w:pPr>
      <w:adjustRightInd/>
      <w:snapToGrid/>
      <w:spacing w:before="60" w:after="60" w:line="500" w:lineRule="exact"/>
      <w:ind w:leftChars="1242" w:left="1242" w:firstLineChars="205" w:firstLine="205"/>
      <w:jc w:val="both"/>
    </w:pPr>
    <w:rPr>
      <w:rFonts w:ascii="新細明體" w:eastAsia="新細明體" w:hAnsi="新細明體" w:cs="新細明體"/>
      <w:szCs w:val="20"/>
    </w:rPr>
  </w:style>
  <w:style w:type="paragraph" w:customStyle="1" w:styleId="1b">
    <w:name w:val="1.標題"/>
    <w:basedOn w:val="afd"/>
    <w:uiPriority w:val="13"/>
    <w:rsid w:val="00632B86"/>
    <w:pPr>
      <w:tabs>
        <w:tab w:val="left" w:pos="1276"/>
      </w:tabs>
      <w:spacing w:before="120"/>
      <w:ind w:leftChars="354" w:left="1276" w:hangingChars="152" w:hanging="426"/>
      <w:outlineLvl w:val="3"/>
    </w:pPr>
    <w:rPr>
      <w:lang w:val="en-US" w:eastAsia="zh-TW"/>
    </w:rPr>
  </w:style>
  <w:style w:type="paragraph" w:customStyle="1" w:styleId="10">
    <w:name w:val="(1)標題之項目符號"/>
    <w:basedOn w:val="a4"/>
    <w:uiPriority w:val="14"/>
    <w:qFormat/>
    <w:rsid w:val="00632B86"/>
    <w:pPr>
      <w:numPr>
        <w:numId w:val="14"/>
      </w:numPr>
      <w:tabs>
        <w:tab w:val="left" w:pos="1843"/>
      </w:tabs>
      <w:snapToGrid/>
      <w:spacing w:before="60" w:after="60" w:line="520" w:lineRule="exact"/>
      <w:ind w:left="1843" w:hanging="289"/>
      <w:textAlignment w:val="baseline"/>
    </w:pPr>
    <w:rPr>
      <w:kern w:val="0"/>
      <w:szCs w:val="20"/>
    </w:rPr>
  </w:style>
  <w:style w:type="paragraph" w:styleId="afff1">
    <w:name w:val="Closing"/>
    <w:basedOn w:val="a4"/>
    <w:next w:val="a4"/>
    <w:link w:val="afff2"/>
    <w:semiHidden/>
    <w:rsid w:val="0049434E"/>
    <w:pPr>
      <w:snapToGrid/>
      <w:spacing w:line="360" w:lineRule="atLeast"/>
      <w:ind w:left="4320"/>
      <w:textAlignment w:val="baseline"/>
    </w:pPr>
    <w:rPr>
      <w:noProof/>
      <w:kern w:val="0"/>
      <w:szCs w:val="20"/>
    </w:rPr>
  </w:style>
  <w:style w:type="character" w:customStyle="1" w:styleId="afff2">
    <w:name w:val="結語 字元"/>
    <w:link w:val="afff1"/>
    <w:semiHidden/>
    <w:rsid w:val="0049434E"/>
    <w:rPr>
      <w:rFonts w:eastAsia="標楷體"/>
      <w:noProof/>
      <w:sz w:val="28"/>
    </w:rPr>
  </w:style>
  <w:style w:type="paragraph" w:customStyle="1" w:styleId="1c">
    <w:name w:val="1.標題之內文"/>
    <w:basedOn w:val="a4"/>
    <w:uiPriority w:val="13"/>
    <w:rsid w:val="0049434E"/>
    <w:pPr>
      <w:snapToGrid/>
      <w:spacing w:before="60" w:after="60" w:line="480" w:lineRule="exact"/>
      <w:ind w:left="1276" w:firstLine="567"/>
      <w:jc w:val="both"/>
      <w:textAlignment w:val="baseline"/>
    </w:pPr>
    <w:rPr>
      <w:kern w:val="0"/>
      <w:szCs w:val="20"/>
    </w:rPr>
  </w:style>
  <w:style w:type="paragraph" w:styleId="25">
    <w:name w:val="Body Text 2"/>
    <w:basedOn w:val="a4"/>
    <w:semiHidden/>
    <w:unhideWhenUsed/>
    <w:rsid w:val="00A91213"/>
    <w:pPr>
      <w:spacing w:after="120" w:line="480" w:lineRule="auto"/>
    </w:pPr>
  </w:style>
  <w:style w:type="paragraph" w:styleId="36">
    <w:name w:val="Body Text 3"/>
    <w:basedOn w:val="a4"/>
    <w:semiHidden/>
    <w:unhideWhenUsed/>
    <w:rsid w:val="00A91213"/>
    <w:pPr>
      <w:spacing w:after="120"/>
    </w:pPr>
    <w:rPr>
      <w:sz w:val="16"/>
      <w:szCs w:val="16"/>
    </w:rPr>
  </w:style>
  <w:style w:type="paragraph" w:customStyle="1" w:styleId="a0">
    <w:name w:val="圖標題"/>
    <w:basedOn w:val="a4"/>
    <w:rsid w:val="00045502"/>
    <w:pPr>
      <w:numPr>
        <w:numId w:val="15"/>
      </w:numPr>
      <w:snapToGrid/>
      <w:spacing w:before="240" w:after="240" w:line="400" w:lineRule="atLeast"/>
      <w:jc w:val="center"/>
      <w:textAlignment w:val="baseline"/>
    </w:pPr>
    <w:rPr>
      <w:kern w:val="0"/>
      <w:szCs w:val="20"/>
    </w:rPr>
  </w:style>
  <w:style w:type="paragraph" w:customStyle="1" w:styleId="afff3">
    <w:name w:val="圖置中"/>
    <w:basedOn w:val="a4"/>
    <w:qFormat/>
    <w:rsid w:val="00045502"/>
    <w:pPr>
      <w:snapToGrid/>
      <w:spacing w:line="360" w:lineRule="atLeast"/>
      <w:jc w:val="center"/>
      <w:textAlignment w:val="baseline"/>
    </w:pPr>
    <w:rPr>
      <w:rFonts w:eastAsia="新細明體"/>
      <w:kern w:val="0"/>
      <w:sz w:val="24"/>
      <w:szCs w:val="20"/>
    </w:rPr>
  </w:style>
  <w:style w:type="paragraph" w:customStyle="1" w:styleId="afff4">
    <w:name w:val="表圖標號樣式"/>
    <w:basedOn w:val="a4"/>
    <w:rsid w:val="00045502"/>
    <w:pPr>
      <w:adjustRightInd/>
      <w:snapToGrid/>
      <w:jc w:val="center"/>
    </w:pPr>
    <w:rPr>
      <w:rFonts w:eastAsia="新細明體" w:cs="新細明體"/>
      <w:sz w:val="20"/>
      <w:szCs w:val="20"/>
    </w:rPr>
  </w:style>
  <w:style w:type="paragraph" w:customStyle="1" w:styleId="1d">
    <w:name w:val="1.標題之項目符號"/>
    <w:basedOn w:val="1c"/>
    <w:qFormat/>
    <w:rsid w:val="00EF5AFB"/>
    <w:pPr>
      <w:ind w:left="0" w:firstLine="0"/>
      <w:jc w:val="left"/>
    </w:pPr>
  </w:style>
  <w:style w:type="paragraph" w:styleId="afff5">
    <w:name w:val="Block Text"/>
    <w:basedOn w:val="a4"/>
    <w:rsid w:val="002F21C4"/>
    <w:pPr>
      <w:widowControl/>
      <w:pBdr>
        <w:top w:val="thickThinSmallGap" w:sz="24" w:space="1" w:color="00000A"/>
        <w:left w:val="thickThinSmallGap" w:sz="24" w:space="22" w:color="00000A"/>
        <w:bottom w:val="thickThinSmallGap" w:sz="24" w:space="1" w:color="00000A"/>
        <w:right w:val="thickThinSmallGap" w:sz="24" w:space="28" w:color="00000A"/>
      </w:pBdr>
      <w:adjustRightInd/>
      <w:snapToGrid/>
      <w:spacing w:after="120" w:line="360" w:lineRule="atLeast"/>
      <w:ind w:left="540" w:right="386"/>
      <w:jc w:val="center"/>
      <w:textAlignment w:val="baseline"/>
    </w:pPr>
    <w:rPr>
      <w:kern w:val="0"/>
      <w:sz w:val="72"/>
      <w:szCs w:val="20"/>
    </w:rPr>
  </w:style>
  <w:style w:type="paragraph" w:customStyle="1" w:styleId="Normal1">
    <w:name w:val="Normal1"/>
    <w:rsid w:val="002F21C4"/>
    <w:pPr>
      <w:widowControl w:val="0"/>
      <w:suppressAutoHyphens/>
      <w:spacing w:line="360" w:lineRule="atLeast"/>
      <w:textAlignment w:val="baseline"/>
    </w:pPr>
    <w:rPr>
      <w:rFonts w:ascii="細明體" w:eastAsia="細明體" w:hAnsi="細明體"/>
      <w:kern w:val="2"/>
      <w:sz w:val="24"/>
      <w:szCs w:val="24"/>
    </w:rPr>
  </w:style>
  <w:style w:type="paragraph" w:customStyle="1" w:styleId="T1">
    <w:name w:val="內文T1"/>
    <w:basedOn w:val="a4"/>
    <w:uiPriority w:val="99"/>
    <w:rsid w:val="00CE6E03"/>
    <w:pPr>
      <w:adjustRightInd/>
      <w:snapToGrid/>
      <w:ind w:left="900" w:firstLineChars="192" w:firstLine="538"/>
    </w:pPr>
    <w:rPr>
      <w:rFonts w:ascii="Calibri" w:hAnsi="Calibri"/>
      <w:sz w:val="36"/>
      <w:szCs w:val="28"/>
    </w:rPr>
  </w:style>
  <w:style w:type="paragraph" w:customStyle="1" w:styleId="afff6">
    <w:name w:val="圖形下標"/>
    <w:basedOn w:val="a4"/>
    <w:uiPriority w:val="99"/>
    <w:rsid w:val="00CE6E03"/>
    <w:pPr>
      <w:snapToGrid/>
      <w:spacing w:after="180" w:line="360" w:lineRule="atLeast"/>
      <w:jc w:val="center"/>
      <w:textAlignment w:val="baseline"/>
    </w:pPr>
    <w:rPr>
      <w:rFonts w:ascii="華康中楷體" w:eastAsia="華康中楷體" w:hAnsi="Calibri"/>
      <w:kern w:val="0"/>
      <w:szCs w:val="20"/>
    </w:rPr>
  </w:style>
  <w:style w:type="paragraph" w:styleId="afff7">
    <w:name w:val="Title"/>
    <w:basedOn w:val="a4"/>
    <w:next w:val="a4"/>
    <w:link w:val="afff8"/>
    <w:uiPriority w:val="10"/>
    <w:qFormat/>
    <w:rsid w:val="00CE6E03"/>
    <w:pPr>
      <w:adjustRightInd/>
      <w:snapToGrid/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ff8">
    <w:name w:val="標題 字元"/>
    <w:basedOn w:val="a6"/>
    <w:link w:val="afff7"/>
    <w:uiPriority w:val="10"/>
    <w:rsid w:val="00CE6E0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ff9">
    <w:name w:val="Date"/>
    <w:basedOn w:val="a4"/>
    <w:next w:val="a4"/>
    <w:link w:val="afffa"/>
    <w:uiPriority w:val="99"/>
    <w:rsid w:val="00CE6E03"/>
    <w:pPr>
      <w:snapToGrid/>
      <w:spacing w:line="360" w:lineRule="atLeast"/>
      <w:jc w:val="right"/>
      <w:textAlignment w:val="baseline"/>
    </w:pPr>
    <w:rPr>
      <w:rFonts w:ascii="Times New Roman" w:hAnsi="Times New Roman"/>
      <w:kern w:val="0"/>
      <w:szCs w:val="20"/>
    </w:rPr>
  </w:style>
  <w:style w:type="character" w:customStyle="1" w:styleId="afffa">
    <w:name w:val="日期 字元"/>
    <w:basedOn w:val="a6"/>
    <w:link w:val="afff9"/>
    <w:uiPriority w:val="99"/>
    <w:rsid w:val="00CE6E03"/>
    <w:rPr>
      <w:rFonts w:ascii="Times New Roman" w:eastAsia="標楷體" w:hAnsi="Times New Roman"/>
      <w:sz w:val="28"/>
    </w:rPr>
  </w:style>
  <w:style w:type="paragraph" w:styleId="Web">
    <w:name w:val="Normal (Web)"/>
    <w:basedOn w:val="a4"/>
    <w:uiPriority w:val="99"/>
    <w:semiHidden/>
    <w:unhideWhenUsed/>
    <w:rsid w:val="00CE6E03"/>
    <w:pPr>
      <w:widowControl/>
      <w:adjustRightInd/>
      <w:snapToGrid/>
      <w:spacing w:after="150"/>
    </w:pPr>
    <w:rPr>
      <w:rFonts w:ascii="新細明體" w:eastAsia="新細明體" w:hAnsi="新細明體" w:cs="新細明體"/>
      <w:kern w:val="0"/>
      <w:sz w:val="24"/>
    </w:rPr>
  </w:style>
  <w:style w:type="character" w:customStyle="1" w:styleId="shorttext">
    <w:name w:val="short_text"/>
    <w:basedOn w:val="a6"/>
    <w:rsid w:val="00CE6E03"/>
  </w:style>
  <w:style w:type="character" w:customStyle="1" w:styleId="st1">
    <w:name w:val="st1"/>
    <w:basedOn w:val="a6"/>
    <w:rsid w:val="00CE6E03"/>
  </w:style>
  <w:style w:type="character" w:customStyle="1" w:styleId="font291">
    <w:name w:val="font291"/>
    <w:basedOn w:val="a6"/>
    <w:rsid w:val="00E4578D"/>
    <w:rPr>
      <w:rFonts w:ascii="Calibri" w:hAnsi="Calibri" w:hint="default"/>
      <w:b w:val="0"/>
      <w:bCs w:val="0"/>
      <w:i w:val="0"/>
      <w:iCs w:val="0"/>
      <w:strike w:val="0"/>
      <w:dstrike w:val="0"/>
      <w:color w:val="FF0000"/>
      <w:sz w:val="20"/>
      <w:szCs w:val="20"/>
      <w:u w:val="none"/>
      <w:effect w:val="none"/>
    </w:rPr>
  </w:style>
  <w:style w:type="paragraph" w:customStyle="1" w:styleId="1-">
    <w:name w:val="關貿標題1-壹、"/>
    <w:basedOn w:val="a4"/>
    <w:rsid w:val="006A53E4"/>
    <w:pPr>
      <w:numPr>
        <w:numId w:val="16"/>
      </w:numPr>
    </w:pPr>
  </w:style>
  <w:style w:type="paragraph" w:customStyle="1" w:styleId="2-">
    <w:name w:val="關貿標題2-一、"/>
    <w:basedOn w:val="a4"/>
    <w:rsid w:val="006A53E4"/>
    <w:pPr>
      <w:ind w:left="845" w:hanging="561"/>
    </w:pPr>
  </w:style>
  <w:style w:type="paragraph" w:customStyle="1" w:styleId="3-">
    <w:name w:val="關貿標題3-(一)"/>
    <w:basedOn w:val="a4"/>
    <w:rsid w:val="006A53E4"/>
    <w:pPr>
      <w:ind w:left="1106" w:hanging="539"/>
    </w:pPr>
  </w:style>
  <w:style w:type="paragraph" w:customStyle="1" w:styleId="6-A">
    <w:name w:val="關貿標題6-A、"/>
    <w:basedOn w:val="a4"/>
    <w:rsid w:val="006A53E4"/>
    <w:pPr>
      <w:ind w:left="2827" w:hanging="487"/>
    </w:pPr>
  </w:style>
  <w:style w:type="paragraph" w:customStyle="1" w:styleId="7-A">
    <w:name w:val="關貿標題7-(A)"/>
    <w:basedOn w:val="a4"/>
    <w:rsid w:val="006A53E4"/>
    <w:pPr>
      <w:ind w:left="2172" w:hanging="471"/>
    </w:pPr>
  </w:style>
  <w:style w:type="paragraph" w:customStyle="1" w:styleId="8-a">
    <w:name w:val="關貿標題8-a、"/>
    <w:basedOn w:val="a4"/>
    <w:rsid w:val="006A53E4"/>
    <w:pPr>
      <w:ind w:left="2393" w:hanging="408"/>
    </w:pPr>
  </w:style>
  <w:style w:type="paragraph" w:customStyle="1" w:styleId="9-a">
    <w:name w:val="關貿標題9-(a)"/>
    <w:basedOn w:val="a4"/>
    <w:rsid w:val="006A53E4"/>
    <w:pPr>
      <w:ind w:left="2659" w:hanging="391"/>
    </w:pPr>
  </w:style>
  <w:style w:type="character" w:styleId="afffb">
    <w:name w:val="annotation reference"/>
    <w:basedOn w:val="a6"/>
    <w:uiPriority w:val="99"/>
    <w:semiHidden/>
    <w:unhideWhenUsed/>
    <w:rsid w:val="007E2515"/>
    <w:rPr>
      <w:sz w:val="18"/>
      <w:szCs w:val="18"/>
    </w:rPr>
  </w:style>
  <w:style w:type="paragraph" w:styleId="afffc">
    <w:name w:val="annotation text"/>
    <w:basedOn w:val="a4"/>
    <w:link w:val="afffd"/>
    <w:uiPriority w:val="99"/>
    <w:semiHidden/>
    <w:unhideWhenUsed/>
    <w:rsid w:val="007E2515"/>
    <w:pPr>
      <w:adjustRightInd/>
      <w:snapToGrid/>
    </w:pPr>
    <w:rPr>
      <w:rFonts w:asciiTheme="minorHAnsi" w:eastAsiaTheme="minorEastAsia" w:hAnsiTheme="minorHAnsi" w:cstheme="minorBidi"/>
      <w:sz w:val="24"/>
      <w:szCs w:val="22"/>
    </w:rPr>
  </w:style>
  <w:style w:type="character" w:customStyle="1" w:styleId="afffd">
    <w:name w:val="註解文字 字元"/>
    <w:basedOn w:val="a6"/>
    <w:link w:val="afffc"/>
    <w:uiPriority w:val="99"/>
    <w:semiHidden/>
    <w:rsid w:val="007E2515"/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afffe">
    <w:name w:val="annotation subject"/>
    <w:basedOn w:val="afffc"/>
    <w:next w:val="afffc"/>
    <w:link w:val="affff"/>
    <w:uiPriority w:val="99"/>
    <w:semiHidden/>
    <w:unhideWhenUsed/>
    <w:rsid w:val="007E2515"/>
    <w:rPr>
      <w:b/>
      <w:bCs/>
    </w:rPr>
  </w:style>
  <w:style w:type="character" w:customStyle="1" w:styleId="affff">
    <w:name w:val="註解主旨 字元"/>
    <w:basedOn w:val="afffd"/>
    <w:link w:val="afffe"/>
    <w:uiPriority w:val="99"/>
    <w:semiHidden/>
    <w:rsid w:val="007E2515"/>
    <w:rPr>
      <w:rFonts w:asciiTheme="minorHAnsi" w:eastAsiaTheme="minorEastAsia" w:hAnsiTheme="minorHAnsi" w:cstheme="minorBidi"/>
      <w:b/>
      <w:bCs/>
      <w:kern w:val="2"/>
      <w:sz w:val="24"/>
      <w:szCs w:val="22"/>
    </w:rPr>
  </w:style>
  <w:style w:type="paragraph" w:styleId="affff0">
    <w:name w:val="Revision"/>
    <w:hidden/>
    <w:uiPriority w:val="99"/>
    <w:rsid w:val="007E2515"/>
    <w:rPr>
      <w:rFonts w:asciiTheme="minorHAnsi" w:eastAsiaTheme="minorEastAsia" w:hAnsiTheme="minorHAnsi" w:cstheme="minorBidi"/>
      <w:kern w:val="2"/>
      <w:sz w:val="24"/>
      <w:szCs w:val="22"/>
    </w:rPr>
  </w:style>
  <w:style w:type="character" w:customStyle="1" w:styleId="112">
    <w:name w:val="標題 1 字元1"/>
    <w:aliases w:val="level 1 字元1,Level 1 Head 字元1,H1 字元1,heading 1 字元1,Heading apps 字元1,Heading 11 字元1,h1 字元1,Level 1 Topic Heading 字元1,h11 字元1,h12 字元1,h111 字元1,h13 字元1,h112 字元1,h121 字元1,h1111 字元1,h14 字元1,h113 字元1,DO NOT USE_h1 字元1,壹 字元1,--章名 字元1,章名 字元1,ISO標題 1 字元1"/>
    <w:basedOn w:val="a6"/>
    <w:rsid w:val="00885D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">
    <w:name w:val="HTML Preformatted"/>
    <w:basedOn w:val="a4"/>
    <w:link w:val="HTML0"/>
    <w:uiPriority w:val="99"/>
    <w:unhideWhenUsed/>
    <w:rsid w:val="00885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細明體" w:eastAsia="細明體" w:hAnsi="細明體" w:cs="細明體"/>
      <w:kern w:val="0"/>
      <w:sz w:val="24"/>
    </w:rPr>
  </w:style>
  <w:style w:type="character" w:customStyle="1" w:styleId="HTML0">
    <w:name w:val="HTML 預設格式 字元"/>
    <w:basedOn w:val="a6"/>
    <w:link w:val="HTML"/>
    <w:uiPriority w:val="99"/>
    <w:rsid w:val="00885D78"/>
    <w:rPr>
      <w:rFonts w:ascii="細明體" w:eastAsia="細明體" w:hAnsi="細明體" w:cs="細明體"/>
      <w:sz w:val="24"/>
      <w:szCs w:val="24"/>
    </w:rPr>
  </w:style>
  <w:style w:type="character" w:customStyle="1" w:styleId="gt-baf-word-clickable">
    <w:name w:val="gt-baf-word-clickable"/>
    <w:basedOn w:val="a6"/>
    <w:rsid w:val="0088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2893\&#26700;&#38754;\M016-&#25991;&#20214;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ABA781AD5D174080CA6C176A95E37E" ma:contentTypeVersion="0" ma:contentTypeDescription="建立新的文件。" ma:contentTypeScope="" ma:versionID="4e8ccfce1f6af36ea2076b91b3e56a2d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9FA365-2E70-4356-817D-8053D17FECE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9A6E5E1-F4C0-44D3-9D0B-17A32C99CD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49C4A-89FD-4F96-B152-A007231AF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2676E86-39C2-47C3-9DF0-108BA79A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M016-文件範本.dot</Template>
  <TotalTime>365</TotalTime>
  <Pages>33</Pages>
  <Words>4930</Words>
  <Characters>28102</Characters>
  <Application>Microsoft Office Word</Application>
  <DocSecurity>0</DocSecurity>
  <Lines>234</Lines>
  <Paragraphs>65</Paragraphs>
  <ScaleCrop>false</ScaleCrop>
  <Company>財團法人資訊工業策進會</Company>
  <LinksUpToDate>false</LinksUpToDate>
  <CharactersWithSpaces>32967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文件範本</dc:title>
  <dc:creator>2893</dc:creator>
  <cp:lastModifiedBy>janna</cp:lastModifiedBy>
  <cp:revision>120</cp:revision>
  <cp:lastPrinted>2012-01-05T02:35:00Z</cp:lastPrinted>
  <dcterms:created xsi:type="dcterms:W3CDTF">2017-07-23T12:08:00Z</dcterms:created>
  <dcterms:modified xsi:type="dcterms:W3CDTF">2017-07-29T06:19:00Z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0x010100D0ABA781AD5D174080CA6C176A95E37E</vt:lpwstr>
  </property>
</Properties>
</file>